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611AFF" w14:textId="77777777" w:rsidR="00552964" w:rsidRDefault="000827D6">
      <w:pPr>
        <w:pStyle w:val="Heading1"/>
      </w:pPr>
      <w:r>
        <w:t>Objective</w:t>
      </w:r>
    </w:p>
    <w:p w14:paraId="04555872" w14:textId="1EFDB8D1" w:rsidR="00552964" w:rsidRDefault="00A814E0">
      <w:pPr>
        <w:ind w:firstLine="480"/>
      </w:pPr>
      <w:r>
        <w:t xml:space="preserve">Write Python code to control </w:t>
      </w:r>
      <w:proofErr w:type="spellStart"/>
      <w:r>
        <w:t>Raspi</w:t>
      </w:r>
      <w:proofErr w:type="spellEnd"/>
      <w:r>
        <w:t xml:space="preserve"> and light up LED. Furtherly, using PWM</w:t>
      </w:r>
      <w:r w:rsidR="000827D6">
        <w:t xml:space="preserve"> </w:t>
      </w:r>
      <w:r>
        <w:t>to adjust the brightness of LED</w:t>
      </w:r>
    </w:p>
    <w:p w14:paraId="592EBC8B" w14:textId="75A2866D" w:rsidR="00552964" w:rsidRDefault="000827D6" w:rsidP="001E11E1">
      <w:pPr>
        <w:pStyle w:val="ListParagraph"/>
        <w:numPr>
          <w:ilvl w:val="0"/>
          <w:numId w:val="21"/>
        </w:numPr>
      </w:pPr>
      <w:r>
        <w:t xml:space="preserve">Learn </w:t>
      </w:r>
      <w:r w:rsidR="00A814E0">
        <w:t xml:space="preserve">to control </w:t>
      </w:r>
      <w:proofErr w:type="spellStart"/>
      <w:r w:rsidR="00A814E0">
        <w:t>Raspi</w:t>
      </w:r>
      <w:proofErr w:type="spellEnd"/>
      <w:r w:rsidR="00A814E0">
        <w:t xml:space="preserve"> IO output port</w:t>
      </w:r>
      <w:r w:rsidR="00862131">
        <w:rPr>
          <w:rFonts w:hint="eastAsia"/>
        </w:rPr>
        <w:t>；</w:t>
      </w:r>
    </w:p>
    <w:p w14:paraId="02F30127" w14:textId="77777777" w:rsidR="001E11E1" w:rsidRDefault="00A814E0" w:rsidP="001E11E1">
      <w:pPr>
        <w:pStyle w:val="ListParagraph"/>
        <w:numPr>
          <w:ilvl w:val="0"/>
          <w:numId w:val="21"/>
        </w:numPr>
      </w:pPr>
      <w:r>
        <w:t>Learn the basic Python programing skill</w:t>
      </w:r>
      <w:r w:rsidR="00862131">
        <w:rPr>
          <w:rFonts w:hint="eastAsia"/>
        </w:rPr>
        <w:t>；</w:t>
      </w:r>
    </w:p>
    <w:p w14:paraId="421A563B" w14:textId="2F082B18" w:rsidR="00552964" w:rsidRDefault="00A814E0" w:rsidP="001E11E1">
      <w:pPr>
        <w:pStyle w:val="ListParagraph"/>
        <w:numPr>
          <w:ilvl w:val="0"/>
          <w:numId w:val="21"/>
        </w:numPr>
      </w:pPr>
      <w:r>
        <w:t>Use</w:t>
      </w:r>
      <w:r w:rsidR="001E11E1">
        <w:t xml:space="preserve"> PWM to control LED</w:t>
      </w:r>
      <w:r w:rsidR="000827D6">
        <w:t>.</w:t>
      </w:r>
    </w:p>
    <w:p w14:paraId="076AF45F" w14:textId="77777777" w:rsidR="00552964" w:rsidRDefault="000827D6">
      <w:pPr>
        <w:pStyle w:val="Heading1"/>
      </w:pPr>
      <w:r>
        <w:t>Components</w:t>
      </w:r>
    </w:p>
    <w:p w14:paraId="2D2D994F" w14:textId="558F08D7" w:rsidR="00552964" w:rsidRDefault="000827D6">
      <w:pPr>
        <w:pStyle w:val="ListParagraph"/>
        <w:numPr>
          <w:ilvl w:val="0"/>
          <w:numId w:val="10"/>
        </w:numPr>
      </w:pPr>
      <w:proofErr w:type="spellStart"/>
      <w:r>
        <w:t>Raspi</w:t>
      </w:r>
      <w:proofErr w:type="spellEnd"/>
      <w:r>
        <w:t xml:space="preserve"> Board and Power</w:t>
      </w:r>
      <w:r w:rsidR="00862131">
        <w:rPr>
          <w:rFonts w:hint="eastAsia"/>
        </w:rPr>
        <w:t>；</w:t>
      </w:r>
    </w:p>
    <w:p w14:paraId="495F3966" w14:textId="77777777" w:rsidR="00552964" w:rsidRDefault="000827D6">
      <w:pPr>
        <w:ind w:left="480" w:firstLine="0"/>
        <w:jc w:val="center"/>
      </w:pPr>
      <w:r>
        <w:rPr>
          <w:noProof/>
        </w:rPr>
        <w:drawing>
          <wp:inline distT="0" distB="0" distL="0" distR="0" wp14:anchorId="772FD672" wp14:editId="0142C263">
            <wp:extent cx="2508250" cy="1498600"/>
            <wp:effectExtent l="0" t="0" r="6350" b="635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8250" cy="1498600"/>
                    </a:xfrm>
                    <a:prstGeom prst="rect">
                      <a:avLst/>
                    </a:prstGeom>
                    <a:noFill/>
                    <a:ln>
                      <a:noFill/>
                    </a:ln>
                  </pic:spPr>
                </pic:pic>
              </a:graphicData>
            </a:graphic>
          </wp:inline>
        </w:drawing>
      </w:r>
      <w:r>
        <w:rPr>
          <w:noProof/>
        </w:rPr>
        <w:drawing>
          <wp:inline distT="0" distB="0" distL="0" distR="0" wp14:anchorId="792803E3" wp14:editId="0F2A16F3">
            <wp:extent cx="1371600" cy="1193800"/>
            <wp:effectExtent l="0" t="0" r="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193800"/>
                    </a:xfrm>
                    <a:prstGeom prst="rect">
                      <a:avLst/>
                    </a:prstGeom>
                    <a:noFill/>
                    <a:ln>
                      <a:noFill/>
                    </a:ln>
                  </pic:spPr>
                </pic:pic>
              </a:graphicData>
            </a:graphic>
          </wp:inline>
        </w:drawing>
      </w:r>
    </w:p>
    <w:p w14:paraId="6529E5C1" w14:textId="6B52F3A6" w:rsidR="00552964" w:rsidRDefault="000827D6">
      <w:pPr>
        <w:pStyle w:val="ListParagraph"/>
        <w:numPr>
          <w:ilvl w:val="0"/>
          <w:numId w:val="10"/>
        </w:numPr>
      </w:pPr>
      <w:r>
        <w:t>A 16GB SD Card and a SD Card Reader</w:t>
      </w:r>
      <w:r w:rsidR="00862131">
        <w:rPr>
          <w:rFonts w:hint="eastAsia"/>
        </w:rPr>
        <w:t>；</w:t>
      </w:r>
    </w:p>
    <w:p w14:paraId="136005F1" w14:textId="77777777" w:rsidR="00552964" w:rsidRDefault="000827D6">
      <w:pPr>
        <w:ind w:left="480" w:firstLine="0"/>
        <w:jc w:val="center"/>
      </w:pPr>
      <w:r>
        <w:rPr>
          <w:noProof/>
        </w:rPr>
        <w:drawing>
          <wp:inline distT="0" distB="0" distL="0" distR="0" wp14:anchorId="5CBF347A" wp14:editId="2E4D221C">
            <wp:extent cx="1028700" cy="1479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8700" cy="1479550"/>
                    </a:xfrm>
                    <a:prstGeom prst="rect">
                      <a:avLst/>
                    </a:prstGeom>
                    <a:noFill/>
                    <a:ln>
                      <a:noFill/>
                    </a:ln>
                  </pic:spPr>
                </pic:pic>
              </a:graphicData>
            </a:graphic>
          </wp:inline>
        </w:drawing>
      </w:r>
      <w:r>
        <w:rPr>
          <w:noProof/>
        </w:rPr>
        <w:drawing>
          <wp:inline distT="0" distB="0" distL="0" distR="0" wp14:anchorId="60225454" wp14:editId="2009F149">
            <wp:extent cx="1009650" cy="1390650"/>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1390650"/>
                    </a:xfrm>
                    <a:prstGeom prst="rect">
                      <a:avLst/>
                    </a:prstGeom>
                    <a:noFill/>
                    <a:ln>
                      <a:noFill/>
                    </a:ln>
                  </pic:spPr>
                </pic:pic>
              </a:graphicData>
            </a:graphic>
          </wp:inline>
        </w:drawing>
      </w:r>
    </w:p>
    <w:p w14:paraId="65D0A672" w14:textId="0C259371" w:rsidR="00552964" w:rsidRDefault="000827D6">
      <w:pPr>
        <w:pStyle w:val="ListParagraph"/>
        <w:numPr>
          <w:ilvl w:val="0"/>
          <w:numId w:val="10"/>
        </w:numPr>
      </w:pPr>
      <w:r>
        <w:t>HDMI Screen</w:t>
      </w:r>
      <w:r w:rsidR="00EE2CCA">
        <w:rPr>
          <w:rFonts w:hint="eastAsia"/>
        </w:rPr>
        <w:t>,</w:t>
      </w:r>
      <w:r w:rsidR="00EE2CCA">
        <w:t xml:space="preserve"> USB keyboard, USB mouse </w:t>
      </w:r>
      <w:r>
        <w:t xml:space="preserve">and </w:t>
      </w:r>
      <w:r w:rsidR="00A611A2">
        <w:t xml:space="preserve">HDMI </w:t>
      </w:r>
      <w:r>
        <w:t>Cable</w:t>
      </w:r>
    </w:p>
    <w:p w14:paraId="108E5096" w14:textId="77777777" w:rsidR="00552964" w:rsidRPr="00F40782" w:rsidRDefault="000827D6">
      <w:pPr>
        <w:ind w:left="480" w:firstLine="0"/>
        <w:jc w:val="center"/>
        <w:rPr>
          <w:lang w:val="en-HK"/>
        </w:rPr>
      </w:pPr>
      <w:r>
        <w:rPr>
          <w:noProof/>
        </w:rPr>
        <w:drawing>
          <wp:inline distT="0" distB="0" distL="0" distR="0" wp14:anchorId="387A3E09" wp14:editId="44AAA1CE">
            <wp:extent cx="2565400" cy="16891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5400" cy="1689100"/>
                    </a:xfrm>
                    <a:prstGeom prst="rect">
                      <a:avLst/>
                    </a:prstGeom>
                    <a:noFill/>
                    <a:ln>
                      <a:noFill/>
                    </a:ln>
                  </pic:spPr>
                </pic:pic>
              </a:graphicData>
            </a:graphic>
          </wp:inline>
        </w:drawing>
      </w:r>
      <w:r>
        <w:rPr>
          <w:noProof/>
        </w:rPr>
        <w:drawing>
          <wp:inline distT="0" distB="0" distL="0" distR="0" wp14:anchorId="610E4110" wp14:editId="7AE2EBDC">
            <wp:extent cx="1555750" cy="1123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5750" cy="1123950"/>
                    </a:xfrm>
                    <a:prstGeom prst="rect">
                      <a:avLst/>
                    </a:prstGeom>
                    <a:noFill/>
                    <a:ln>
                      <a:noFill/>
                    </a:ln>
                  </pic:spPr>
                </pic:pic>
              </a:graphicData>
            </a:graphic>
          </wp:inline>
        </w:drawing>
      </w:r>
    </w:p>
    <w:p w14:paraId="3EB656EB" w14:textId="267DB58A" w:rsidR="00552964" w:rsidRDefault="000827D6">
      <w:pPr>
        <w:ind w:left="480" w:firstLine="0"/>
        <w:jc w:val="center"/>
      </w:pPr>
      <w:r>
        <w:rPr>
          <w:noProof/>
        </w:rPr>
        <w:lastRenderedPageBreak/>
        <w:drawing>
          <wp:inline distT="0" distB="0" distL="0" distR="0" wp14:anchorId="6E7F4A16" wp14:editId="244A0EE0">
            <wp:extent cx="1803400" cy="140970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3400" cy="1409700"/>
                    </a:xfrm>
                    <a:prstGeom prst="rect">
                      <a:avLst/>
                    </a:prstGeom>
                    <a:noFill/>
                    <a:ln>
                      <a:noFill/>
                    </a:ln>
                  </pic:spPr>
                </pic:pic>
              </a:graphicData>
            </a:graphic>
          </wp:inline>
        </w:drawing>
      </w:r>
    </w:p>
    <w:p w14:paraId="1438C265" w14:textId="409CCCEB" w:rsidR="00A814E0" w:rsidRDefault="00A814E0" w:rsidP="00A814E0">
      <w:pPr>
        <w:pStyle w:val="ListParagraph"/>
        <w:numPr>
          <w:ilvl w:val="0"/>
          <w:numId w:val="10"/>
        </w:numPr>
      </w:pPr>
      <w:r>
        <w:rPr>
          <w:rFonts w:hint="eastAsia"/>
        </w:rPr>
        <w:t>B</w:t>
      </w:r>
      <w:r>
        <w:t>asic Hardware (Extended IO Board, Wires, Bread Board)</w:t>
      </w:r>
    </w:p>
    <w:p w14:paraId="5F5D496E" w14:textId="1A8207EB" w:rsidR="00A814E0" w:rsidRDefault="00A814E0" w:rsidP="00A814E0">
      <w:pPr>
        <w:ind w:left="480" w:firstLine="0"/>
        <w:jc w:val="center"/>
      </w:pPr>
      <w:r>
        <w:rPr>
          <w:noProof/>
        </w:rPr>
        <w:drawing>
          <wp:inline distT="0" distB="0" distL="0" distR="0" wp14:anchorId="64A762D3" wp14:editId="418A289D">
            <wp:extent cx="1428390" cy="126659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53829" cy="1289156"/>
                    </a:xfrm>
                    <a:prstGeom prst="rect">
                      <a:avLst/>
                    </a:prstGeom>
                  </pic:spPr>
                </pic:pic>
              </a:graphicData>
            </a:graphic>
          </wp:inline>
        </w:drawing>
      </w:r>
      <w:r>
        <w:rPr>
          <w:noProof/>
        </w:rPr>
        <w:drawing>
          <wp:inline distT="0" distB="0" distL="0" distR="0" wp14:anchorId="4E67E5C8" wp14:editId="4E5CFA6B">
            <wp:extent cx="1511300" cy="12469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2716" cy="1272853"/>
                    </a:xfrm>
                    <a:prstGeom prst="rect">
                      <a:avLst/>
                    </a:prstGeom>
                  </pic:spPr>
                </pic:pic>
              </a:graphicData>
            </a:graphic>
          </wp:inline>
        </w:drawing>
      </w:r>
      <w:r>
        <w:rPr>
          <w:noProof/>
        </w:rPr>
        <w:drawing>
          <wp:inline distT="0" distB="0" distL="0" distR="0" wp14:anchorId="09768EE0" wp14:editId="1AE3C54F">
            <wp:extent cx="1708150" cy="120128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8452" cy="1229624"/>
                    </a:xfrm>
                    <a:prstGeom prst="rect">
                      <a:avLst/>
                    </a:prstGeom>
                  </pic:spPr>
                </pic:pic>
              </a:graphicData>
            </a:graphic>
          </wp:inline>
        </w:drawing>
      </w:r>
    </w:p>
    <w:p w14:paraId="3FAA344B" w14:textId="2A4345E7" w:rsidR="00A611A2" w:rsidRDefault="00A814E0" w:rsidP="00A611A2">
      <w:pPr>
        <w:pStyle w:val="ListParagraph"/>
        <w:numPr>
          <w:ilvl w:val="0"/>
          <w:numId w:val="10"/>
        </w:numPr>
      </w:pPr>
      <w:r>
        <w:rPr>
          <w:rFonts w:hint="eastAsia"/>
        </w:rPr>
        <w:t>Double</w:t>
      </w:r>
      <w:r>
        <w:t xml:space="preserve"> </w:t>
      </w:r>
      <w:r>
        <w:rPr>
          <w:rFonts w:hint="eastAsia"/>
        </w:rPr>
        <w:t>color</w:t>
      </w:r>
      <w:r>
        <w:t xml:space="preserve"> LED</w:t>
      </w:r>
    </w:p>
    <w:p w14:paraId="3DC6C214" w14:textId="6523C756" w:rsidR="00A814E0" w:rsidRDefault="00A814E0" w:rsidP="00A814E0">
      <w:pPr>
        <w:ind w:left="480" w:firstLine="0"/>
        <w:jc w:val="center"/>
      </w:pPr>
      <w:r>
        <w:rPr>
          <w:noProof/>
        </w:rPr>
        <w:drawing>
          <wp:inline distT="0" distB="0" distL="0" distR="0" wp14:anchorId="1018C1C7" wp14:editId="20CEB02F">
            <wp:extent cx="1685925" cy="1009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5925" cy="1009650"/>
                    </a:xfrm>
                    <a:prstGeom prst="rect">
                      <a:avLst/>
                    </a:prstGeom>
                  </pic:spPr>
                </pic:pic>
              </a:graphicData>
            </a:graphic>
          </wp:inline>
        </w:drawing>
      </w:r>
    </w:p>
    <w:p w14:paraId="244B0A2F" w14:textId="77777777" w:rsidR="00552964" w:rsidRDefault="000827D6">
      <w:pPr>
        <w:pStyle w:val="Heading1"/>
      </w:pPr>
      <w:r>
        <w:t>Principle of The Experiment</w:t>
      </w:r>
    </w:p>
    <w:p w14:paraId="6DD2851D" w14:textId="2BAECE25" w:rsidR="00552964" w:rsidRDefault="00491E8D">
      <w:pPr>
        <w:pStyle w:val="Heading2"/>
        <w:spacing w:before="32" w:after="32"/>
      </w:pPr>
      <w:r>
        <w:t>Bread Board</w:t>
      </w:r>
    </w:p>
    <w:p w14:paraId="6C273B0E" w14:textId="156D2C34" w:rsidR="008D47BA" w:rsidRPr="008D47BA" w:rsidRDefault="008D47BA" w:rsidP="008D47BA">
      <w:r>
        <w:rPr>
          <w:rFonts w:hint="eastAsia"/>
        </w:rPr>
        <w:t>H</w:t>
      </w:r>
      <w:r>
        <w:t xml:space="preserve">ere is the bread board, which </w:t>
      </w:r>
      <w:r w:rsidRPr="008D47BA">
        <w:t>is a construction base for prototyping of electronics.</w:t>
      </w:r>
    </w:p>
    <w:p w14:paraId="4CD1E79A" w14:textId="18457D84" w:rsidR="008D47BA" w:rsidRDefault="008D47BA" w:rsidP="008D068D">
      <w:pPr>
        <w:ind w:firstLine="0"/>
        <w:jc w:val="center"/>
        <w:rPr>
          <w:b/>
        </w:rPr>
      </w:pPr>
      <w:r>
        <w:rPr>
          <w:noProof/>
        </w:rPr>
        <w:drawing>
          <wp:inline distT="0" distB="0" distL="0" distR="0" wp14:anchorId="0D13E8C8" wp14:editId="258978F7">
            <wp:extent cx="2160000" cy="147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0000" cy="1476000"/>
                    </a:xfrm>
                    <a:prstGeom prst="rect">
                      <a:avLst/>
                    </a:prstGeom>
                  </pic:spPr>
                </pic:pic>
              </a:graphicData>
            </a:graphic>
          </wp:inline>
        </w:drawing>
      </w:r>
    </w:p>
    <w:p w14:paraId="3CECF464" w14:textId="50946775" w:rsidR="008D47BA" w:rsidRDefault="008D47BA" w:rsidP="008D47BA">
      <w:r>
        <w:rPr>
          <w:rFonts w:hint="eastAsia"/>
        </w:rPr>
        <w:t>T</w:t>
      </w:r>
      <w:r>
        <w:t>he i</w:t>
      </w:r>
      <w:r w:rsidRPr="008D47BA">
        <w:t>nternal connection</w:t>
      </w:r>
      <w:r>
        <w:t xml:space="preserve"> is shown as below</w:t>
      </w:r>
      <w:r w:rsidR="008E7B57">
        <w:t xml:space="preserve">, which can be used to fan-out the 40 Pins of </w:t>
      </w:r>
      <w:proofErr w:type="spellStart"/>
      <w:r w:rsidR="008E7B57">
        <w:t>Raspi</w:t>
      </w:r>
      <w:proofErr w:type="spellEnd"/>
      <w:r>
        <w:t>:</w:t>
      </w:r>
    </w:p>
    <w:p w14:paraId="404993C9" w14:textId="077273D2" w:rsidR="008D068D" w:rsidRPr="00491E8D" w:rsidRDefault="00687854" w:rsidP="008D068D">
      <w:pPr>
        <w:ind w:firstLine="0"/>
        <w:jc w:val="center"/>
        <w:rPr>
          <w:b/>
        </w:rPr>
      </w:pPr>
      <w:r>
        <w:rPr>
          <w:noProof/>
        </w:rPr>
        <w:lastRenderedPageBreak/>
        <w:drawing>
          <wp:inline distT="0" distB="0" distL="0" distR="0" wp14:anchorId="6CFCE9A2" wp14:editId="1F373098">
            <wp:extent cx="2160000" cy="1396800"/>
            <wp:effectExtent l="38100" t="38100" r="31115" b="323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ackgroundRemoval t="1781" b="97837" l="2056" r="98520">
                                  <a14:foregroundMark x1="2220" y1="5852" x2="98520" y2="91858"/>
                                  <a14:foregroundMark x1="95559" y1="2545" x2="3865" y2="96819"/>
                                  <a14:foregroundMark x1="9704" y1="4707" x2="87500" y2="1908"/>
                                  <a14:foregroundMark x1="13076" y1="97837" x2="92763" y2="93257"/>
                                  <a14:backgroundMark x1="329" y1="13104" x2="658" y2="98728"/>
                                  <a14:backgroundMark x1="51809" y1="1018" x2="78783" y2="382"/>
                                  <a14:backgroundMark x1="99589" y1="1399" x2="99918" y2="92494"/>
                                  <a14:backgroundMark x1="48438" y1="98982" x2="6250" y2="99873"/>
                                </a14:backgroundRemoval>
                              </a14:imgEffect>
                            </a14:imgLayer>
                          </a14:imgProps>
                        </a:ext>
                      </a:extLst>
                    </a:blip>
                    <a:stretch>
                      <a:fillRect/>
                    </a:stretch>
                  </pic:blipFill>
                  <pic:spPr>
                    <a:xfrm rot="120000">
                      <a:off x="0" y="0"/>
                      <a:ext cx="2160000" cy="1396800"/>
                    </a:xfrm>
                    <a:prstGeom prst="rect">
                      <a:avLst/>
                    </a:prstGeom>
                  </pic:spPr>
                </pic:pic>
              </a:graphicData>
            </a:graphic>
          </wp:inline>
        </w:drawing>
      </w:r>
    </w:p>
    <w:p w14:paraId="61B74F5F" w14:textId="3D8F689D" w:rsidR="00552964" w:rsidRDefault="002C0581" w:rsidP="00F40782">
      <w:pPr>
        <w:pStyle w:val="Heading2"/>
        <w:spacing w:before="32" w:after="32"/>
      </w:pPr>
      <w:bookmarkStart w:id="0" w:name="_Ref72530183"/>
      <w:r>
        <w:t xml:space="preserve">Double </w:t>
      </w:r>
      <w:r w:rsidR="00C51C40">
        <w:t>C</w:t>
      </w:r>
      <w:r>
        <w:t>olor LED</w:t>
      </w:r>
      <w:bookmarkEnd w:id="0"/>
    </w:p>
    <w:p w14:paraId="5799118A" w14:textId="35B8FBFE" w:rsidR="00AD107A" w:rsidRDefault="00AD107A" w:rsidP="00AD107A">
      <w:r>
        <w:rPr>
          <w:rFonts w:hint="eastAsia"/>
        </w:rPr>
        <w:t>T</w:t>
      </w:r>
      <w:r>
        <w:t>he hardware device and the corresponding schematic of double color LED is shown as below:</w:t>
      </w:r>
    </w:p>
    <w:p w14:paraId="0E1C5F4D" w14:textId="14A8210F" w:rsidR="002C0581" w:rsidRDefault="00AD107A" w:rsidP="00C51C40">
      <w:pPr>
        <w:ind w:firstLine="0"/>
        <w:jc w:val="center"/>
      </w:pPr>
      <w:r>
        <w:rPr>
          <w:noProof/>
        </w:rPr>
        <w:drawing>
          <wp:inline distT="0" distB="0" distL="0" distR="0" wp14:anchorId="7F891736" wp14:editId="1146CEED">
            <wp:extent cx="1728338" cy="103505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44387" cy="1044661"/>
                    </a:xfrm>
                    <a:prstGeom prst="rect">
                      <a:avLst/>
                    </a:prstGeom>
                  </pic:spPr>
                </pic:pic>
              </a:graphicData>
            </a:graphic>
          </wp:inline>
        </w:drawing>
      </w:r>
      <w:r w:rsidR="00C51C40">
        <w:rPr>
          <w:rFonts w:hint="eastAsia"/>
          <w:noProof/>
        </w:rPr>
        <w:drawing>
          <wp:inline distT="0" distB="0" distL="0" distR="0" wp14:anchorId="63F78041" wp14:editId="5BF13BEE">
            <wp:extent cx="3509181" cy="1238250"/>
            <wp:effectExtent l="0" t="0" r="0" b="0"/>
            <wp:docPr id="44" name="Picture 44" descr="C:\Users\cyxu\AppData\Local\Microsoft\Windows\INetCache\Content.Word\1.双色LED灯模块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yxu\AppData\Local\Microsoft\Windows\INetCache\Content.Word\1.双色LED灯模块原理图.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751" t="7749" b="8269"/>
                    <a:stretch/>
                  </pic:blipFill>
                  <pic:spPr bwMode="auto">
                    <a:xfrm>
                      <a:off x="0" y="0"/>
                      <a:ext cx="3517563" cy="1241208"/>
                    </a:xfrm>
                    <a:prstGeom prst="rect">
                      <a:avLst/>
                    </a:prstGeom>
                    <a:noFill/>
                    <a:ln>
                      <a:noFill/>
                    </a:ln>
                    <a:extLst>
                      <a:ext uri="{53640926-AAD7-44D8-BBD7-CCE9431645EC}">
                        <a14:shadowObscured xmlns:a14="http://schemas.microsoft.com/office/drawing/2010/main"/>
                      </a:ext>
                    </a:extLst>
                  </pic:spPr>
                </pic:pic>
              </a:graphicData>
            </a:graphic>
          </wp:inline>
        </w:drawing>
      </w:r>
    </w:p>
    <w:p w14:paraId="1108F180" w14:textId="7166D661" w:rsidR="00AD107A" w:rsidRDefault="00AD107A" w:rsidP="00AD107A">
      <w:r>
        <w:t>There are two LED l</w:t>
      </w:r>
      <w:r w:rsidRPr="00AD107A">
        <w:t>uminous source</w:t>
      </w:r>
      <w:r>
        <w:t>, which e</w:t>
      </w:r>
      <w:r w:rsidRPr="00AD107A">
        <w:t>mit red and green light</w:t>
      </w:r>
      <w:r>
        <w:t xml:space="preserve">, respectively. If </w:t>
      </w:r>
      <w:proofErr w:type="spellStart"/>
      <w:r>
        <w:t>Raspi</w:t>
      </w:r>
      <w:proofErr w:type="spellEnd"/>
      <w:r>
        <w:t xml:space="preserve"> outputs a high level to ‘R’ pin, the red LED on; If </w:t>
      </w:r>
      <w:proofErr w:type="spellStart"/>
      <w:r>
        <w:t>Raspi</w:t>
      </w:r>
      <w:proofErr w:type="spellEnd"/>
      <w:r>
        <w:t xml:space="preserve"> outputs a low level to ‘R’ pin,</w:t>
      </w:r>
      <w:r w:rsidR="006707F5">
        <w:t xml:space="preserve"> while a high level to ‘G’ pin, the green LED on.</w:t>
      </w:r>
      <w:r>
        <w:t xml:space="preserve"> </w:t>
      </w:r>
      <w:r w:rsidR="006707F5">
        <w:t>If both ‘R’ and ‘G’ pins are high level, only the red LED on</w:t>
      </w:r>
      <w:r>
        <w:t>.</w:t>
      </w:r>
    </w:p>
    <w:p w14:paraId="6B891ADB" w14:textId="24446A36" w:rsidR="00C51C40" w:rsidRDefault="00C51C40" w:rsidP="00C51C40">
      <w:pPr>
        <w:pStyle w:val="Heading2"/>
        <w:spacing w:before="32" w:after="32"/>
      </w:pPr>
      <w:r>
        <w:rPr>
          <w:rFonts w:hint="eastAsia"/>
        </w:rPr>
        <w:t>P</w:t>
      </w:r>
      <w:r>
        <w:t>in guide</w:t>
      </w:r>
    </w:p>
    <w:p w14:paraId="16CA6F8E" w14:textId="7531D3F9" w:rsidR="00C51C40" w:rsidRDefault="00C51C40" w:rsidP="00C51C40">
      <w:r w:rsidRPr="00C51C40">
        <w:t xml:space="preserve">A powerful feature of the Raspberry Pi is the row of GPIO (general-purpose input/output) pins along the top edge of the board. </w:t>
      </w:r>
      <w:r w:rsidR="00845C9D">
        <w:t>The GPIO is used to control LED and adjust the lightness of LED in this experiment.</w:t>
      </w:r>
    </w:p>
    <w:p w14:paraId="139DF0D8" w14:textId="41573842" w:rsidR="00845C9D" w:rsidRPr="00C51C40" w:rsidRDefault="00845C9D" w:rsidP="00C51C40">
      <w:r>
        <w:t>There are three kinds of pins that are power (VCC), ground (GND) and GPIO. The function of each pin is shown as below:</w:t>
      </w:r>
    </w:p>
    <w:p w14:paraId="6FAB5A34" w14:textId="010D62F7" w:rsidR="00C51C40" w:rsidRDefault="005A0B2F" w:rsidP="005A0B2F">
      <w:pPr>
        <w:ind w:firstLine="0"/>
      </w:pPr>
      <w:r>
        <w:rPr>
          <w:noProof/>
        </w:rPr>
        <w:lastRenderedPageBreak/>
        <w:drawing>
          <wp:inline distT="0" distB="0" distL="0" distR="0" wp14:anchorId="57F9B900" wp14:editId="2480ECE9">
            <wp:extent cx="5274310" cy="3029491"/>
            <wp:effectExtent l="0" t="0" r="2540" b="0"/>
            <wp:docPr id="45" name="Picture 45"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IO pi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29491"/>
                    </a:xfrm>
                    <a:prstGeom prst="rect">
                      <a:avLst/>
                    </a:prstGeom>
                    <a:noFill/>
                    <a:ln>
                      <a:noFill/>
                    </a:ln>
                  </pic:spPr>
                </pic:pic>
              </a:graphicData>
            </a:graphic>
          </wp:inline>
        </w:drawing>
      </w:r>
    </w:p>
    <w:p w14:paraId="60656BED" w14:textId="127D7084" w:rsidR="005A0B2F" w:rsidRDefault="00683B5B" w:rsidP="00845C9D">
      <w:r>
        <w:t>Two 5V pins and two 3V3 (3.3V) pins are present on the board, as well as a number of ground pins (0V), which are unconfigurable. The remaining pins are all GPIO pins, which</w:t>
      </w:r>
      <w:r w:rsidR="005A0B2F" w:rsidRPr="005A0B2F">
        <w:t xml:space="preserve"> can be designated (in software) as an input or output pin and used for a wide range of purposes.</w:t>
      </w:r>
    </w:p>
    <w:p w14:paraId="320F5ACF" w14:textId="5B381A15" w:rsidR="005A0B2F" w:rsidRDefault="005A0B2F" w:rsidP="005A0B2F">
      <w:pPr>
        <w:pStyle w:val="NoSpacing"/>
      </w:pPr>
      <w:r>
        <w:t>T</w:t>
      </w:r>
      <w:r w:rsidRPr="005A0B2F">
        <w:t>he numbering of the GPIO pins is not in numerical orde</w:t>
      </w:r>
      <w:r w:rsidR="00683B5B">
        <w:t>r</w:t>
      </w:r>
      <w:r w:rsidRPr="005A0B2F">
        <w:t>.</w:t>
      </w:r>
    </w:p>
    <w:p w14:paraId="5653A14A" w14:textId="77777777" w:rsidR="005A0B2F" w:rsidRDefault="005A0B2F" w:rsidP="005A0B2F">
      <w:pPr>
        <w:ind w:firstLine="0"/>
      </w:pPr>
    </w:p>
    <w:p w14:paraId="615F877F" w14:textId="35AE8A87" w:rsidR="005A0B2F" w:rsidRDefault="005A0B2F" w:rsidP="00761600">
      <w:pPr>
        <w:pStyle w:val="ListParagraph"/>
        <w:numPr>
          <w:ilvl w:val="0"/>
          <w:numId w:val="23"/>
        </w:numPr>
      </w:pPr>
      <w:r>
        <w:t>Outputs</w:t>
      </w:r>
      <w:r w:rsidR="00761600">
        <w:t xml:space="preserve"> Pin</w:t>
      </w:r>
    </w:p>
    <w:p w14:paraId="28DDF764" w14:textId="77777777" w:rsidR="005A0B2F" w:rsidRDefault="005A0B2F" w:rsidP="005A0B2F">
      <w:pPr>
        <w:ind w:firstLine="0"/>
      </w:pPr>
      <w:r>
        <w:t>A GPIO pin designated as an output pin can be set to high (3V3) or low (0V).</w:t>
      </w:r>
    </w:p>
    <w:p w14:paraId="66689284" w14:textId="77777777" w:rsidR="005A0B2F" w:rsidRDefault="005A0B2F" w:rsidP="005A0B2F">
      <w:pPr>
        <w:ind w:firstLine="0"/>
      </w:pPr>
    </w:p>
    <w:p w14:paraId="54C9ADF7" w14:textId="179337A2" w:rsidR="005A0B2F" w:rsidRDefault="005A0B2F" w:rsidP="00761600">
      <w:pPr>
        <w:pStyle w:val="ListParagraph"/>
        <w:numPr>
          <w:ilvl w:val="0"/>
          <w:numId w:val="23"/>
        </w:numPr>
      </w:pPr>
      <w:r>
        <w:t>Inputs</w:t>
      </w:r>
      <w:r w:rsidR="00761600">
        <w:t xml:space="preserve"> Pin</w:t>
      </w:r>
    </w:p>
    <w:p w14:paraId="5823B8AB" w14:textId="77777777" w:rsidR="005A0B2F" w:rsidRDefault="005A0B2F" w:rsidP="005A0B2F">
      <w:pPr>
        <w:ind w:firstLine="0"/>
      </w:pPr>
      <w:r>
        <w:t>A GPIO pin designated as an input pin can be read as high (3V3) or low (0V). This is made easier with the use of internal pull-up or pull-down resistors. Pins GPIO2 and GPIO3 have fixed pull-up resistors, but for other pins this can be configured in software.</w:t>
      </w:r>
    </w:p>
    <w:p w14:paraId="4DF60AAE" w14:textId="77777777" w:rsidR="00845C9D" w:rsidRDefault="00845C9D" w:rsidP="005A0B2F">
      <w:pPr>
        <w:ind w:firstLine="0"/>
      </w:pPr>
    </w:p>
    <w:p w14:paraId="78CB8818" w14:textId="19362A00" w:rsidR="005A0B2F" w:rsidRDefault="005A0B2F" w:rsidP="005A0B2F">
      <w:pPr>
        <w:ind w:firstLine="0"/>
      </w:pPr>
      <w:r>
        <w:t>As well as simple input and output devices, the GPIO pins can be used with a variety of alternative functions, some are available on all pins, others on specific pins.</w:t>
      </w:r>
      <w:r w:rsidR="00FE56B3">
        <w:t xml:space="preserve"> For example:</w:t>
      </w:r>
    </w:p>
    <w:p w14:paraId="2B1D2C38" w14:textId="77777777" w:rsidR="00845C9D" w:rsidRDefault="00845C9D" w:rsidP="005A0B2F">
      <w:pPr>
        <w:ind w:firstLine="0"/>
      </w:pPr>
    </w:p>
    <w:p w14:paraId="3330ED71" w14:textId="77777777" w:rsidR="005A0B2F" w:rsidRDefault="005A0B2F" w:rsidP="00FE56B3">
      <w:pPr>
        <w:pStyle w:val="ListParagraph"/>
        <w:numPr>
          <w:ilvl w:val="0"/>
          <w:numId w:val="26"/>
        </w:numPr>
      </w:pPr>
      <w:r>
        <w:t>PWM (pulse-width modulation)</w:t>
      </w:r>
    </w:p>
    <w:p w14:paraId="7711D11A" w14:textId="77777777" w:rsidR="005A0B2F" w:rsidRDefault="005A0B2F" w:rsidP="005A0B2F">
      <w:pPr>
        <w:ind w:firstLine="0"/>
      </w:pPr>
      <w:r>
        <w:t>Software PWM available on all pins</w:t>
      </w:r>
    </w:p>
    <w:p w14:paraId="018FD679" w14:textId="14E32ED5" w:rsidR="005A0B2F" w:rsidRDefault="005A0B2F" w:rsidP="005A0B2F">
      <w:pPr>
        <w:ind w:firstLine="0"/>
      </w:pPr>
      <w:r>
        <w:t>Hardware PWM available on GPIO12, GPIO13, GPIO18, GPIO19</w:t>
      </w:r>
    </w:p>
    <w:p w14:paraId="46024CD2" w14:textId="3C0B2115" w:rsidR="005B3574" w:rsidRDefault="005B3574" w:rsidP="005A0B2F">
      <w:pPr>
        <w:ind w:firstLine="0"/>
      </w:pPr>
    </w:p>
    <w:p w14:paraId="24725179" w14:textId="77777777" w:rsidR="005B3574" w:rsidRDefault="005B3574" w:rsidP="005B3574">
      <w:pPr>
        <w:pStyle w:val="Heading2"/>
        <w:spacing w:before="32" w:after="32"/>
      </w:pPr>
      <w:r>
        <w:lastRenderedPageBreak/>
        <w:t>PWM</w:t>
      </w:r>
    </w:p>
    <w:p w14:paraId="7C3565B7" w14:textId="41F823E4" w:rsidR="005B3574" w:rsidRDefault="005B3574" w:rsidP="005B3574">
      <w:pPr>
        <w:ind w:firstLine="480"/>
      </w:pPr>
      <w:r>
        <w:t>The pu</w:t>
      </w:r>
      <w:r w:rsidRPr="005B3574">
        <w:t>lse</w:t>
      </w:r>
      <w:r w:rsidR="00683B5B">
        <w:t>-</w:t>
      </w:r>
      <w:r w:rsidRPr="005B3574">
        <w:t>width modulation (PWM) is a method of reducing the average power delivered by an electrical signal, by effectively chopping it up into discrete parts. The average value of voltage (and current) fed to the load is controlled by turning the switch between supply and load on and off at a fast rate. The longer the switch is on compared to the off periods, the higher the total power supplied to the load.</w:t>
      </w:r>
    </w:p>
    <w:p w14:paraId="0081927B" w14:textId="78449080" w:rsidR="005B3574" w:rsidRPr="005B3574" w:rsidRDefault="005B3574" w:rsidP="005B3574">
      <w:r w:rsidRPr="005B3574">
        <w:t>The term duty cycle</w:t>
      </w:r>
      <w:r>
        <w:t xml:space="preserve"> of PWM</w:t>
      </w:r>
      <w:r w:rsidRPr="005B3574">
        <w:t xml:space="preserve"> describes the proportion of 'on' time to the regular interval or 'period' of time; a low duty cycle corresponds to low power, because the power is off for most of the time. Duty cycle is expressed in percent, 100% being fully on. When a digital signal is on half of the time and off the other half of the time, the digital signal has a duty cycle of 50% and resembles a "square" wave. When a digital signal spends more time in the on state than the off state, it has a duty cycle of &gt;50%. When a digital signal spends more time in the off state than the on state, it has a duty cycle of &lt;50%. Here is a pictorial that illustrates these three scenarios:</w:t>
      </w:r>
    </w:p>
    <w:p w14:paraId="0EE1F9FF" w14:textId="570A30E1" w:rsidR="005B3574" w:rsidRDefault="00492D18" w:rsidP="005B3574">
      <w:pPr>
        <w:ind w:firstLine="0"/>
        <w:jc w:val="center"/>
      </w:pPr>
      <w:r>
        <w:object w:dxaOrig="5670" w:dyaOrig="4095" w14:anchorId="6964B1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pt;height:205pt" o:ole="">
            <v:imagedata r:id="rId25" o:title=""/>
          </v:shape>
          <o:OLEObject Type="Embed" ProgID="Visio.Drawing.15" ShapeID="_x0000_i1025" DrawAspect="Content" ObjectID="_1683402014" r:id="rId26"/>
        </w:object>
      </w:r>
    </w:p>
    <w:p w14:paraId="313A4B95" w14:textId="64B9B322" w:rsidR="005B3574" w:rsidRPr="005B3574" w:rsidRDefault="005B3574" w:rsidP="005B3574">
      <w:pPr>
        <w:ind w:firstLine="480"/>
      </w:pPr>
      <w:r>
        <w:t xml:space="preserve">In this experiment, the </w:t>
      </w:r>
      <w:r w:rsidRPr="005B3574">
        <w:t>PWM</w:t>
      </w:r>
      <w:r w:rsidR="00AD107A">
        <w:t xml:space="preserve"> technology will be</w:t>
      </w:r>
      <w:r>
        <w:t xml:space="preserve"> used</w:t>
      </w:r>
      <w:r w:rsidRPr="005B3574">
        <w:t xml:space="preserve"> to adjust the brightness of LED</w:t>
      </w:r>
      <w:r>
        <w:t>.</w:t>
      </w:r>
    </w:p>
    <w:p w14:paraId="6887E4C0" w14:textId="31A1C906" w:rsidR="00552964" w:rsidRDefault="000827D6" w:rsidP="00492D18">
      <w:pPr>
        <w:pStyle w:val="Heading1"/>
      </w:pPr>
      <w:r>
        <w:t>Experiment Steps</w:t>
      </w:r>
    </w:p>
    <w:p w14:paraId="2E29EC75" w14:textId="3F1C5A3D" w:rsidR="00C7518E" w:rsidRDefault="00FE55C6" w:rsidP="00C7518E">
      <w:pPr>
        <w:pStyle w:val="ListParagraph"/>
        <w:numPr>
          <w:ilvl w:val="0"/>
          <w:numId w:val="14"/>
        </w:numPr>
      </w:pPr>
      <w:r>
        <w:t xml:space="preserve">Connect Raspi and Breadboard using the 40-wires </w:t>
      </w:r>
      <w:r>
        <w:rPr>
          <w:rFonts w:hint="eastAsia"/>
        </w:rPr>
        <w:t>ca</w:t>
      </w:r>
      <w:r>
        <w:t>ble as below</w:t>
      </w:r>
      <w:r w:rsidR="00C7518E">
        <w:t>.</w:t>
      </w:r>
    </w:p>
    <w:p w14:paraId="19EC99BB" w14:textId="4438BB41" w:rsidR="00FE55C6" w:rsidRDefault="009B13ED" w:rsidP="00FE55C6">
      <w:pPr>
        <w:ind w:firstLine="0"/>
      </w:pPr>
      <w:r>
        <w:rPr>
          <w:noProof/>
        </w:rPr>
      </w:r>
      <w:r w:rsidR="00CA725C">
        <w:pict w14:anchorId="2016FAB6">
          <v:shape id="_x0000_s1028" type="#_x0000_t75" style="width:415.3pt;height:199.3pt;mso-left-percent:-10001;mso-top-percent:-10001;mso-position-horizontal:absolute;mso-position-horizontal-relative:char;mso-position-vertical:absolute;mso-position-vertical-relative:line;mso-left-percent:-10001;mso-top-percent:-10001">
            <v:imagedata r:id="rId27" o:title="connect" croptop="7584f" cropbottom="17653f" cropright="2468f"/>
            <w10:wrap type="none"/>
            <w10:anchorlock/>
          </v:shape>
        </w:pict>
      </w:r>
    </w:p>
    <w:p w14:paraId="4F74882D" w14:textId="6C00707A" w:rsidR="00CA725C" w:rsidRPr="00492D18" w:rsidRDefault="00CA725C" w:rsidP="00CA725C">
      <w:pPr>
        <w:ind w:firstLine="0"/>
        <w:jc w:val="center"/>
      </w:pPr>
      <w:r>
        <w:rPr>
          <w:noProof/>
        </w:rPr>
        <mc:AlternateContent>
          <mc:Choice Requires="wps">
            <w:drawing>
              <wp:anchor distT="0" distB="0" distL="114300" distR="114300" simplePos="0" relativeHeight="251660288" behindDoc="0" locked="0" layoutInCell="1" allowOverlap="1" wp14:anchorId="21747F3C" wp14:editId="49331EA1">
                <wp:simplePos x="0" y="0"/>
                <wp:positionH relativeFrom="margin">
                  <wp:posOffset>1853565</wp:posOffset>
                </wp:positionH>
                <wp:positionV relativeFrom="paragraph">
                  <wp:posOffset>1668780</wp:posOffset>
                </wp:positionV>
                <wp:extent cx="1568450" cy="570230"/>
                <wp:effectExtent l="19050" t="742950" r="12700" b="20320"/>
                <wp:wrapNone/>
                <wp:docPr id="9" name="Line Callout 2 9"/>
                <wp:cNvGraphicFramePr/>
                <a:graphic xmlns:a="http://schemas.openxmlformats.org/drawingml/2006/main">
                  <a:graphicData uri="http://schemas.microsoft.com/office/word/2010/wordprocessingShape">
                    <wps:wsp>
                      <wps:cNvSpPr/>
                      <wps:spPr>
                        <a:xfrm>
                          <a:off x="0" y="0"/>
                          <a:ext cx="1568450" cy="570230"/>
                        </a:xfrm>
                        <a:prstGeom prst="borderCallout2">
                          <a:avLst>
                            <a:gd name="adj1" fmla="val -845"/>
                            <a:gd name="adj2" fmla="val 49390"/>
                            <a:gd name="adj3" fmla="val -38437"/>
                            <a:gd name="adj4" fmla="val 49093"/>
                            <a:gd name="adj5" fmla="val -126948"/>
                            <a:gd name="adj6" fmla="val 68097"/>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ED555" w14:textId="75A94E76" w:rsidR="00CA725C" w:rsidRPr="00CA725C" w:rsidRDefault="00F169DD" w:rsidP="00CA725C">
                            <w:pPr>
                              <w:ind w:firstLine="0"/>
                              <w:jc w:val="center"/>
                              <w:rPr>
                                <w:color w:val="000000" w:themeColor="text1"/>
                              </w:rPr>
                            </w:pPr>
                            <w:r>
                              <w:rPr>
                                <w:color w:val="000000" w:themeColor="text1"/>
                              </w:rPr>
                              <w:t>Connect with</w:t>
                            </w:r>
                            <w:r w:rsidR="00CA725C" w:rsidRPr="00CA725C">
                              <w:rPr>
                                <w:rFonts w:hint="eastAsia"/>
                                <w:color w:val="000000" w:themeColor="text1"/>
                              </w:rPr>
                              <w:t xml:space="preserve"> the first physical Pin of </w:t>
                            </w:r>
                            <w:proofErr w:type="spellStart"/>
                            <w:r w:rsidR="00CA725C" w:rsidRPr="00CA725C">
                              <w:rPr>
                                <w:rFonts w:hint="eastAsia"/>
                                <w:color w:val="000000" w:themeColor="text1"/>
                              </w:rPr>
                              <w:t>Raspi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47F3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9" o:spid="_x0000_s1026" type="#_x0000_t48" style="position:absolute;left:0;text-align:left;margin-left:145.95pt;margin-top:131.4pt;width:123.5pt;height:44.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" adj="14709,-27421,10604,-8302,10668,-183" fillcolor="white [3212]" strokecolor="red" strokeweight="2.25pt">
                <v:textbox>
                  <w:txbxContent>
                    <w:p w14:paraId="1C2ED555" w14:textId="75A94E76" w:rsidR="00CA725C" w:rsidRPr="00CA725C" w:rsidRDefault="00F169DD" w:rsidP="00CA725C">
                      <w:pPr>
                        <w:ind w:firstLine="0"/>
                        <w:jc w:val="center"/>
                        <w:rPr>
                          <w:color w:val="000000" w:themeColor="text1"/>
                        </w:rPr>
                      </w:pPr>
                      <w:r>
                        <w:rPr>
                          <w:color w:val="000000" w:themeColor="text1"/>
                        </w:rPr>
                        <w:t>Connect with</w:t>
                      </w:r>
                      <w:r w:rsidR="00CA725C" w:rsidRPr="00CA725C">
                        <w:rPr>
                          <w:rFonts w:hint="eastAsia"/>
                          <w:color w:val="000000" w:themeColor="text1"/>
                        </w:rPr>
                        <w:t xml:space="preserve"> the first physical Pin of </w:t>
                      </w:r>
                      <w:proofErr w:type="spellStart"/>
                      <w:r w:rsidR="00CA725C" w:rsidRPr="00CA725C">
                        <w:rPr>
                          <w:rFonts w:hint="eastAsia"/>
                          <w:color w:val="000000" w:themeColor="text1"/>
                        </w:rPr>
                        <w:t>Raspi</w:t>
                      </w:r>
                      <w:proofErr w:type="spellEnd"/>
                    </w:p>
                  </w:txbxContent>
                </v:textbox>
                <o:callout v:ext="edit" minusx="t"/>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17800E25" wp14:editId="67E7F872">
                <wp:simplePos x="0" y="0"/>
                <wp:positionH relativeFrom="column">
                  <wp:posOffset>2910385</wp:posOffset>
                </wp:positionH>
                <wp:positionV relativeFrom="paragraph">
                  <wp:posOffset>263951</wp:posOffset>
                </wp:positionV>
                <wp:extent cx="552734" cy="1023583"/>
                <wp:effectExtent l="19050" t="19050" r="19050" b="24765"/>
                <wp:wrapNone/>
                <wp:docPr id="8" name="Oval 8"/>
                <wp:cNvGraphicFramePr/>
                <a:graphic xmlns:a="http://schemas.openxmlformats.org/drawingml/2006/main">
                  <a:graphicData uri="http://schemas.microsoft.com/office/word/2010/wordprocessingShape">
                    <wps:wsp>
                      <wps:cNvSpPr/>
                      <wps:spPr>
                        <a:xfrm>
                          <a:off x="0" y="0"/>
                          <a:ext cx="552734" cy="102358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1F2A6E" id="Oval 8" o:spid="_x0000_s1026" style="position:absolute;left:0;text-align:left;margin-left:229.15pt;margin-top:20.8pt;width:43.5pt;height:8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" filled="f" strokecolor="red" strokeweight="2.25pt">
                <v:stroke joinstyle="miter"/>
              </v:oval>
            </w:pict>
          </mc:Fallback>
        </mc:AlternateContent>
      </w:r>
      <w:r>
        <w:pict w14:anchorId="0FD734D6">
          <v:shape id="_x0000_i1036" type="#_x0000_t75" style="width:158pt;height:187.5pt">
            <v:imagedata r:id="rId28" o:title="cable" croptop="18763f" cropbottom="4000f" cropright="17001f"/>
          </v:shape>
        </w:pict>
      </w:r>
    </w:p>
    <w:p w14:paraId="3F17410D" w14:textId="68ADECA4" w:rsidR="0046563F" w:rsidRDefault="00853B1D" w:rsidP="00853B1D">
      <w:pPr>
        <w:pStyle w:val="ListParagraph"/>
        <w:numPr>
          <w:ilvl w:val="0"/>
          <w:numId w:val="14"/>
        </w:numPr>
      </w:pPr>
      <w:r>
        <w:t>As shown below, c</w:t>
      </w:r>
      <w:r>
        <w:rPr>
          <w:rFonts w:hint="eastAsia"/>
        </w:rPr>
        <w:t>onnect</w:t>
      </w:r>
      <w:r>
        <w:t xml:space="preserve"> the middle ‘R’ pin of the </w:t>
      </w:r>
      <w:r w:rsidRPr="00853B1D">
        <w:t>Double Color LED</w:t>
      </w:r>
      <w:r>
        <w:t xml:space="preserve"> with GPIO 17</w:t>
      </w:r>
      <w:r w:rsidR="008E7B57">
        <w:t xml:space="preserve"> (G17)</w:t>
      </w:r>
      <w:r w:rsidR="00492D18">
        <w:t xml:space="preserve">, </w:t>
      </w:r>
      <w:r>
        <w:t>the ‘G’ pin with GPIO 18</w:t>
      </w:r>
      <w:r w:rsidR="008E7B57">
        <w:t xml:space="preserve"> (G18)</w:t>
      </w:r>
      <w:r w:rsidR="00492D18">
        <w:t>, and the left pin with GND.</w:t>
      </w:r>
    </w:p>
    <w:p w14:paraId="1961065E" w14:textId="4CC149A7" w:rsidR="00C7518E" w:rsidRDefault="008E7B57" w:rsidP="00492D18">
      <w:pPr>
        <w:ind w:firstLine="0"/>
        <w:jc w:val="center"/>
      </w:pPr>
      <w:r>
        <w:object w:dxaOrig="3076" w:dyaOrig="3360" w14:anchorId="6A481046">
          <v:shape id="_x0000_i1042" type="#_x0000_t75" style="width:154pt;height:168pt" o:ole="">
            <v:imagedata r:id="rId29" o:title=""/>
          </v:shape>
          <o:OLEObject Type="Embed" ProgID="Visio.Drawing.15" ShapeID="_x0000_i1042" DrawAspect="Content" ObjectID="_1683402015" r:id="rId30"/>
        </w:object>
      </w:r>
    </w:p>
    <w:p w14:paraId="072DB960" w14:textId="4714AEA5" w:rsidR="00552964" w:rsidRDefault="00492D18" w:rsidP="00340E51">
      <w:pPr>
        <w:pStyle w:val="ListParagraph"/>
        <w:numPr>
          <w:ilvl w:val="0"/>
          <w:numId w:val="14"/>
        </w:numPr>
        <w:rPr>
          <w:lang w:val="en-HK"/>
        </w:rPr>
      </w:pPr>
      <w:r>
        <w:t xml:space="preserve">Power on Raspi and </w:t>
      </w:r>
      <w:r w:rsidR="00340E51">
        <w:rPr>
          <w:lang w:val="en-HK"/>
        </w:rPr>
        <w:t>s</w:t>
      </w:r>
      <w:r w:rsidR="000827D6">
        <w:rPr>
          <w:lang w:val="en-HK"/>
        </w:rPr>
        <w:t xml:space="preserve">tart-up Mu from the Raspi menu: </w:t>
      </w:r>
      <w:r w:rsidR="00A40339">
        <w:rPr>
          <w:b/>
          <w:lang w:val="en-HK"/>
        </w:rPr>
        <w:t xml:space="preserve">Menu </w:t>
      </w:r>
      <w:r w:rsidR="00A40339">
        <w:rPr>
          <w:b/>
          <w:lang w:val="en-HK"/>
        </w:rPr>
        <w:sym w:font="Wingdings" w:char="F0E0"/>
      </w:r>
      <w:r w:rsidR="00A40339">
        <w:rPr>
          <w:b/>
          <w:lang w:val="en-HK"/>
        </w:rPr>
        <w:t xml:space="preserve"> </w:t>
      </w:r>
      <w:r w:rsidR="000827D6">
        <w:rPr>
          <w:b/>
          <w:lang w:val="en-HK"/>
        </w:rPr>
        <w:t xml:space="preserve">Programming </w:t>
      </w:r>
      <w:r w:rsidR="000827D6">
        <w:rPr>
          <w:b/>
          <w:lang w:val="en-HK"/>
        </w:rPr>
        <w:sym w:font="Wingdings" w:char="F0E0"/>
      </w:r>
      <w:r w:rsidR="000827D6">
        <w:rPr>
          <w:b/>
          <w:lang w:val="en-HK"/>
        </w:rPr>
        <w:t xml:space="preserve"> mu</w:t>
      </w:r>
      <w:r w:rsidR="000827D6">
        <w:rPr>
          <w:lang w:val="en-HK"/>
        </w:rPr>
        <w:t>, as below</w:t>
      </w:r>
    </w:p>
    <w:p w14:paraId="002D5146" w14:textId="77777777" w:rsidR="00552964" w:rsidRDefault="000827D6">
      <w:pPr>
        <w:ind w:firstLine="0"/>
        <w:jc w:val="center"/>
        <w:rPr>
          <w:lang w:val="en-HK"/>
        </w:rPr>
      </w:pPr>
      <w:r>
        <w:rPr>
          <w:noProof/>
        </w:rPr>
        <w:lastRenderedPageBreak/>
        <w:drawing>
          <wp:inline distT="0" distB="0" distL="0" distR="0" wp14:anchorId="6D07C1B1" wp14:editId="5D9E8887">
            <wp:extent cx="2362200" cy="2705100"/>
            <wp:effectExtent l="0" t="0" r="0" b="0"/>
            <wp:docPr id="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2200" cy="2705100"/>
                    </a:xfrm>
                    <a:prstGeom prst="rect">
                      <a:avLst/>
                    </a:prstGeom>
                    <a:noFill/>
                    <a:ln>
                      <a:noFill/>
                    </a:ln>
                  </pic:spPr>
                </pic:pic>
              </a:graphicData>
            </a:graphic>
          </wp:inline>
        </w:drawing>
      </w:r>
    </w:p>
    <w:p w14:paraId="0923A841" w14:textId="6ECA2E6D" w:rsidR="00DE12FC" w:rsidRDefault="00DE12FC" w:rsidP="00340E51">
      <w:pPr>
        <w:pStyle w:val="ListParagraph"/>
        <w:numPr>
          <w:ilvl w:val="0"/>
          <w:numId w:val="14"/>
        </w:numPr>
        <w:rPr>
          <w:lang w:val="en-HK"/>
        </w:rPr>
      </w:pPr>
      <w:r>
        <w:rPr>
          <w:lang w:val="en-HK"/>
        </w:rPr>
        <w:t xml:space="preserve">Click the </w:t>
      </w:r>
      <w:r w:rsidR="001B0057" w:rsidRPr="001D0F10">
        <w:rPr>
          <w:rStyle w:val="TitleChar"/>
          <w:rFonts w:eastAsiaTheme="minorEastAsia"/>
          <w:lang w:val="en-HK"/>
        </w:rPr>
        <w:t>New</w:t>
      </w:r>
      <w:r w:rsidR="001B0057" w:rsidRPr="001B0057">
        <w:rPr>
          <w:lang w:val="en-HK"/>
        </w:rPr>
        <w:t xml:space="preserve"> button, then bef</w:t>
      </w:r>
      <w:r w:rsidR="005F3B48">
        <w:rPr>
          <w:lang w:val="en-HK"/>
        </w:rPr>
        <w:t xml:space="preserve">ore typing anything, click the </w:t>
      </w:r>
      <w:r w:rsidR="001B0057" w:rsidRPr="005F3B48">
        <w:rPr>
          <w:rStyle w:val="TitleChar"/>
          <w:rFonts w:eastAsiaTheme="minorEastAsia"/>
          <w:lang w:val="en-HK"/>
        </w:rPr>
        <w:t>Save</w:t>
      </w:r>
      <w:r w:rsidR="001B0057" w:rsidRPr="001B0057">
        <w:rPr>
          <w:lang w:val="en-HK"/>
        </w:rPr>
        <w:t xml:space="preserve"> button and </w:t>
      </w:r>
      <w:r w:rsidR="00340E51">
        <w:rPr>
          <w:lang w:val="en-HK"/>
        </w:rPr>
        <w:t>enter the</w:t>
      </w:r>
      <w:r>
        <w:rPr>
          <w:lang w:val="en-HK"/>
        </w:rPr>
        <w:t xml:space="preserve"> “python_code”</w:t>
      </w:r>
      <w:r w:rsidR="00340E51">
        <w:rPr>
          <w:lang w:val="en-HK"/>
        </w:rPr>
        <w:t xml:space="preserve"> folder</w:t>
      </w:r>
      <w:r>
        <w:rPr>
          <w:lang w:val="en-HK"/>
        </w:rPr>
        <w:t xml:space="preserve">, </w:t>
      </w:r>
      <w:r w:rsidR="00340E51">
        <w:rPr>
          <w:lang w:val="en-HK"/>
        </w:rPr>
        <w:t xml:space="preserve">and </w:t>
      </w:r>
      <w:r w:rsidR="001B0057" w:rsidRPr="001B0057">
        <w:rPr>
          <w:lang w:val="en-HK"/>
        </w:rPr>
        <w:t xml:space="preserve">give your file </w:t>
      </w:r>
      <w:r w:rsidR="00340E51">
        <w:rPr>
          <w:lang w:val="en-HK"/>
        </w:rPr>
        <w:t>the</w:t>
      </w:r>
      <w:r w:rsidR="001B0057" w:rsidRPr="001B0057">
        <w:rPr>
          <w:lang w:val="en-HK"/>
        </w:rPr>
        <w:t xml:space="preserve"> name</w:t>
      </w:r>
      <w:r w:rsidR="00340E51">
        <w:rPr>
          <w:lang w:val="en-HK"/>
        </w:rPr>
        <w:t>,</w:t>
      </w:r>
      <w:r w:rsidR="001B0057" w:rsidRPr="001B0057">
        <w:rPr>
          <w:lang w:val="en-HK"/>
        </w:rPr>
        <w:t xml:space="preserve"> </w:t>
      </w:r>
      <w:r w:rsidR="00340E51">
        <w:rPr>
          <w:lang w:val="en-HK"/>
        </w:rPr>
        <w:t>“p01_gpio_raspi</w:t>
      </w:r>
      <w:r w:rsidR="001B0057" w:rsidRPr="001B0057">
        <w:rPr>
          <w:lang w:val="en-HK"/>
        </w:rPr>
        <w:t>.</w:t>
      </w:r>
      <w:r w:rsidR="001B0057" w:rsidRPr="00F40782">
        <w:rPr>
          <w:color w:val="FF0000"/>
          <w:lang w:val="en-HK"/>
        </w:rPr>
        <w:t>py</w:t>
      </w:r>
      <w:r w:rsidR="001B0057" w:rsidRPr="001B0057">
        <w:rPr>
          <w:lang w:val="en-HK"/>
        </w:rPr>
        <w:t>”</w:t>
      </w:r>
      <w:r w:rsidR="00340E51">
        <w:rPr>
          <w:lang w:val="en-HK"/>
        </w:rPr>
        <w:t xml:space="preserve">, then click </w:t>
      </w:r>
      <w:r w:rsidR="00340E51" w:rsidRPr="00340E51">
        <w:rPr>
          <w:rStyle w:val="TitleChar"/>
          <w:rFonts w:eastAsiaTheme="minorEastAsia"/>
        </w:rPr>
        <w:t>Save</w:t>
      </w:r>
      <w:r w:rsidR="00340E51">
        <w:rPr>
          <w:lang w:val="en-HK"/>
        </w:rPr>
        <w:t xml:space="preserve"> button</w:t>
      </w:r>
      <w:r w:rsidR="001B0057" w:rsidRPr="001B0057">
        <w:rPr>
          <w:lang w:val="en-HK"/>
        </w:rPr>
        <w:t>.</w:t>
      </w:r>
    </w:p>
    <w:p w14:paraId="37FA8E4B" w14:textId="7C60EB8A" w:rsidR="00351D51" w:rsidRPr="00340E51" w:rsidRDefault="00340E51" w:rsidP="00351D51">
      <w:pPr>
        <w:ind w:firstLine="0"/>
        <w:rPr>
          <w:lang w:val="en-HK"/>
        </w:rPr>
      </w:pPr>
      <w:r>
        <w:rPr>
          <w:noProof/>
        </w:rPr>
        <w:drawing>
          <wp:inline distT="0" distB="0" distL="0" distR="0" wp14:anchorId="2D38FBA7" wp14:editId="4D1150D8">
            <wp:extent cx="5274310" cy="3094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94355"/>
                    </a:xfrm>
                    <a:prstGeom prst="rect">
                      <a:avLst/>
                    </a:prstGeom>
                  </pic:spPr>
                </pic:pic>
              </a:graphicData>
            </a:graphic>
          </wp:inline>
        </w:drawing>
      </w:r>
    </w:p>
    <w:p w14:paraId="2231B46E" w14:textId="1B5E0DA9" w:rsidR="001D0F10" w:rsidRDefault="001D0F10" w:rsidP="00340E51">
      <w:pPr>
        <w:pStyle w:val="ListParagraph"/>
        <w:numPr>
          <w:ilvl w:val="0"/>
          <w:numId w:val="14"/>
        </w:numPr>
        <w:rPr>
          <w:lang w:val="en-HK"/>
        </w:rPr>
      </w:pPr>
      <w:r w:rsidRPr="001D0F10">
        <w:rPr>
          <w:lang w:val="en-HK"/>
        </w:rPr>
        <w:t>Type the following Python code into the text area</w:t>
      </w:r>
      <w:r w:rsidR="00CE5280">
        <w:rPr>
          <w:lang w:val="en-HK"/>
        </w:rPr>
        <w:t xml:space="preserve"> to import the useful python libraries</w:t>
      </w:r>
      <w:r w:rsidRPr="001D0F10">
        <w:rPr>
          <w:lang w:val="en-HK"/>
        </w:rPr>
        <w:t>:</w:t>
      </w:r>
    </w:p>
    <w:p w14:paraId="645130CB" w14:textId="77777777" w:rsidR="00CE5280" w:rsidRPr="00CE5280" w:rsidRDefault="00CE5280" w:rsidP="004E42DA">
      <w:pPr>
        <w:pStyle w:val="Code"/>
      </w:pPr>
      <w:r w:rsidRPr="00CE5280">
        <w:t>from gpiozero import *</w:t>
      </w:r>
    </w:p>
    <w:p w14:paraId="67E3A9FD" w14:textId="19C9D2A9" w:rsidR="001D0F10" w:rsidRPr="004E42DA" w:rsidRDefault="00CE5280" w:rsidP="004E42DA">
      <w:pPr>
        <w:pStyle w:val="Code"/>
      </w:pPr>
      <w:r w:rsidRPr="00CE5280">
        <w:t>from time import sleep</w:t>
      </w:r>
    </w:p>
    <w:p w14:paraId="0BE65B3A" w14:textId="77777777" w:rsidR="00CE5280" w:rsidRDefault="00CE5280" w:rsidP="00CE5280">
      <w:pPr>
        <w:pStyle w:val="ListParagraph"/>
        <w:ind w:left="420" w:firstLine="0"/>
        <w:rPr>
          <w:lang w:val="en-HK"/>
        </w:rPr>
      </w:pPr>
    </w:p>
    <w:p w14:paraId="478C10A5" w14:textId="3C43C707" w:rsidR="00B63EDE" w:rsidRDefault="000A30A8" w:rsidP="00340E51">
      <w:pPr>
        <w:pStyle w:val="ListParagraph"/>
        <w:numPr>
          <w:ilvl w:val="0"/>
          <w:numId w:val="14"/>
        </w:numPr>
        <w:rPr>
          <w:lang w:val="en-HK"/>
        </w:rPr>
      </w:pPr>
      <w:r>
        <w:rPr>
          <w:lang w:val="en-HK"/>
        </w:rPr>
        <w:t>Define two variables to correlate GPIO 17 and GPIO 18</w:t>
      </w:r>
      <w:r w:rsidR="00B63EDE">
        <w:rPr>
          <w:lang w:val="en-HK"/>
        </w:rPr>
        <w:t>.</w:t>
      </w:r>
    </w:p>
    <w:p w14:paraId="5DD7682D" w14:textId="77777777" w:rsidR="00CE5280" w:rsidRPr="00CE5280" w:rsidRDefault="00CE5280" w:rsidP="00CE5280">
      <w:pPr>
        <w:ind w:firstLine="0"/>
        <w:rPr>
          <w:lang w:val="en-HK"/>
        </w:rPr>
      </w:pPr>
    </w:p>
    <w:p w14:paraId="2BC46CC7" w14:textId="77777777" w:rsidR="00CE5280" w:rsidRPr="00CE5280" w:rsidRDefault="00CE5280" w:rsidP="004E42DA">
      <w:pPr>
        <w:pStyle w:val="Code"/>
      </w:pPr>
      <w:r w:rsidRPr="00CE5280">
        <w:lastRenderedPageBreak/>
        <w:t>gpio_red = 17   # define the gpio number controlling red LED</w:t>
      </w:r>
    </w:p>
    <w:p w14:paraId="3D143705" w14:textId="400D0031" w:rsidR="00CE5280" w:rsidRPr="00CE5280" w:rsidRDefault="00CE5280" w:rsidP="004E42DA">
      <w:pPr>
        <w:pStyle w:val="Code"/>
      </w:pPr>
      <w:r w:rsidRPr="00CE5280">
        <w:t>gpio_gre = 18   # define the gpio number controlling green LED</w:t>
      </w:r>
    </w:p>
    <w:p w14:paraId="4DCD3E9A" w14:textId="77777777" w:rsidR="00CE5280" w:rsidRPr="00CE5280" w:rsidRDefault="00CE5280" w:rsidP="00CE5280">
      <w:pPr>
        <w:ind w:firstLine="0"/>
        <w:rPr>
          <w:lang w:val="en-HK"/>
        </w:rPr>
      </w:pPr>
    </w:p>
    <w:p w14:paraId="2856415C" w14:textId="1C2D9D36" w:rsidR="000A30A8" w:rsidRPr="000A30A8" w:rsidRDefault="000A30A8" w:rsidP="000A30A8">
      <w:pPr>
        <w:pStyle w:val="ListParagraph"/>
        <w:numPr>
          <w:ilvl w:val="0"/>
          <w:numId w:val="14"/>
        </w:numPr>
        <w:rPr>
          <w:lang w:val="en-HK"/>
        </w:rPr>
      </w:pPr>
      <w:r>
        <w:rPr>
          <w:lang w:val="en-HK"/>
        </w:rPr>
        <w:t>Us</w:t>
      </w:r>
      <w:r w:rsidR="004E42DA">
        <w:rPr>
          <w:lang w:val="en-HK"/>
        </w:rPr>
        <w:t>e</w:t>
      </w:r>
      <w:r>
        <w:rPr>
          <w:lang w:val="en-HK"/>
        </w:rPr>
        <w:t xml:space="preserve"> </w:t>
      </w:r>
      <w:r w:rsidR="00C770E0">
        <w:rPr>
          <w:lang w:val="en-HK"/>
        </w:rPr>
        <w:t>class</w:t>
      </w:r>
      <w:r>
        <w:rPr>
          <w:lang w:val="en-HK"/>
        </w:rPr>
        <w:t xml:space="preserve"> </w:t>
      </w:r>
      <w:r w:rsidRPr="000A30A8">
        <w:rPr>
          <w:rStyle w:val="CodeChar"/>
        </w:rPr>
        <w:t>LED()</w:t>
      </w:r>
      <w:r>
        <w:rPr>
          <w:lang w:val="en-HK"/>
        </w:rPr>
        <w:t xml:space="preserve"> to initialize the red LED and green LED</w:t>
      </w:r>
      <w:r w:rsidR="001D0F10" w:rsidRPr="001D0F10">
        <w:rPr>
          <w:lang w:val="en-HK"/>
        </w:rPr>
        <w:t>.</w:t>
      </w:r>
    </w:p>
    <w:p w14:paraId="10163852" w14:textId="77777777" w:rsidR="000A30A8" w:rsidRPr="000A30A8" w:rsidRDefault="000A30A8" w:rsidP="004E42DA">
      <w:pPr>
        <w:pStyle w:val="Code"/>
      </w:pPr>
      <w:r w:rsidRPr="000A30A8">
        <w:t>led_red = LED(gpio_red, active_high=True, initial_value=False)</w:t>
      </w:r>
    </w:p>
    <w:p w14:paraId="3A2EBC33" w14:textId="3F7B69B8" w:rsidR="000A30A8" w:rsidRPr="000A30A8" w:rsidRDefault="000A30A8" w:rsidP="004E42DA">
      <w:pPr>
        <w:pStyle w:val="Code"/>
      </w:pPr>
      <w:r w:rsidRPr="000A30A8">
        <w:t>led_gre = LED(gpio_gre, active_high=True, initial_value=False)</w:t>
      </w:r>
    </w:p>
    <w:p w14:paraId="32DDCBCD" w14:textId="5C605FAC" w:rsidR="00F36648" w:rsidRPr="00F36648" w:rsidRDefault="00F36648" w:rsidP="000A30A8">
      <w:pPr>
        <w:ind w:firstLine="0"/>
      </w:pPr>
    </w:p>
    <w:p w14:paraId="78433574" w14:textId="7CFF9125" w:rsidR="00F36648" w:rsidRDefault="00F36648" w:rsidP="00F36648">
      <w:pPr>
        <w:pStyle w:val="NoSpacing"/>
      </w:pPr>
      <w:r>
        <w:t xml:space="preserve">From the </w:t>
      </w:r>
      <w:r w:rsidRPr="00F36648">
        <w:t>schematic of double colour LED</w:t>
      </w:r>
      <w:r>
        <w:t xml:space="preserve"> shown in </w:t>
      </w:r>
      <w:r>
        <w:fldChar w:fldCharType="begin"/>
      </w:r>
      <w:r>
        <w:instrText xml:space="preserve"> REF _Ref72530183 \r \h </w:instrText>
      </w:r>
      <w:r>
        <w:fldChar w:fldCharType="separate"/>
      </w:r>
      <w:r w:rsidR="00AA50DF">
        <w:t xml:space="preserve">3.2. </w:t>
      </w:r>
      <w:r>
        <w:fldChar w:fldCharType="end"/>
      </w:r>
      <w:r>
        <w:t xml:space="preserve">, we can get that LED is turned on when GPIO output high voltage, so we set </w:t>
      </w:r>
      <w:r w:rsidRPr="00F36648">
        <w:rPr>
          <w:rStyle w:val="CodeChar"/>
          <w:sz w:val="22"/>
          <w:lang w:val="en-US"/>
        </w:rPr>
        <w:t>active_high=True</w:t>
      </w:r>
      <w:r>
        <w:t xml:space="preserve">. We set </w:t>
      </w:r>
      <w:r w:rsidRPr="00F36648">
        <w:rPr>
          <w:rStyle w:val="CodeChar"/>
          <w:sz w:val="22"/>
          <w:lang w:val="en-US"/>
        </w:rPr>
        <w:t>initial_value=False</w:t>
      </w:r>
      <w:r>
        <w:t xml:space="preserve">, as we hope the initial state of LED is off. </w:t>
      </w:r>
      <w:r>
        <w:rPr>
          <w:rFonts w:hint="eastAsia"/>
        </w:rPr>
        <w:t>F</w:t>
      </w:r>
      <w:r>
        <w:t xml:space="preserve">or more information about </w:t>
      </w:r>
      <w:r w:rsidRPr="00F36648">
        <w:rPr>
          <w:rStyle w:val="CodeChar"/>
          <w:sz w:val="22"/>
          <w:lang w:val="en-US"/>
        </w:rPr>
        <w:t>LED()</w:t>
      </w:r>
      <w:r>
        <w:t xml:space="preserve"> </w:t>
      </w:r>
      <w:r w:rsidR="00C770E0">
        <w:t>class</w:t>
      </w:r>
      <w:r>
        <w:t>, please visit</w:t>
      </w:r>
      <w:r w:rsidRPr="00C770E0">
        <w:t xml:space="preserve"> </w:t>
      </w:r>
      <w:hyperlink r:id="rId33" w:anchor="led" w:history="1">
        <w:r w:rsidRPr="00C770E0">
          <w:rPr>
            <w:rStyle w:val="Heading5Char"/>
            <w:i/>
          </w:rPr>
          <w:t xml:space="preserve">this </w:t>
        </w:r>
        <w:r w:rsidR="00AA50DF" w:rsidRPr="00C770E0">
          <w:rPr>
            <w:rStyle w:val="Heading5Char"/>
            <w:i/>
          </w:rPr>
          <w:t>site</w:t>
        </w:r>
      </w:hyperlink>
      <w:r>
        <w:t>.</w:t>
      </w:r>
    </w:p>
    <w:p w14:paraId="59C902D0" w14:textId="77777777" w:rsidR="00F36648" w:rsidRPr="00F36648" w:rsidRDefault="00F36648" w:rsidP="00F36648">
      <w:pPr>
        <w:rPr>
          <w:lang w:val="en-HK"/>
        </w:rPr>
      </w:pPr>
    </w:p>
    <w:p w14:paraId="23ADE4CE" w14:textId="60C22986" w:rsidR="000A30A8" w:rsidRPr="004E42DA" w:rsidRDefault="004E42DA" w:rsidP="004E42DA">
      <w:pPr>
        <w:pStyle w:val="ListParagraph"/>
        <w:numPr>
          <w:ilvl w:val="0"/>
          <w:numId w:val="14"/>
        </w:numPr>
        <w:rPr>
          <w:lang w:val="en-HK"/>
        </w:rPr>
      </w:pPr>
      <w:r>
        <w:rPr>
          <w:lang w:val="en-HK"/>
        </w:rPr>
        <w:t xml:space="preserve">Type the following </w:t>
      </w:r>
      <w:r w:rsidR="0056591F">
        <w:rPr>
          <w:lang w:val="en-HK"/>
        </w:rPr>
        <w:t>code to turn on and turn off LEDs.</w:t>
      </w:r>
    </w:p>
    <w:p w14:paraId="612F676F" w14:textId="77777777" w:rsidR="000A30A8" w:rsidRPr="000A30A8" w:rsidRDefault="000A30A8" w:rsidP="004E42DA">
      <w:pPr>
        <w:pStyle w:val="Code"/>
      </w:pPr>
      <w:r w:rsidRPr="000A30A8">
        <w:t>led_red.on()</w:t>
      </w:r>
    </w:p>
    <w:p w14:paraId="729FFACB" w14:textId="603C3B47" w:rsidR="000A30A8" w:rsidRPr="000A30A8" w:rsidRDefault="000A30A8" w:rsidP="004E42DA">
      <w:pPr>
        <w:pStyle w:val="Code"/>
      </w:pPr>
      <w:r w:rsidRPr="000A30A8">
        <w:t>sleep(0.5)</w:t>
      </w:r>
      <w:r w:rsidR="009D5E76">
        <w:t xml:space="preserve">  # delay 0.5 second</w:t>
      </w:r>
    </w:p>
    <w:p w14:paraId="7E65260B" w14:textId="77777777" w:rsidR="000A30A8" w:rsidRPr="000A30A8" w:rsidRDefault="000A30A8" w:rsidP="004E42DA">
      <w:pPr>
        <w:pStyle w:val="Code"/>
      </w:pPr>
      <w:r w:rsidRPr="000A30A8">
        <w:t>led_red.off()</w:t>
      </w:r>
    </w:p>
    <w:p w14:paraId="09716E35" w14:textId="77777777" w:rsidR="000A30A8" w:rsidRPr="000A30A8" w:rsidRDefault="000A30A8" w:rsidP="004E42DA">
      <w:pPr>
        <w:pStyle w:val="Code"/>
      </w:pPr>
      <w:r w:rsidRPr="000A30A8">
        <w:t>sleep(0.5)</w:t>
      </w:r>
    </w:p>
    <w:p w14:paraId="5F9DA49E" w14:textId="77777777" w:rsidR="000A30A8" w:rsidRPr="000A30A8" w:rsidRDefault="000A30A8" w:rsidP="004E42DA">
      <w:pPr>
        <w:pStyle w:val="Code"/>
      </w:pPr>
      <w:r w:rsidRPr="000A30A8">
        <w:t>led_gre.on()</w:t>
      </w:r>
    </w:p>
    <w:p w14:paraId="3DC13889" w14:textId="77777777" w:rsidR="000A30A8" w:rsidRPr="000A30A8" w:rsidRDefault="000A30A8" w:rsidP="004E42DA">
      <w:pPr>
        <w:pStyle w:val="Code"/>
      </w:pPr>
      <w:r w:rsidRPr="000A30A8">
        <w:t>sleep(0.5)</w:t>
      </w:r>
    </w:p>
    <w:p w14:paraId="38A2B244" w14:textId="77777777" w:rsidR="000A30A8" w:rsidRPr="000A30A8" w:rsidRDefault="000A30A8" w:rsidP="004E42DA">
      <w:pPr>
        <w:pStyle w:val="Code"/>
      </w:pPr>
      <w:r w:rsidRPr="000A30A8">
        <w:t>led_gre.off()</w:t>
      </w:r>
    </w:p>
    <w:p w14:paraId="549DB404" w14:textId="77777777" w:rsidR="000A30A8" w:rsidRPr="000A30A8" w:rsidRDefault="000A30A8" w:rsidP="004E42DA">
      <w:pPr>
        <w:pStyle w:val="Code"/>
      </w:pPr>
      <w:r w:rsidRPr="000A30A8">
        <w:t>sleep(0.5)</w:t>
      </w:r>
    </w:p>
    <w:p w14:paraId="410FEB13" w14:textId="77777777" w:rsidR="000A30A8" w:rsidRPr="000A30A8" w:rsidRDefault="000A30A8" w:rsidP="004E42DA">
      <w:pPr>
        <w:pStyle w:val="Code"/>
      </w:pPr>
    </w:p>
    <w:p w14:paraId="1ABA07C7" w14:textId="77777777" w:rsidR="000A30A8" w:rsidRPr="000A30A8" w:rsidRDefault="000A30A8" w:rsidP="004E42DA">
      <w:pPr>
        <w:pStyle w:val="Code"/>
      </w:pPr>
      <w:r w:rsidRPr="000A30A8">
        <w:t>led_red.close()</w:t>
      </w:r>
    </w:p>
    <w:p w14:paraId="7CE3D63C" w14:textId="6DC928E5" w:rsidR="000A30A8" w:rsidRPr="000A30A8" w:rsidRDefault="000A30A8" w:rsidP="004E42DA">
      <w:pPr>
        <w:pStyle w:val="Code"/>
      </w:pPr>
      <w:r w:rsidRPr="000A30A8">
        <w:t>led_gre.close()</w:t>
      </w:r>
    </w:p>
    <w:p w14:paraId="5E1B5AF6" w14:textId="4F1C5A1B" w:rsidR="004E42DA" w:rsidRDefault="004E42DA" w:rsidP="0056591F">
      <w:pPr>
        <w:rPr>
          <w:lang w:val="en-HK"/>
        </w:rPr>
      </w:pPr>
    </w:p>
    <w:p w14:paraId="623B9F99" w14:textId="353F2A75" w:rsidR="00611917" w:rsidRDefault="0056591F" w:rsidP="004E42DA">
      <w:pPr>
        <w:pStyle w:val="ListParagraph"/>
        <w:numPr>
          <w:ilvl w:val="0"/>
          <w:numId w:val="14"/>
        </w:numPr>
      </w:pPr>
      <w:r>
        <w:t xml:space="preserve">Enter the Debug mode by clicking the </w:t>
      </w:r>
      <w:r w:rsidRPr="00611917">
        <w:rPr>
          <w:rStyle w:val="TitleChar"/>
          <w:rFonts w:eastAsiaTheme="minorEastAsia"/>
        </w:rPr>
        <w:t>Debug</w:t>
      </w:r>
      <w:r>
        <w:t xml:space="preserve"> button to test our code. And click </w:t>
      </w:r>
      <w:r w:rsidRPr="004E42DA">
        <w:rPr>
          <w:rStyle w:val="TitleChar"/>
          <w:rFonts w:eastAsiaTheme="minorEastAsia"/>
        </w:rPr>
        <w:t>Step Over</w:t>
      </w:r>
      <w:r>
        <w:t xml:space="preserve"> button </w:t>
      </w:r>
      <w:r w:rsidR="00611917">
        <w:t xml:space="preserve">and see the changes of </w:t>
      </w:r>
      <w:r w:rsidR="00350AC7">
        <w:t>the “</w:t>
      </w:r>
      <w:r w:rsidR="00611917">
        <w:t>debug inspector</w:t>
      </w:r>
      <w:r w:rsidR="00350AC7">
        <w:t>” area</w:t>
      </w:r>
      <w:r w:rsidR="00611917">
        <w:t xml:space="preserve"> on the </w:t>
      </w:r>
      <w:r w:rsidR="00350AC7">
        <w:t>right of the window</w:t>
      </w:r>
      <w:r w:rsidR="00611917">
        <w:t>.</w:t>
      </w:r>
      <w:r>
        <w:t xml:space="preserve"> When </w:t>
      </w:r>
      <w:r w:rsidRPr="0056591F">
        <w:rPr>
          <w:rStyle w:val="CodeChar"/>
        </w:rPr>
        <w:t>led_red.on()</w:t>
      </w:r>
      <w:r>
        <w:t xml:space="preserve"> and </w:t>
      </w:r>
      <w:r>
        <w:rPr>
          <w:rStyle w:val="CodeChar"/>
        </w:rPr>
        <w:t>led_red.off</w:t>
      </w:r>
      <w:r w:rsidRPr="0056591F">
        <w:rPr>
          <w:rStyle w:val="CodeChar"/>
        </w:rPr>
        <w:t>()</w:t>
      </w:r>
      <w:r>
        <w:t xml:space="preserve"> are executed</w:t>
      </w:r>
      <w:r w:rsidR="009D5E76">
        <w:t>, we can observe if the red LED can be turned on and off, respectively.</w:t>
      </w:r>
      <w:r w:rsidR="009E3293">
        <w:t xml:space="preserve"> When debug is finished, don’t forget to exist debug mode by clicking </w:t>
      </w:r>
      <w:r w:rsidR="009E3293" w:rsidRPr="009E3293">
        <w:rPr>
          <w:rStyle w:val="TitleChar"/>
          <w:rFonts w:eastAsiaTheme="minorEastAsia"/>
        </w:rPr>
        <w:t>Stop</w:t>
      </w:r>
      <w:r w:rsidR="009E3293">
        <w:t xml:space="preserve"> button.</w:t>
      </w:r>
    </w:p>
    <w:p w14:paraId="4F39772C" w14:textId="10131BF9" w:rsidR="004E42DA" w:rsidRDefault="009D5E76" w:rsidP="009D5E76">
      <w:pPr>
        <w:pStyle w:val="NoSpacing"/>
      </w:pPr>
      <w:r>
        <w:rPr>
          <w:rFonts w:hint="eastAsia"/>
        </w:rPr>
        <w:t>I</w:t>
      </w:r>
      <w:r>
        <w:t>f LED can’t be turned on, we should check if the hardware connection is well.</w:t>
      </w:r>
    </w:p>
    <w:p w14:paraId="4824DB1A" w14:textId="77777777" w:rsidR="009D5E76" w:rsidRPr="009D5E76" w:rsidRDefault="009D5E76" w:rsidP="009D5E76">
      <w:pPr>
        <w:rPr>
          <w:lang w:val="en-HK"/>
        </w:rPr>
      </w:pPr>
    </w:p>
    <w:p w14:paraId="1FA7BB34" w14:textId="7CACD992" w:rsidR="00AA50DF" w:rsidRPr="00AA50DF" w:rsidRDefault="00AA50DF" w:rsidP="00AA50DF">
      <w:pPr>
        <w:pStyle w:val="ListParagraph"/>
        <w:numPr>
          <w:ilvl w:val="0"/>
          <w:numId w:val="14"/>
        </w:numPr>
        <w:rPr>
          <w:lang w:val="en-HK"/>
        </w:rPr>
      </w:pPr>
      <w:r>
        <w:rPr>
          <w:rFonts w:hint="eastAsia"/>
          <w:lang w:val="en-HK"/>
        </w:rPr>
        <w:t>A</w:t>
      </w:r>
      <w:r>
        <w:rPr>
          <w:lang w:val="en-HK"/>
        </w:rPr>
        <w:t xml:space="preserve">s LED is derived by GPIO, so we can use </w:t>
      </w:r>
      <w:r w:rsidR="00C770E0">
        <w:rPr>
          <w:lang w:val="en-HK"/>
        </w:rPr>
        <w:t>class</w:t>
      </w:r>
      <w:r>
        <w:rPr>
          <w:lang w:val="en-HK"/>
        </w:rPr>
        <w:t xml:space="preserve"> </w:t>
      </w:r>
      <w:r w:rsidRPr="00AA50DF">
        <w:rPr>
          <w:rStyle w:val="CodeChar"/>
        </w:rPr>
        <w:t>DigitalOutputDevice()</w:t>
      </w:r>
      <w:r>
        <w:rPr>
          <w:lang w:val="en-HK"/>
        </w:rPr>
        <w:t xml:space="preserve"> to realize the same function.</w:t>
      </w:r>
      <w:r w:rsidR="002D403D">
        <w:rPr>
          <w:lang w:val="en-HK"/>
        </w:rPr>
        <w:t xml:space="preserve"> We can type the following code and enter Debug mode to verify it.</w:t>
      </w:r>
    </w:p>
    <w:p w14:paraId="7C288960" w14:textId="3FD10703" w:rsidR="002D403D" w:rsidRPr="002D403D" w:rsidRDefault="002D403D" w:rsidP="002D403D">
      <w:pPr>
        <w:pStyle w:val="Code"/>
      </w:pPr>
      <w:r w:rsidRPr="002D403D">
        <w:t xml:space="preserve"># using gpio </w:t>
      </w:r>
      <w:r w:rsidR="00C770E0">
        <w:t>class</w:t>
      </w:r>
    </w:p>
    <w:p w14:paraId="3A2B1AF7" w14:textId="77777777" w:rsidR="002D403D" w:rsidRPr="002D403D" w:rsidRDefault="002D403D" w:rsidP="002D403D">
      <w:pPr>
        <w:pStyle w:val="Code"/>
      </w:pPr>
      <w:r w:rsidRPr="002D403D">
        <w:t>led_red = DigitalOutputDevice(gpio_red, active_high=True, initial_value=False)</w:t>
      </w:r>
    </w:p>
    <w:p w14:paraId="22B64F92" w14:textId="77777777" w:rsidR="002D403D" w:rsidRPr="002D403D" w:rsidRDefault="002D403D" w:rsidP="002D403D">
      <w:pPr>
        <w:pStyle w:val="Code"/>
      </w:pPr>
      <w:r w:rsidRPr="002D403D">
        <w:lastRenderedPageBreak/>
        <w:t>led_gre = DigitalOutputDevice(gpio_gre, active_high=True, initial_value=False)</w:t>
      </w:r>
    </w:p>
    <w:p w14:paraId="471765B6" w14:textId="77777777" w:rsidR="002D403D" w:rsidRPr="002D403D" w:rsidRDefault="002D403D" w:rsidP="002D403D">
      <w:pPr>
        <w:pStyle w:val="Code"/>
        <w:rPr>
          <w:rFonts w:eastAsiaTheme="minorEastAsia"/>
        </w:rPr>
      </w:pPr>
    </w:p>
    <w:p w14:paraId="67A5D081" w14:textId="77777777" w:rsidR="002D403D" w:rsidRPr="002D403D" w:rsidRDefault="002D403D" w:rsidP="002D403D">
      <w:pPr>
        <w:pStyle w:val="Code"/>
      </w:pPr>
      <w:r w:rsidRPr="002D403D">
        <w:t>led_red.on()</w:t>
      </w:r>
    </w:p>
    <w:p w14:paraId="5F3CD973" w14:textId="77777777" w:rsidR="002D403D" w:rsidRPr="002D403D" w:rsidRDefault="002D403D" w:rsidP="002D403D">
      <w:pPr>
        <w:pStyle w:val="Code"/>
      </w:pPr>
      <w:r w:rsidRPr="002D403D">
        <w:t>sleep(0.5)</w:t>
      </w:r>
    </w:p>
    <w:p w14:paraId="3C6F02E5" w14:textId="77777777" w:rsidR="002D403D" w:rsidRPr="002D403D" w:rsidRDefault="002D403D" w:rsidP="002D403D">
      <w:pPr>
        <w:pStyle w:val="Code"/>
      </w:pPr>
      <w:r w:rsidRPr="002D403D">
        <w:t>led_red.off()</w:t>
      </w:r>
    </w:p>
    <w:p w14:paraId="09CED72C" w14:textId="77777777" w:rsidR="002D403D" w:rsidRPr="002D403D" w:rsidRDefault="002D403D" w:rsidP="002D403D">
      <w:pPr>
        <w:pStyle w:val="Code"/>
      </w:pPr>
      <w:r w:rsidRPr="002D403D">
        <w:t>sleep(0.5)</w:t>
      </w:r>
    </w:p>
    <w:p w14:paraId="5F216D80" w14:textId="77777777" w:rsidR="002D403D" w:rsidRPr="002D403D" w:rsidRDefault="002D403D" w:rsidP="002D403D">
      <w:pPr>
        <w:pStyle w:val="Code"/>
      </w:pPr>
      <w:r w:rsidRPr="002D403D">
        <w:t>led_gre.on()</w:t>
      </w:r>
    </w:p>
    <w:p w14:paraId="2072C262" w14:textId="77777777" w:rsidR="002D403D" w:rsidRPr="002D403D" w:rsidRDefault="002D403D" w:rsidP="002D403D">
      <w:pPr>
        <w:pStyle w:val="Code"/>
      </w:pPr>
      <w:r w:rsidRPr="002D403D">
        <w:t>sleep(0.5)</w:t>
      </w:r>
    </w:p>
    <w:p w14:paraId="6D97FF3E" w14:textId="77777777" w:rsidR="002D403D" w:rsidRPr="002D403D" w:rsidRDefault="002D403D" w:rsidP="002D403D">
      <w:pPr>
        <w:pStyle w:val="Code"/>
      </w:pPr>
      <w:r w:rsidRPr="002D403D">
        <w:t>led_gre.off()</w:t>
      </w:r>
    </w:p>
    <w:p w14:paraId="7B27DEF6" w14:textId="77777777" w:rsidR="002D403D" w:rsidRPr="002D403D" w:rsidRDefault="002D403D" w:rsidP="002D403D">
      <w:pPr>
        <w:pStyle w:val="Code"/>
      </w:pPr>
      <w:r w:rsidRPr="002D403D">
        <w:t>sleep(0.5)</w:t>
      </w:r>
    </w:p>
    <w:p w14:paraId="43A183DF" w14:textId="77777777" w:rsidR="002D403D" w:rsidRPr="002D403D" w:rsidRDefault="002D403D" w:rsidP="002D403D">
      <w:pPr>
        <w:pStyle w:val="Code"/>
      </w:pPr>
    </w:p>
    <w:p w14:paraId="264CC945" w14:textId="77777777" w:rsidR="002D403D" w:rsidRPr="002D403D" w:rsidRDefault="002D403D" w:rsidP="002D403D">
      <w:pPr>
        <w:pStyle w:val="Code"/>
      </w:pPr>
      <w:r w:rsidRPr="002D403D">
        <w:t>led_red.close()</w:t>
      </w:r>
    </w:p>
    <w:p w14:paraId="4E4E855A" w14:textId="6AD22BF0" w:rsidR="00AA50DF" w:rsidRPr="002D403D" w:rsidRDefault="002D403D" w:rsidP="002D403D">
      <w:pPr>
        <w:pStyle w:val="Code"/>
      </w:pPr>
      <w:r w:rsidRPr="002D403D">
        <w:t>led_gre.close()</w:t>
      </w:r>
    </w:p>
    <w:p w14:paraId="44CFD5B6" w14:textId="77777777" w:rsidR="002D403D" w:rsidRPr="002D403D" w:rsidRDefault="002D403D" w:rsidP="002D403D">
      <w:pPr>
        <w:rPr>
          <w:lang w:val="en-HK"/>
        </w:rPr>
      </w:pPr>
    </w:p>
    <w:p w14:paraId="5A336EED" w14:textId="29ADA12A" w:rsidR="002D403D" w:rsidRDefault="002D403D" w:rsidP="0056591F">
      <w:pPr>
        <w:pStyle w:val="ListParagraph"/>
        <w:numPr>
          <w:ilvl w:val="0"/>
          <w:numId w:val="14"/>
        </w:numPr>
        <w:rPr>
          <w:lang w:val="en-HK"/>
        </w:rPr>
      </w:pPr>
      <w:r>
        <w:rPr>
          <w:rFonts w:hint="eastAsia"/>
          <w:lang w:val="en-HK"/>
        </w:rPr>
        <w:t>U</w:t>
      </w:r>
      <w:r>
        <w:rPr>
          <w:lang w:val="en-HK"/>
        </w:rPr>
        <w:t xml:space="preserve">se PWM </w:t>
      </w:r>
      <w:r w:rsidR="00C770E0">
        <w:rPr>
          <w:lang w:val="en-HK"/>
        </w:rPr>
        <w:t>class</w:t>
      </w:r>
      <w:r>
        <w:rPr>
          <w:lang w:val="en-HK"/>
        </w:rPr>
        <w:t>,</w:t>
      </w:r>
      <w:r w:rsidRPr="002D403D">
        <w:rPr>
          <w:sz w:val="21"/>
        </w:rPr>
        <w:t xml:space="preserve"> </w:t>
      </w:r>
      <w:r w:rsidRPr="002D403D">
        <w:rPr>
          <w:rStyle w:val="CodeChar"/>
        </w:rPr>
        <w:t>PWMOutputDevice()</w:t>
      </w:r>
      <w:r>
        <w:rPr>
          <w:lang w:val="en-HK"/>
        </w:rPr>
        <w:t>, to adjust the light of LED.</w:t>
      </w:r>
    </w:p>
    <w:p w14:paraId="54244724" w14:textId="77777777" w:rsidR="002D403D" w:rsidRPr="002D403D" w:rsidRDefault="002D403D" w:rsidP="002D403D">
      <w:pPr>
        <w:pStyle w:val="Code"/>
      </w:pPr>
      <w:r w:rsidRPr="002D403D">
        <w:t># using PWM adjust the light</w:t>
      </w:r>
    </w:p>
    <w:p w14:paraId="0ECA0BCB" w14:textId="7BBEF990" w:rsidR="002D403D" w:rsidRPr="002D403D" w:rsidRDefault="002D403D" w:rsidP="002D403D">
      <w:pPr>
        <w:pStyle w:val="Code"/>
      </w:pPr>
      <w:r w:rsidRPr="002D403D">
        <w:t>PWM_led_red = PWMOutputD</w:t>
      </w:r>
      <w:r>
        <w:t xml:space="preserve">evice(gpio_red, </w:t>
      </w:r>
      <w:r w:rsidR="003B63A7" w:rsidRPr="003B63A7">
        <w:t xml:space="preserve">initial_value=0, </w:t>
      </w:r>
      <w:r>
        <w:t>frequency = 100</w:t>
      </w:r>
      <w:r w:rsidRPr="002D403D">
        <w:t>)</w:t>
      </w:r>
    </w:p>
    <w:p w14:paraId="78332ACF" w14:textId="10D7F5D5" w:rsidR="002D403D" w:rsidRPr="002D403D" w:rsidRDefault="002D403D" w:rsidP="002D403D">
      <w:pPr>
        <w:pStyle w:val="Code"/>
      </w:pPr>
      <w:r w:rsidRPr="002D403D">
        <w:t>PWM_led_gre = PWMOutputD</w:t>
      </w:r>
      <w:r>
        <w:t xml:space="preserve">evice(gpio_gre, </w:t>
      </w:r>
      <w:r w:rsidR="003B63A7" w:rsidRPr="003B63A7">
        <w:t xml:space="preserve">initial_value=0, </w:t>
      </w:r>
      <w:r>
        <w:t>frequency = 10</w:t>
      </w:r>
      <w:r w:rsidRPr="002D403D">
        <w:t>)</w:t>
      </w:r>
    </w:p>
    <w:p w14:paraId="5DFE2CA7" w14:textId="48E5D9AC" w:rsidR="002D403D" w:rsidRDefault="002D403D" w:rsidP="002D403D">
      <w:pPr>
        <w:pStyle w:val="Code"/>
        <w:rPr>
          <w:rFonts w:eastAsiaTheme="minorEastAsia"/>
        </w:rPr>
      </w:pPr>
    </w:p>
    <w:p w14:paraId="3E99652E" w14:textId="77777777" w:rsidR="002D403D" w:rsidRDefault="002D403D" w:rsidP="00C770E0">
      <w:pPr>
        <w:ind w:firstLine="0"/>
      </w:pPr>
    </w:p>
    <w:p w14:paraId="614AF65C" w14:textId="3EBB1005" w:rsidR="002D403D" w:rsidRDefault="002D403D" w:rsidP="002D403D">
      <w:r>
        <w:rPr>
          <w:rFonts w:hint="eastAsia"/>
        </w:rPr>
        <w:t>This</w:t>
      </w:r>
      <w:r>
        <w:t xml:space="preserve"> two columns are used to initialize GPIO 17 and 18 into PWM mode, and</w:t>
      </w:r>
      <w:r w:rsidR="003B63A7">
        <w:t xml:space="preserve"> the initial duty cycle is 0%.</w:t>
      </w:r>
      <w:r>
        <w:t xml:space="preserve"> </w:t>
      </w:r>
      <w:r w:rsidR="003B63A7">
        <w:t>T</w:t>
      </w:r>
      <w:r>
        <w:t>he</w:t>
      </w:r>
      <w:r w:rsidR="003B63A7">
        <w:t xml:space="preserve"> initial</w:t>
      </w:r>
      <w:r>
        <w:t xml:space="preserve"> </w:t>
      </w:r>
      <w:r w:rsidR="00C770E0">
        <w:t xml:space="preserve">PWM </w:t>
      </w:r>
      <w:r>
        <w:t>frequenc</w:t>
      </w:r>
      <w:r w:rsidR="00C770E0">
        <w:t>ies</w:t>
      </w:r>
      <w:r>
        <w:t xml:space="preserve"> </w:t>
      </w:r>
      <w:r w:rsidR="00C770E0">
        <w:t xml:space="preserve">are </w:t>
      </w:r>
      <w:r>
        <w:t>100Hz</w:t>
      </w:r>
      <w:r w:rsidR="00C770E0">
        <w:t xml:space="preserve"> </w:t>
      </w:r>
      <w:r w:rsidR="00C770E0">
        <w:rPr>
          <w:rFonts w:hint="eastAsia"/>
        </w:rPr>
        <w:t>and</w:t>
      </w:r>
      <w:r w:rsidR="00C770E0">
        <w:t xml:space="preserve"> 10Hz, respectively</w:t>
      </w:r>
      <w:r>
        <w:t>.</w:t>
      </w:r>
      <w:r w:rsidR="00C770E0">
        <w:t xml:space="preserve"> For more information about </w:t>
      </w:r>
      <w:r w:rsidR="00C770E0" w:rsidRPr="002D403D">
        <w:rPr>
          <w:rStyle w:val="CodeChar"/>
        </w:rPr>
        <w:t>PWMOutputDevice()</w:t>
      </w:r>
      <w:r w:rsidR="00C770E0" w:rsidRPr="00C770E0">
        <w:t xml:space="preserve"> </w:t>
      </w:r>
      <w:r w:rsidR="00C770E0">
        <w:rPr>
          <w:lang w:val="en-HK"/>
        </w:rPr>
        <w:t>class</w:t>
      </w:r>
      <w:r w:rsidR="00C770E0">
        <w:t xml:space="preserve">, please visit </w:t>
      </w:r>
      <w:hyperlink r:id="rId34" w:anchor="pwmoutputdevice" w:history="1">
        <w:r w:rsidR="00C770E0" w:rsidRPr="00F36648">
          <w:rPr>
            <w:rStyle w:val="Heading5Char"/>
          </w:rPr>
          <w:t xml:space="preserve">this </w:t>
        </w:r>
        <w:r w:rsidR="00C770E0">
          <w:rPr>
            <w:rStyle w:val="Heading5Char"/>
          </w:rPr>
          <w:t>site</w:t>
        </w:r>
      </w:hyperlink>
      <w:r w:rsidR="00C770E0">
        <w:t>.</w:t>
      </w:r>
    </w:p>
    <w:p w14:paraId="7E0EE5A6" w14:textId="4ABA8936" w:rsidR="002D403D" w:rsidRDefault="002D403D" w:rsidP="002D403D"/>
    <w:p w14:paraId="712EC00B" w14:textId="28D7C678" w:rsidR="00C770E0" w:rsidRPr="00C770E0" w:rsidRDefault="003B63A7" w:rsidP="00C770E0">
      <w:pPr>
        <w:pStyle w:val="ListParagraph"/>
        <w:numPr>
          <w:ilvl w:val="0"/>
          <w:numId w:val="14"/>
        </w:numPr>
      </w:pPr>
      <w:r>
        <w:rPr>
          <w:rFonts w:hint="eastAsia"/>
        </w:rPr>
        <w:t>Type</w:t>
      </w:r>
      <w:r>
        <w:t xml:space="preserve"> </w:t>
      </w:r>
      <w:r>
        <w:rPr>
          <w:rFonts w:hint="eastAsia"/>
        </w:rPr>
        <w:t>the</w:t>
      </w:r>
      <w:r>
        <w:t xml:space="preserve"> following code to adjust the lightness of LED.</w:t>
      </w:r>
      <w:r w:rsidR="009E3293">
        <w:t xml:space="preserve"> </w:t>
      </w:r>
    </w:p>
    <w:p w14:paraId="7B03DA68" w14:textId="77777777" w:rsidR="002D403D" w:rsidRPr="002D403D" w:rsidRDefault="002D403D" w:rsidP="002D403D">
      <w:pPr>
        <w:pStyle w:val="Code"/>
      </w:pPr>
      <w:r w:rsidRPr="002D403D">
        <w:t>PWM_led_red.value = 1.0</w:t>
      </w:r>
    </w:p>
    <w:p w14:paraId="5DDEBC85" w14:textId="77777777" w:rsidR="002D403D" w:rsidRPr="002D403D" w:rsidRDefault="002D403D" w:rsidP="002D403D">
      <w:pPr>
        <w:pStyle w:val="Code"/>
      </w:pPr>
      <w:r w:rsidRPr="002D403D">
        <w:t>sleep(1)</w:t>
      </w:r>
    </w:p>
    <w:p w14:paraId="44F31428" w14:textId="77777777" w:rsidR="002D403D" w:rsidRPr="002D403D" w:rsidRDefault="002D403D" w:rsidP="002D403D">
      <w:pPr>
        <w:pStyle w:val="Code"/>
      </w:pPr>
      <w:r w:rsidRPr="002D403D">
        <w:t>PWM_led_red.value = 0.2</w:t>
      </w:r>
    </w:p>
    <w:p w14:paraId="3C591434" w14:textId="77777777" w:rsidR="002D403D" w:rsidRPr="002D403D" w:rsidRDefault="002D403D" w:rsidP="002D403D">
      <w:pPr>
        <w:pStyle w:val="Code"/>
      </w:pPr>
      <w:r w:rsidRPr="002D403D">
        <w:t>sleep(1)</w:t>
      </w:r>
    </w:p>
    <w:p w14:paraId="4068E848" w14:textId="77777777" w:rsidR="002D403D" w:rsidRPr="002D403D" w:rsidRDefault="002D403D" w:rsidP="002D403D">
      <w:pPr>
        <w:pStyle w:val="Code"/>
      </w:pPr>
      <w:r w:rsidRPr="002D403D">
        <w:t>PWM_led_red.off()</w:t>
      </w:r>
    </w:p>
    <w:p w14:paraId="13A3E062" w14:textId="77777777" w:rsidR="002D403D" w:rsidRPr="002D403D" w:rsidRDefault="002D403D" w:rsidP="002D403D">
      <w:pPr>
        <w:pStyle w:val="Code"/>
      </w:pPr>
    </w:p>
    <w:p w14:paraId="10E3DB5B" w14:textId="77777777" w:rsidR="002D403D" w:rsidRPr="002D403D" w:rsidRDefault="002D403D" w:rsidP="002D403D">
      <w:pPr>
        <w:pStyle w:val="Code"/>
      </w:pPr>
      <w:r w:rsidRPr="002D403D">
        <w:t>PWM_led_gre.value = 1.0</w:t>
      </w:r>
    </w:p>
    <w:p w14:paraId="1062FE0A" w14:textId="77777777" w:rsidR="002D403D" w:rsidRPr="002D403D" w:rsidRDefault="002D403D" w:rsidP="002D403D">
      <w:pPr>
        <w:pStyle w:val="Code"/>
      </w:pPr>
      <w:r w:rsidRPr="002D403D">
        <w:t>sleep(1)</w:t>
      </w:r>
    </w:p>
    <w:p w14:paraId="40B88027" w14:textId="166FF90C" w:rsidR="002D403D" w:rsidRPr="002D403D" w:rsidRDefault="002D403D" w:rsidP="002D403D">
      <w:pPr>
        <w:pStyle w:val="Code"/>
      </w:pPr>
      <w:r w:rsidRPr="002D403D">
        <w:t>PWM_led_gre.value = 0.</w:t>
      </w:r>
      <w:r w:rsidR="003B63A7">
        <w:t>2</w:t>
      </w:r>
    </w:p>
    <w:p w14:paraId="01192CB1" w14:textId="77777777" w:rsidR="002D403D" w:rsidRPr="002D403D" w:rsidRDefault="002D403D" w:rsidP="002D403D">
      <w:pPr>
        <w:pStyle w:val="Code"/>
      </w:pPr>
      <w:r w:rsidRPr="002D403D">
        <w:t>sleep(1)</w:t>
      </w:r>
    </w:p>
    <w:p w14:paraId="0289695D" w14:textId="3DD43195" w:rsidR="002D403D" w:rsidRPr="002D403D" w:rsidRDefault="002D403D" w:rsidP="002D403D">
      <w:pPr>
        <w:pStyle w:val="Code"/>
      </w:pPr>
      <w:r w:rsidRPr="002D403D">
        <w:t>PWM_led_gre.off()</w:t>
      </w:r>
    </w:p>
    <w:p w14:paraId="1672EFD5" w14:textId="70B75292" w:rsidR="002D403D" w:rsidRDefault="002D403D" w:rsidP="003B63A7">
      <w:pPr>
        <w:pStyle w:val="ListParagraph"/>
        <w:ind w:left="420" w:firstLine="0"/>
        <w:rPr>
          <w:lang w:val="en-HK"/>
        </w:rPr>
      </w:pPr>
    </w:p>
    <w:p w14:paraId="43E7948A" w14:textId="27FF91DC" w:rsidR="003B63A7" w:rsidRDefault="003B63A7" w:rsidP="003B63A7">
      <w:pPr>
        <w:pStyle w:val="ListParagraph"/>
        <w:ind w:left="420" w:firstLine="0"/>
      </w:pPr>
      <w:r>
        <w:t xml:space="preserve">The </w:t>
      </w:r>
      <w:r w:rsidRPr="003B63A7">
        <w:rPr>
          <w:rStyle w:val="CodeChar"/>
        </w:rPr>
        <w:t>value</w:t>
      </w:r>
      <w:r>
        <w:t xml:space="preserve"> variable in </w:t>
      </w:r>
      <w:r>
        <w:rPr>
          <w:lang w:val="en-HK"/>
        </w:rPr>
        <w:t>PWM class</w:t>
      </w:r>
      <w:r w:rsidRPr="00C770E0">
        <w:t xml:space="preserve"> </w:t>
      </w:r>
      <w:r>
        <w:t>defines the</w:t>
      </w:r>
      <w:r w:rsidRPr="00C770E0">
        <w:t xml:space="preserve"> duty cycle of the PWM device. </w:t>
      </w:r>
      <w:r>
        <w:t xml:space="preserve">And </w:t>
      </w:r>
      <w:r w:rsidRPr="00C770E0">
        <w:t>0.0 is off</w:t>
      </w:r>
      <w:r>
        <w:t xml:space="preserve"> (0%)</w:t>
      </w:r>
      <w:r w:rsidRPr="00C770E0">
        <w:t>, 1.0 is fully on</w:t>
      </w:r>
      <w:r>
        <w:t xml:space="preserve"> (100%)</w:t>
      </w:r>
      <w:r w:rsidRPr="00C770E0">
        <w:t>.</w:t>
      </w:r>
    </w:p>
    <w:p w14:paraId="7B37EF95" w14:textId="77777777" w:rsidR="003B63A7" w:rsidRDefault="003B63A7" w:rsidP="003B63A7">
      <w:pPr>
        <w:pStyle w:val="ListParagraph"/>
        <w:ind w:left="420" w:firstLine="0"/>
        <w:rPr>
          <w:lang w:val="en-HK"/>
        </w:rPr>
      </w:pPr>
    </w:p>
    <w:p w14:paraId="66C6A366" w14:textId="37B4DB07" w:rsidR="0056591F" w:rsidRPr="00F049DC" w:rsidRDefault="0056591F" w:rsidP="00F049DC">
      <w:pPr>
        <w:pStyle w:val="ListParagraph"/>
        <w:numPr>
          <w:ilvl w:val="0"/>
          <w:numId w:val="14"/>
        </w:numPr>
        <w:rPr>
          <w:lang w:val="en-HK"/>
        </w:rPr>
      </w:pPr>
      <w:r w:rsidRPr="00F049DC">
        <w:rPr>
          <w:rFonts w:hint="eastAsia"/>
          <w:lang w:val="en-HK"/>
        </w:rPr>
        <w:t>C</w:t>
      </w:r>
      <w:r w:rsidRPr="00F049DC">
        <w:rPr>
          <w:lang w:val="en-HK"/>
        </w:rPr>
        <w:t xml:space="preserve">lick the column number of </w:t>
      </w:r>
      <w:r w:rsidR="009E3293" w:rsidRPr="009E3293">
        <w:rPr>
          <w:rStyle w:val="CodeChar"/>
        </w:rPr>
        <w:t>PWM_led_red.value = 1.0</w:t>
      </w:r>
      <w:r w:rsidRPr="00F049DC">
        <w:rPr>
          <w:lang w:val="en-HK"/>
        </w:rPr>
        <w:t xml:space="preserve"> to insert a break print</w:t>
      </w:r>
      <w:r w:rsidR="009E3293" w:rsidRPr="00F049DC">
        <w:rPr>
          <w:lang w:val="en-HK"/>
        </w:rPr>
        <w:t xml:space="preserve">, and </w:t>
      </w:r>
      <w:r w:rsidR="009E3293" w:rsidRPr="00F049DC">
        <w:rPr>
          <w:lang w:val="en-HK"/>
        </w:rPr>
        <w:lastRenderedPageBreak/>
        <w:t xml:space="preserve">a red round will appear on the left of the column as below. </w:t>
      </w:r>
      <w:r w:rsidR="00F0650C" w:rsidRPr="00F049DC">
        <w:rPr>
          <w:lang w:val="en-HK"/>
        </w:rPr>
        <w:t xml:space="preserve">Click the </w:t>
      </w:r>
      <w:r w:rsidR="00F0650C" w:rsidRPr="00F049DC">
        <w:rPr>
          <w:rStyle w:val="TitleChar"/>
          <w:rFonts w:eastAsiaTheme="minorEastAsia"/>
        </w:rPr>
        <w:t>Debug</w:t>
      </w:r>
      <w:r w:rsidR="00F0650C" w:rsidRPr="00F049DC">
        <w:rPr>
          <w:lang w:val="en-HK"/>
        </w:rPr>
        <w:t xml:space="preserve"> button, and the program</w:t>
      </w:r>
      <w:r w:rsidR="009E3293" w:rsidRPr="00F049DC">
        <w:rPr>
          <w:lang w:val="en-HK"/>
        </w:rPr>
        <w:t xml:space="preserve"> </w:t>
      </w:r>
      <w:r w:rsidR="00F0650C" w:rsidRPr="00F049DC">
        <w:rPr>
          <w:lang w:val="en-HK"/>
        </w:rPr>
        <w:t xml:space="preserve">will </w:t>
      </w:r>
      <w:r w:rsidR="009E3293" w:rsidRPr="00F049DC">
        <w:rPr>
          <w:lang w:val="en-HK"/>
        </w:rPr>
        <w:t xml:space="preserve">run </w:t>
      </w:r>
      <w:r w:rsidR="00F0650C" w:rsidRPr="00F049DC">
        <w:rPr>
          <w:lang w:val="en-HK"/>
        </w:rPr>
        <w:t>to</w:t>
      </w:r>
      <w:r w:rsidR="009E3293" w:rsidRPr="00F049DC">
        <w:rPr>
          <w:lang w:val="en-HK"/>
        </w:rPr>
        <w:t xml:space="preserve"> this </w:t>
      </w:r>
      <w:r w:rsidR="00F0650C" w:rsidRPr="00F049DC">
        <w:rPr>
          <w:lang w:val="en-HK"/>
        </w:rPr>
        <w:t xml:space="preserve">column directly after a few seconds. </w:t>
      </w:r>
      <w:r w:rsidR="009E3293">
        <w:rPr>
          <w:noProof/>
        </w:rPr>
        <w:drawing>
          <wp:inline distT="0" distB="0" distL="0" distR="0" wp14:anchorId="22C270C3" wp14:editId="3BE58F99">
            <wp:extent cx="5274310" cy="33153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15335"/>
                    </a:xfrm>
                    <a:prstGeom prst="rect">
                      <a:avLst/>
                    </a:prstGeom>
                  </pic:spPr>
                </pic:pic>
              </a:graphicData>
            </a:graphic>
          </wp:inline>
        </w:drawing>
      </w:r>
    </w:p>
    <w:p w14:paraId="24669044" w14:textId="10E24CFC" w:rsidR="00611917" w:rsidRPr="0056591F" w:rsidRDefault="00611917" w:rsidP="00611917">
      <w:pPr>
        <w:ind w:firstLine="0"/>
      </w:pPr>
    </w:p>
    <w:p w14:paraId="69044A00" w14:textId="320652CC" w:rsidR="00F0650C" w:rsidRPr="0056591F" w:rsidRDefault="00F0650C" w:rsidP="00F0650C">
      <w:pPr>
        <w:pStyle w:val="ListParagraph"/>
        <w:numPr>
          <w:ilvl w:val="0"/>
          <w:numId w:val="14"/>
        </w:numPr>
        <w:rPr>
          <w:lang w:val="en-HK"/>
        </w:rPr>
      </w:pPr>
      <w:r>
        <w:rPr>
          <w:lang w:val="en-HK"/>
        </w:rPr>
        <w:t xml:space="preserve">Click </w:t>
      </w:r>
      <w:r w:rsidRPr="00F0650C">
        <w:rPr>
          <w:rStyle w:val="TitleChar"/>
          <w:rFonts w:eastAsiaTheme="minorEastAsia"/>
        </w:rPr>
        <w:t>Step Over</w:t>
      </w:r>
      <w:r>
        <w:rPr>
          <w:lang w:val="en-HK"/>
        </w:rPr>
        <w:t xml:space="preserve"> button and observe </w:t>
      </w:r>
      <w:r w:rsidR="00CE18E5">
        <w:rPr>
          <w:lang w:val="en-HK"/>
        </w:rPr>
        <w:t xml:space="preserve">the </w:t>
      </w:r>
      <w:r>
        <w:rPr>
          <w:lang w:val="en-HK"/>
        </w:rPr>
        <w:t>lightness</w:t>
      </w:r>
      <w:r w:rsidR="00CE18E5">
        <w:rPr>
          <w:lang w:val="en-HK"/>
        </w:rPr>
        <w:t xml:space="preserve"> of </w:t>
      </w:r>
      <w:r w:rsidR="00701E92">
        <w:rPr>
          <w:lang w:val="en-HK"/>
        </w:rPr>
        <w:t xml:space="preserve">red </w:t>
      </w:r>
      <w:r w:rsidR="00CE18E5">
        <w:rPr>
          <w:lang w:val="en-HK"/>
        </w:rPr>
        <w:t>LED</w:t>
      </w:r>
      <w:r>
        <w:rPr>
          <w:lang w:val="en-HK"/>
        </w:rPr>
        <w:t xml:space="preserve"> with </w:t>
      </w:r>
      <w:r w:rsidR="00CE18E5">
        <w:rPr>
          <w:lang w:val="en-HK"/>
        </w:rPr>
        <w:t>100Hz PWM frequencies and two different</w:t>
      </w:r>
      <w:r>
        <w:rPr>
          <w:lang w:val="en-HK"/>
        </w:rPr>
        <w:t xml:space="preserve"> duty cycle</w:t>
      </w:r>
      <w:r w:rsidR="00CE18E5">
        <w:rPr>
          <w:lang w:val="en-HK"/>
        </w:rPr>
        <w:t>s (100% and 20%)</w:t>
      </w:r>
      <w:r>
        <w:rPr>
          <w:lang w:val="en-HK"/>
        </w:rPr>
        <w:t>.</w:t>
      </w:r>
    </w:p>
    <w:p w14:paraId="4289EAB8" w14:textId="30220738" w:rsidR="00F0650C" w:rsidRPr="00CE18E5" w:rsidRDefault="00F0650C" w:rsidP="00CE18E5">
      <w:pPr>
        <w:pStyle w:val="ListParagraph"/>
        <w:numPr>
          <w:ilvl w:val="0"/>
          <w:numId w:val="14"/>
        </w:numPr>
      </w:pPr>
      <w:r>
        <w:rPr>
          <w:lang w:val="en-HK"/>
        </w:rPr>
        <w:t xml:space="preserve">Continue to </w:t>
      </w:r>
      <w:r w:rsidR="00CE18E5" w:rsidRPr="00F0650C">
        <w:rPr>
          <w:rStyle w:val="TitleChar"/>
          <w:rFonts w:eastAsiaTheme="minorEastAsia"/>
        </w:rPr>
        <w:t>Step Over</w:t>
      </w:r>
      <w:r w:rsidR="00CE18E5">
        <w:rPr>
          <w:lang w:val="en-HK"/>
        </w:rPr>
        <w:t xml:space="preserve"> </w:t>
      </w:r>
      <w:r>
        <w:rPr>
          <w:lang w:val="en-HK"/>
        </w:rPr>
        <w:t xml:space="preserve">the program and observe the </w:t>
      </w:r>
      <w:r w:rsidR="00CE18E5">
        <w:rPr>
          <w:lang w:val="en-HK"/>
        </w:rPr>
        <w:t>lightness</w:t>
      </w:r>
      <w:r>
        <w:rPr>
          <w:lang w:val="en-HK"/>
        </w:rPr>
        <w:t xml:space="preserve"> of</w:t>
      </w:r>
      <w:r w:rsidR="00CE18E5">
        <w:rPr>
          <w:lang w:val="en-HK"/>
        </w:rPr>
        <w:t xml:space="preserve"> </w:t>
      </w:r>
      <w:r w:rsidR="00701E92">
        <w:rPr>
          <w:lang w:val="en-HK"/>
        </w:rPr>
        <w:t xml:space="preserve">green </w:t>
      </w:r>
      <w:r w:rsidR="00CE18E5">
        <w:rPr>
          <w:lang w:val="en-HK"/>
        </w:rPr>
        <w:t>LED</w:t>
      </w:r>
      <w:r>
        <w:rPr>
          <w:lang w:val="en-HK"/>
        </w:rPr>
        <w:t xml:space="preserve"> </w:t>
      </w:r>
      <w:r w:rsidR="00CE18E5">
        <w:rPr>
          <w:lang w:val="en-HK"/>
        </w:rPr>
        <w:t xml:space="preserve">with </w:t>
      </w:r>
      <w:r w:rsidR="00701E92">
        <w:rPr>
          <w:lang w:val="en-HK"/>
        </w:rPr>
        <w:t>10Hz PWM frequencies and two different duty cycles (100% and 20%)</w:t>
      </w:r>
      <w:r>
        <w:rPr>
          <w:lang w:val="en-HK"/>
        </w:rPr>
        <w:t>.</w:t>
      </w:r>
    </w:p>
    <w:p w14:paraId="4F2B05CE" w14:textId="63B6B57F" w:rsidR="00CE18E5" w:rsidRPr="00CE18E5" w:rsidRDefault="00CE18E5" w:rsidP="00701E92">
      <w:pPr>
        <w:pStyle w:val="NoSpacing"/>
      </w:pPr>
      <w:r>
        <w:rPr>
          <w:rFonts w:hint="eastAsia"/>
        </w:rPr>
        <w:t>T</w:t>
      </w:r>
      <w:r>
        <w:t>he green LED would</w:t>
      </w:r>
      <w:r w:rsidR="00701E92">
        <w:t xml:space="preserve"> flash quickly with 10Hz </w:t>
      </w:r>
      <w:r w:rsidR="00701E92" w:rsidRPr="00701E92">
        <w:t xml:space="preserve">PWM frequencies </w:t>
      </w:r>
      <w:r w:rsidR="00701E92">
        <w:t>and 20% duty cycle. Explain why?</w:t>
      </w:r>
    </w:p>
    <w:p w14:paraId="3180D8BE" w14:textId="1BCE9D47" w:rsidR="00F0650C" w:rsidRDefault="00701E92" w:rsidP="00701E92">
      <w:pPr>
        <w:pStyle w:val="ListParagraph"/>
        <w:numPr>
          <w:ilvl w:val="0"/>
          <w:numId w:val="14"/>
        </w:numPr>
      </w:pPr>
      <w:bookmarkStart w:id="1" w:name="_Ref72536693"/>
      <w:r w:rsidRPr="00701E92">
        <w:rPr>
          <w:rStyle w:val="TitleChar"/>
          <w:rFonts w:eastAsiaTheme="minorEastAsia"/>
        </w:rPr>
        <w:t>Stop</w:t>
      </w:r>
      <w:r>
        <w:t xml:space="preserve"> debug mode, and type following code to set PWM frequency to 100Hz for both red and green LED. And insert a break point </w:t>
      </w:r>
      <w:r w:rsidR="009A3B37">
        <w:t>at</w:t>
      </w:r>
      <w:r>
        <w:t xml:space="preserve"> the column </w:t>
      </w:r>
      <w:r w:rsidRPr="00701E92">
        <w:rPr>
          <w:rStyle w:val="CodeChar"/>
        </w:rPr>
        <w:t>PWM_led_gre.frequency = 100</w:t>
      </w:r>
      <w:bookmarkEnd w:id="1"/>
    </w:p>
    <w:p w14:paraId="54A5F53F" w14:textId="77777777" w:rsidR="00701E92" w:rsidRPr="00CE18E5" w:rsidRDefault="00701E92" w:rsidP="00701E92">
      <w:pPr>
        <w:pStyle w:val="Code"/>
      </w:pPr>
      <w:r w:rsidRPr="00CE18E5">
        <w:t>PWM_led_red.frequency = 100</w:t>
      </w:r>
    </w:p>
    <w:p w14:paraId="7DBE4C3F" w14:textId="77777777" w:rsidR="00701E92" w:rsidRDefault="00701E92" w:rsidP="00701E92">
      <w:pPr>
        <w:pStyle w:val="Code"/>
      </w:pPr>
      <w:r w:rsidRPr="00CE18E5">
        <w:t>PWM_led_gre.frequency = 100</w:t>
      </w:r>
    </w:p>
    <w:p w14:paraId="5E5EB8C7" w14:textId="3020C49E" w:rsidR="009A3B37" w:rsidRDefault="009A3B37" w:rsidP="009A3B37">
      <w:pPr>
        <w:ind w:firstLine="0"/>
      </w:pPr>
    </w:p>
    <w:p w14:paraId="3409BF20" w14:textId="415A01F2" w:rsidR="003A68BC" w:rsidRDefault="003A68BC" w:rsidP="003A68BC">
      <w:pPr>
        <w:pStyle w:val="ListParagraph"/>
        <w:numPr>
          <w:ilvl w:val="0"/>
          <w:numId w:val="14"/>
        </w:numPr>
        <w:rPr>
          <w:rFonts w:hint="eastAsia"/>
        </w:rPr>
      </w:pPr>
      <w:bookmarkStart w:id="2" w:name="_Ref72785372"/>
      <w:r>
        <w:rPr>
          <w:rFonts w:hint="eastAsia"/>
        </w:rPr>
        <w:t>T</w:t>
      </w:r>
      <w:r>
        <w:t xml:space="preserve">ype following code </w:t>
      </w:r>
      <w:r>
        <w:t>to</w:t>
      </w:r>
      <w:r w:rsidRPr="003A68BC">
        <w:t xml:space="preserve"> gradually increase the duty cycle of PWM</w:t>
      </w:r>
      <w:r>
        <w:t>.</w:t>
      </w:r>
      <w:r w:rsidR="000706A1">
        <w:t xml:space="preserve"> And</w:t>
      </w:r>
      <w:r w:rsidR="00701E92">
        <w:t xml:space="preserve"> </w:t>
      </w:r>
      <w:r w:rsidR="009A3B37" w:rsidRPr="009A3B37">
        <w:rPr>
          <w:rStyle w:val="TitleChar"/>
          <w:rFonts w:eastAsiaTheme="minorEastAsia"/>
        </w:rPr>
        <w:t>Debug</w:t>
      </w:r>
      <w:r w:rsidR="009A3B37">
        <w:t xml:space="preserve"> </w:t>
      </w:r>
      <w:r w:rsidR="000706A1">
        <w:t xml:space="preserve">the </w:t>
      </w:r>
      <w:r w:rsidR="009A3B37">
        <w:t>program. When</w:t>
      </w:r>
      <w:r w:rsidR="000706A1">
        <w:t xml:space="preserve"> the</w:t>
      </w:r>
      <w:r w:rsidR="009A3B37">
        <w:t xml:space="preserve"> program run to the first break point, we click </w:t>
      </w:r>
      <w:r w:rsidR="009A3B37" w:rsidRPr="009A3B37">
        <w:rPr>
          <w:rStyle w:val="TitleChar"/>
          <w:rFonts w:eastAsiaTheme="minorEastAsia"/>
        </w:rPr>
        <w:t>Continue</w:t>
      </w:r>
      <w:r w:rsidR="009A3B37">
        <w:t xml:space="preserve"> button and the program </w:t>
      </w:r>
      <w:r w:rsidR="000706A1">
        <w:t>will run to the second break point inserted in</w:t>
      </w:r>
      <w:r w:rsidR="00F049DC">
        <w:t xml:space="preserve"> step</w:t>
      </w:r>
      <w:r w:rsidR="000706A1">
        <w:t xml:space="preserve"> </w:t>
      </w:r>
      <w:r w:rsidR="000706A1">
        <w:fldChar w:fldCharType="begin"/>
      </w:r>
      <w:r w:rsidR="000706A1">
        <w:instrText xml:space="preserve"> REF _Ref72536693 \r \h </w:instrText>
      </w:r>
      <w:r w:rsidR="000706A1">
        <w:fldChar w:fldCharType="separate"/>
      </w:r>
      <w:r w:rsidR="000706A1">
        <w:t>16)</w:t>
      </w:r>
      <w:r w:rsidR="000706A1">
        <w:fldChar w:fldCharType="end"/>
      </w:r>
      <w:r w:rsidR="000706A1">
        <w:t xml:space="preserve"> directly. Then we click </w:t>
      </w:r>
      <w:r w:rsidR="000706A1" w:rsidRPr="009A3B37">
        <w:rPr>
          <w:rStyle w:val="TitleChar"/>
          <w:rFonts w:eastAsiaTheme="minorEastAsia"/>
        </w:rPr>
        <w:t>Continue</w:t>
      </w:r>
      <w:r w:rsidR="000706A1">
        <w:t xml:space="preserve"> button again and observe LED at the same time.</w:t>
      </w:r>
      <w:bookmarkEnd w:id="2"/>
      <w:r w:rsidR="00F049DC">
        <w:t xml:space="preserve"> </w:t>
      </w:r>
    </w:p>
    <w:p w14:paraId="74F5F4C1" w14:textId="00EF9E32" w:rsidR="003A68BC" w:rsidRDefault="003A68BC" w:rsidP="003A68BC">
      <w:pPr>
        <w:pStyle w:val="Code"/>
      </w:pPr>
      <w:proofErr w:type="gramStart"/>
      <w:r>
        <w:t>for</w:t>
      </w:r>
      <w:proofErr w:type="gramEnd"/>
      <w:r>
        <w:t xml:space="preserve"> </w:t>
      </w:r>
      <w:proofErr w:type="spellStart"/>
      <w:r>
        <w:t>i</w:t>
      </w:r>
      <w:proofErr w:type="spellEnd"/>
      <w:r>
        <w:t xml:space="preserve"> in range(1000):</w:t>
      </w:r>
      <w:r>
        <w:t xml:space="preserve"> % </w:t>
      </w:r>
      <w:proofErr w:type="spellStart"/>
      <w:r>
        <w:t>i</w:t>
      </w:r>
      <w:proofErr w:type="spellEnd"/>
      <w:r>
        <w:t xml:space="preserve"> start from 0 and increase to 999</w:t>
      </w:r>
    </w:p>
    <w:p w14:paraId="1ABB90EB" w14:textId="77777777" w:rsidR="003A68BC" w:rsidRDefault="003A68BC" w:rsidP="003A68BC">
      <w:pPr>
        <w:pStyle w:val="Code"/>
      </w:pPr>
      <w:r>
        <w:t xml:space="preserve">    </w:t>
      </w:r>
      <w:proofErr w:type="spellStart"/>
      <w:r>
        <w:t>PWM_led_red.value</w:t>
      </w:r>
      <w:proofErr w:type="spellEnd"/>
      <w:r>
        <w:t xml:space="preserve"> = </w:t>
      </w:r>
      <w:proofErr w:type="spellStart"/>
      <w:r>
        <w:t>i</w:t>
      </w:r>
      <w:proofErr w:type="spellEnd"/>
      <w:r>
        <w:t xml:space="preserve"> / 1000</w:t>
      </w:r>
    </w:p>
    <w:p w14:paraId="15B9A255" w14:textId="28B34424" w:rsidR="003A68BC" w:rsidRDefault="003A68BC" w:rsidP="003A68BC">
      <w:pPr>
        <w:pStyle w:val="Code"/>
      </w:pPr>
      <w:r>
        <w:lastRenderedPageBreak/>
        <w:t xml:space="preserve">    </w:t>
      </w:r>
      <w:proofErr w:type="gramStart"/>
      <w:r>
        <w:t>sleep(</w:t>
      </w:r>
      <w:proofErr w:type="gramEnd"/>
      <w:r>
        <w:t>0.001)</w:t>
      </w:r>
    </w:p>
    <w:p w14:paraId="78FC31C2" w14:textId="41A833BD" w:rsidR="003A68BC" w:rsidRDefault="003A68BC" w:rsidP="003A68BC">
      <w:pPr>
        <w:ind w:firstLine="0"/>
      </w:pPr>
    </w:p>
    <w:p w14:paraId="6CD5BD16" w14:textId="1153BE63" w:rsidR="003A68BC" w:rsidRDefault="00F049DC" w:rsidP="00F049DC">
      <w:pPr>
        <w:pStyle w:val="ListParagraph"/>
        <w:numPr>
          <w:ilvl w:val="0"/>
          <w:numId w:val="14"/>
        </w:numPr>
        <w:rPr>
          <w:rFonts w:hint="eastAsia"/>
        </w:rPr>
      </w:pPr>
      <w:r w:rsidRPr="00F049DC">
        <w:t>Enter the following code</w:t>
      </w:r>
      <w:r>
        <w:t xml:space="preserve">, and </w:t>
      </w:r>
      <w:r w:rsidRPr="00F049DC">
        <w:rPr>
          <w:rStyle w:val="TitleChar"/>
          <w:rFonts w:eastAsiaTheme="minorEastAsia"/>
        </w:rPr>
        <w:t>Debug</w:t>
      </w:r>
      <w:r w:rsidRPr="00F049DC">
        <w:t xml:space="preserve"> the program</w:t>
      </w:r>
      <w:r>
        <w:t xml:space="preserve"> similar with step </w:t>
      </w:r>
      <w:r>
        <w:fldChar w:fldCharType="begin"/>
      </w:r>
      <w:r>
        <w:instrText xml:space="preserve"> REF _Ref72785372 \r \h </w:instrText>
      </w:r>
      <w:r>
        <w:fldChar w:fldCharType="separate"/>
      </w:r>
      <w:r>
        <w:t>17)</w:t>
      </w:r>
      <w:r>
        <w:fldChar w:fldCharType="end"/>
      </w:r>
      <w:r>
        <w:t xml:space="preserve"> and </w:t>
      </w:r>
      <w:r w:rsidRPr="00F049DC">
        <w:t>observe LED</w:t>
      </w:r>
      <w:r>
        <w:t>.</w:t>
      </w:r>
    </w:p>
    <w:p w14:paraId="27C4BE51" w14:textId="7EF2B988" w:rsidR="000706A1" w:rsidRPr="00701E92" w:rsidRDefault="000706A1" w:rsidP="000706A1">
      <w:pPr>
        <w:pStyle w:val="NoSpacing"/>
      </w:pPr>
      <w:r>
        <w:t>If your code is right, the LED should fade in and out</w:t>
      </w:r>
      <w:r w:rsidR="00F049DC">
        <w:t xml:space="preserve"> </w:t>
      </w:r>
      <w:r w:rsidR="007408B4">
        <w:t>just like b</w:t>
      </w:r>
      <w:r w:rsidR="007408B4" w:rsidRPr="000706A1">
        <w:t>reathing</w:t>
      </w:r>
      <w:r>
        <w:t>. Please analyze the program and explain why?</w:t>
      </w:r>
    </w:p>
    <w:p w14:paraId="5A669CC7" w14:textId="77777777" w:rsidR="00F049DC" w:rsidRDefault="00F049DC" w:rsidP="00F049DC">
      <w:pPr>
        <w:pStyle w:val="Code"/>
      </w:pPr>
    </w:p>
    <w:p w14:paraId="01E81CF1" w14:textId="6A6C97A3" w:rsidR="00F049DC" w:rsidRDefault="00F049DC" w:rsidP="00F049DC">
      <w:pPr>
        <w:pStyle w:val="Code"/>
      </w:pPr>
      <w:proofErr w:type="spellStart"/>
      <w:r>
        <w:t>PWM_led_</w:t>
      </w:r>
      <w:proofErr w:type="gramStart"/>
      <w:r>
        <w:t>red.off</w:t>
      </w:r>
      <w:proofErr w:type="spellEnd"/>
      <w:r>
        <w:t>()</w:t>
      </w:r>
      <w:proofErr w:type="gramEnd"/>
    </w:p>
    <w:p w14:paraId="63023456" w14:textId="77777777" w:rsidR="00F049DC" w:rsidRDefault="00F049DC" w:rsidP="00F049DC">
      <w:pPr>
        <w:pStyle w:val="Code"/>
      </w:pPr>
    </w:p>
    <w:p w14:paraId="07C51B29" w14:textId="00B6DA7A" w:rsidR="00CE18E5" w:rsidRPr="00CE18E5" w:rsidRDefault="00CE18E5" w:rsidP="00CE18E5">
      <w:pPr>
        <w:pStyle w:val="Code"/>
      </w:pPr>
      <w:proofErr w:type="gramStart"/>
      <w:r w:rsidRPr="00CE18E5">
        <w:t>for</w:t>
      </w:r>
      <w:proofErr w:type="gramEnd"/>
      <w:r w:rsidRPr="00CE18E5">
        <w:t xml:space="preserve"> j in range(5):</w:t>
      </w:r>
    </w:p>
    <w:p w14:paraId="2FAFB502" w14:textId="77777777" w:rsidR="00CE18E5" w:rsidRPr="00CE18E5" w:rsidRDefault="00CE18E5" w:rsidP="00CE18E5">
      <w:pPr>
        <w:pStyle w:val="Code"/>
      </w:pPr>
      <w:r w:rsidRPr="00CE18E5">
        <w:t xml:space="preserve">    for i in range(1000):</w:t>
      </w:r>
    </w:p>
    <w:p w14:paraId="02BFE1A6" w14:textId="77777777" w:rsidR="00CE18E5" w:rsidRPr="00CE18E5" w:rsidRDefault="00CE18E5" w:rsidP="00CE18E5">
      <w:pPr>
        <w:pStyle w:val="Code"/>
      </w:pPr>
      <w:r w:rsidRPr="00CE18E5">
        <w:t xml:space="preserve">        PWM_led_red.value = i / 1000</w:t>
      </w:r>
    </w:p>
    <w:p w14:paraId="16406191" w14:textId="77777777" w:rsidR="00CE18E5" w:rsidRPr="00CE18E5" w:rsidRDefault="00CE18E5" w:rsidP="00CE18E5">
      <w:pPr>
        <w:pStyle w:val="Code"/>
      </w:pPr>
      <w:r w:rsidRPr="00CE18E5">
        <w:t xml:space="preserve">        sleep(0.001)</w:t>
      </w:r>
    </w:p>
    <w:p w14:paraId="3EEBBD5D" w14:textId="77777777" w:rsidR="00CE18E5" w:rsidRPr="00CE18E5" w:rsidRDefault="00CE18E5" w:rsidP="00CE18E5">
      <w:pPr>
        <w:pStyle w:val="Code"/>
      </w:pPr>
      <w:r w:rsidRPr="00CE18E5">
        <w:t xml:space="preserve">    </w:t>
      </w:r>
    </w:p>
    <w:p w14:paraId="74CC606A" w14:textId="77777777" w:rsidR="00CE18E5" w:rsidRPr="00CE18E5" w:rsidRDefault="00CE18E5" w:rsidP="00CE18E5">
      <w:pPr>
        <w:pStyle w:val="Code"/>
      </w:pPr>
      <w:r w:rsidRPr="00CE18E5">
        <w:t xml:space="preserve">    for i in range(1000):</w:t>
      </w:r>
    </w:p>
    <w:p w14:paraId="5F9BB539" w14:textId="77777777" w:rsidR="00CE18E5" w:rsidRPr="00CE18E5" w:rsidRDefault="00CE18E5" w:rsidP="00CE18E5">
      <w:pPr>
        <w:pStyle w:val="Code"/>
      </w:pPr>
      <w:r w:rsidRPr="00CE18E5">
        <w:t xml:space="preserve">        PWM_led_red.value = (999-i) / 1000</w:t>
      </w:r>
    </w:p>
    <w:p w14:paraId="73842924" w14:textId="77777777" w:rsidR="00CE18E5" w:rsidRPr="00CE18E5" w:rsidRDefault="00CE18E5" w:rsidP="00CE18E5">
      <w:pPr>
        <w:pStyle w:val="Code"/>
      </w:pPr>
      <w:r w:rsidRPr="00CE18E5">
        <w:t xml:space="preserve">        sleep(0.001)</w:t>
      </w:r>
    </w:p>
    <w:p w14:paraId="302B3753" w14:textId="77777777" w:rsidR="00CE18E5" w:rsidRPr="00CE18E5" w:rsidRDefault="00CE18E5" w:rsidP="00CE18E5">
      <w:pPr>
        <w:pStyle w:val="Code"/>
      </w:pPr>
    </w:p>
    <w:p w14:paraId="04F63EB4" w14:textId="77777777" w:rsidR="00CE18E5" w:rsidRPr="00CE18E5" w:rsidRDefault="00CE18E5" w:rsidP="00CE18E5">
      <w:pPr>
        <w:pStyle w:val="Code"/>
      </w:pPr>
      <w:r w:rsidRPr="00CE18E5">
        <w:t>for j in range(5):</w:t>
      </w:r>
    </w:p>
    <w:p w14:paraId="75D020CE" w14:textId="77777777" w:rsidR="00CE18E5" w:rsidRPr="00CE18E5" w:rsidRDefault="00CE18E5" w:rsidP="00CE18E5">
      <w:pPr>
        <w:pStyle w:val="Code"/>
      </w:pPr>
      <w:r w:rsidRPr="00CE18E5">
        <w:t xml:space="preserve">    for i in range(1000):</w:t>
      </w:r>
    </w:p>
    <w:p w14:paraId="4C877F7D" w14:textId="77777777" w:rsidR="00CE18E5" w:rsidRPr="00CE18E5" w:rsidRDefault="00CE18E5" w:rsidP="00CE18E5">
      <w:pPr>
        <w:pStyle w:val="Code"/>
      </w:pPr>
      <w:r w:rsidRPr="00CE18E5">
        <w:t xml:space="preserve">        PWM_led_gre.value = i / 1000</w:t>
      </w:r>
    </w:p>
    <w:p w14:paraId="0532B39C" w14:textId="77777777" w:rsidR="00CE18E5" w:rsidRPr="00CE18E5" w:rsidRDefault="00CE18E5" w:rsidP="00CE18E5">
      <w:pPr>
        <w:pStyle w:val="Code"/>
      </w:pPr>
      <w:r w:rsidRPr="00CE18E5">
        <w:t xml:space="preserve">        sleep(0.0002)</w:t>
      </w:r>
    </w:p>
    <w:p w14:paraId="052108F2" w14:textId="77777777" w:rsidR="00CE18E5" w:rsidRPr="00CE18E5" w:rsidRDefault="00CE18E5" w:rsidP="00CE18E5">
      <w:pPr>
        <w:pStyle w:val="Code"/>
      </w:pPr>
      <w:r w:rsidRPr="00CE18E5">
        <w:t xml:space="preserve">    </w:t>
      </w:r>
    </w:p>
    <w:p w14:paraId="5F60D1E7" w14:textId="77777777" w:rsidR="00CE18E5" w:rsidRPr="00CE18E5" w:rsidRDefault="00CE18E5" w:rsidP="00CE18E5">
      <w:pPr>
        <w:pStyle w:val="Code"/>
      </w:pPr>
      <w:r w:rsidRPr="00CE18E5">
        <w:t xml:space="preserve">    for i in range(1000):</w:t>
      </w:r>
    </w:p>
    <w:p w14:paraId="20616848" w14:textId="77777777" w:rsidR="00CE18E5" w:rsidRPr="00CE18E5" w:rsidRDefault="00CE18E5" w:rsidP="00CE18E5">
      <w:pPr>
        <w:pStyle w:val="Code"/>
      </w:pPr>
      <w:r w:rsidRPr="00CE18E5">
        <w:t xml:space="preserve">        PWM_led_gre.value = (999-i) / 1000</w:t>
      </w:r>
    </w:p>
    <w:p w14:paraId="61E25D19" w14:textId="467A9549" w:rsidR="000706A1" w:rsidRPr="000706A1" w:rsidRDefault="00CE18E5" w:rsidP="000706A1">
      <w:pPr>
        <w:pStyle w:val="Code"/>
      </w:pPr>
      <w:r w:rsidRPr="00CE18E5">
        <w:t xml:space="preserve">        sleep(0.0002)</w:t>
      </w:r>
    </w:p>
    <w:p w14:paraId="4B34F127" w14:textId="2AB52DF6" w:rsidR="00F049DC" w:rsidRPr="000706A1" w:rsidRDefault="00F049DC" w:rsidP="00F169DD">
      <w:pPr>
        <w:ind w:firstLine="0"/>
        <w:rPr>
          <w:rFonts w:hint="eastAsia"/>
          <w:lang w:val="en-HK"/>
        </w:rPr>
      </w:pPr>
    </w:p>
    <w:p w14:paraId="7E7CF190" w14:textId="38D1DFBC" w:rsidR="00844471" w:rsidRPr="0033569C" w:rsidRDefault="0017152A" w:rsidP="00851E3E">
      <w:pPr>
        <w:pStyle w:val="NoSpacing"/>
      </w:pPr>
      <w:r>
        <w:t xml:space="preserve">For more knowledge about </w:t>
      </w:r>
      <w:proofErr w:type="spellStart"/>
      <w:r w:rsidR="00851E3E">
        <w:rPr>
          <w:rFonts w:hint="eastAsia"/>
        </w:rPr>
        <w:t>Pyhton</w:t>
      </w:r>
      <w:proofErr w:type="spellEnd"/>
      <w:r w:rsidR="00851E3E">
        <w:t xml:space="preserve"> </w:t>
      </w:r>
      <w:proofErr w:type="spellStart"/>
      <w:r w:rsidR="00851E3E" w:rsidRPr="00F311E3">
        <w:rPr>
          <w:b/>
        </w:rPr>
        <w:t>gpiozero</w:t>
      </w:r>
      <w:proofErr w:type="spellEnd"/>
      <w:r w:rsidR="00851E3E">
        <w:t xml:space="preserve"> library</w:t>
      </w:r>
      <w:r>
        <w:t xml:space="preserve">, please click </w:t>
      </w:r>
      <w:hyperlink r:id="rId36" w:history="1">
        <w:r w:rsidRPr="0017152A">
          <w:rPr>
            <w:rStyle w:val="Heading5Char"/>
            <w:i/>
          </w:rPr>
          <w:t>he</w:t>
        </w:r>
        <w:r w:rsidRPr="0017152A">
          <w:rPr>
            <w:rStyle w:val="Heading5Char"/>
            <w:i/>
          </w:rPr>
          <w:t>r</w:t>
        </w:r>
        <w:r w:rsidRPr="0017152A">
          <w:rPr>
            <w:rStyle w:val="Heading5Char"/>
            <w:i/>
          </w:rPr>
          <w:t>e</w:t>
        </w:r>
      </w:hyperlink>
      <w:r>
        <w:t>.</w:t>
      </w:r>
    </w:p>
    <w:p w14:paraId="220AA6E7" w14:textId="1917B8BE" w:rsidR="00844471" w:rsidRPr="0033569C" w:rsidRDefault="00844471" w:rsidP="0033569C">
      <w:pPr>
        <w:pStyle w:val="Heading1"/>
      </w:pPr>
      <w:r w:rsidRPr="0033569C">
        <w:rPr>
          <w:rStyle w:val="Heading1Char"/>
          <w:b/>
          <w:bCs/>
          <w:smallCaps/>
        </w:rPr>
        <w:t>appendix</w:t>
      </w:r>
    </w:p>
    <w:p w14:paraId="3E17034D" w14:textId="242447D4" w:rsidR="0033569C" w:rsidRDefault="0033569C" w:rsidP="00844471">
      <w:pPr>
        <w:ind w:firstLine="0"/>
        <w:rPr>
          <w:lang w:val="en-HK"/>
        </w:rPr>
      </w:pPr>
      <w:r>
        <w:rPr>
          <w:lang w:val="en-HK"/>
        </w:rPr>
        <w:t>Here are all the code:</w:t>
      </w:r>
    </w:p>
    <w:p w14:paraId="32AABD81" w14:textId="77777777" w:rsidR="00844471" w:rsidRPr="00844471" w:rsidRDefault="00844471" w:rsidP="00844471">
      <w:pPr>
        <w:pStyle w:val="Code"/>
      </w:pPr>
      <w:r w:rsidRPr="00844471">
        <w:rPr>
          <w:lang w:val="en-HK"/>
        </w:rPr>
        <w:t>f</w:t>
      </w:r>
      <w:r w:rsidRPr="00844471">
        <w:t>rom gpiozero import *</w:t>
      </w:r>
    </w:p>
    <w:p w14:paraId="5B34C9B0" w14:textId="77777777" w:rsidR="00844471" w:rsidRPr="00844471" w:rsidRDefault="00844471" w:rsidP="00844471">
      <w:pPr>
        <w:pStyle w:val="Code"/>
      </w:pPr>
      <w:r w:rsidRPr="00844471">
        <w:t>from time import sleep</w:t>
      </w:r>
    </w:p>
    <w:p w14:paraId="132A5E40" w14:textId="77777777" w:rsidR="00844471" w:rsidRPr="00844471" w:rsidRDefault="00844471" w:rsidP="00844471">
      <w:pPr>
        <w:pStyle w:val="Code"/>
      </w:pPr>
    </w:p>
    <w:p w14:paraId="5B6E73A6" w14:textId="77777777" w:rsidR="00844471" w:rsidRPr="00844471" w:rsidRDefault="00844471" w:rsidP="00844471">
      <w:pPr>
        <w:pStyle w:val="Code"/>
      </w:pPr>
      <w:r w:rsidRPr="00844471">
        <w:t>gpio_red = 17   # define the gpio number controlling red LED</w:t>
      </w:r>
    </w:p>
    <w:p w14:paraId="37577C33" w14:textId="77777777" w:rsidR="00844471" w:rsidRPr="00844471" w:rsidRDefault="00844471" w:rsidP="00844471">
      <w:pPr>
        <w:pStyle w:val="Code"/>
      </w:pPr>
      <w:r w:rsidRPr="00844471">
        <w:t>gpio_gre = 18   # define the gpio number controlling green LED</w:t>
      </w:r>
    </w:p>
    <w:p w14:paraId="324482A6" w14:textId="77777777" w:rsidR="00844471" w:rsidRPr="00844471" w:rsidRDefault="00844471" w:rsidP="00844471">
      <w:pPr>
        <w:pStyle w:val="Code"/>
      </w:pPr>
    </w:p>
    <w:p w14:paraId="0954F725" w14:textId="77777777" w:rsidR="00844471" w:rsidRPr="00844471" w:rsidRDefault="00844471" w:rsidP="00844471">
      <w:pPr>
        <w:pStyle w:val="Code"/>
      </w:pPr>
      <w:r w:rsidRPr="00844471">
        <w:t>led_red = LED(gpio_red, active_high=True, initial_value=False)</w:t>
      </w:r>
    </w:p>
    <w:p w14:paraId="1B99FBF1" w14:textId="77777777" w:rsidR="00844471" w:rsidRPr="00844471" w:rsidRDefault="00844471" w:rsidP="00844471">
      <w:pPr>
        <w:pStyle w:val="Code"/>
      </w:pPr>
      <w:r w:rsidRPr="00844471">
        <w:t>led_gre = LED(gpio_gre, active_high=True, initial_value=False)</w:t>
      </w:r>
    </w:p>
    <w:p w14:paraId="7D631A8C" w14:textId="77777777" w:rsidR="00844471" w:rsidRPr="00844471" w:rsidRDefault="00844471" w:rsidP="00844471">
      <w:pPr>
        <w:pStyle w:val="Code"/>
      </w:pPr>
    </w:p>
    <w:p w14:paraId="5DFE706F" w14:textId="77777777" w:rsidR="00844471" w:rsidRPr="00844471" w:rsidRDefault="00844471" w:rsidP="00844471">
      <w:pPr>
        <w:pStyle w:val="Code"/>
      </w:pPr>
      <w:r w:rsidRPr="00844471">
        <w:t>led_red.on()</w:t>
      </w:r>
    </w:p>
    <w:p w14:paraId="052C2AAB" w14:textId="77777777" w:rsidR="00844471" w:rsidRPr="00844471" w:rsidRDefault="00844471" w:rsidP="00844471">
      <w:pPr>
        <w:pStyle w:val="Code"/>
      </w:pPr>
      <w:r w:rsidRPr="00844471">
        <w:t>sleep(0.5)</w:t>
      </w:r>
    </w:p>
    <w:p w14:paraId="0A6D9B85" w14:textId="77777777" w:rsidR="00844471" w:rsidRPr="00844471" w:rsidRDefault="00844471" w:rsidP="00844471">
      <w:pPr>
        <w:pStyle w:val="Code"/>
      </w:pPr>
      <w:r w:rsidRPr="00844471">
        <w:t>led_red.off()</w:t>
      </w:r>
    </w:p>
    <w:p w14:paraId="29F3F60A" w14:textId="77777777" w:rsidR="00844471" w:rsidRPr="00844471" w:rsidRDefault="00844471" w:rsidP="00844471">
      <w:pPr>
        <w:pStyle w:val="Code"/>
      </w:pPr>
      <w:r w:rsidRPr="00844471">
        <w:t>sleep(0.5)</w:t>
      </w:r>
    </w:p>
    <w:p w14:paraId="0F32A45E" w14:textId="77777777" w:rsidR="00844471" w:rsidRPr="00844471" w:rsidRDefault="00844471" w:rsidP="00844471">
      <w:pPr>
        <w:pStyle w:val="Code"/>
      </w:pPr>
      <w:r w:rsidRPr="00844471">
        <w:lastRenderedPageBreak/>
        <w:t>led_gre.on()</w:t>
      </w:r>
    </w:p>
    <w:p w14:paraId="24D86F9C" w14:textId="77777777" w:rsidR="00844471" w:rsidRPr="00844471" w:rsidRDefault="00844471" w:rsidP="00844471">
      <w:pPr>
        <w:pStyle w:val="Code"/>
      </w:pPr>
      <w:r w:rsidRPr="00844471">
        <w:t>sleep(0.5)</w:t>
      </w:r>
    </w:p>
    <w:p w14:paraId="1E3E75C3" w14:textId="77777777" w:rsidR="00844471" w:rsidRPr="00844471" w:rsidRDefault="00844471" w:rsidP="00844471">
      <w:pPr>
        <w:pStyle w:val="Code"/>
      </w:pPr>
      <w:r w:rsidRPr="00844471">
        <w:t>led_gre.off()</w:t>
      </w:r>
    </w:p>
    <w:p w14:paraId="59F74063" w14:textId="6BCCE884" w:rsidR="00844471" w:rsidRPr="0033569C" w:rsidRDefault="0033569C" w:rsidP="0033569C">
      <w:pPr>
        <w:pStyle w:val="Code"/>
        <w:rPr>
          <w:rFonts w:eastAsiaTheme="minorEastAsia"/>
        </w:rPr>
      </w:pPr>
      <w:r>
        <w:t>sleep(0.5)</w:t>
      </w:r>
    </w:p>
    <w:p w14:paraId="7D6E06E1" w14:textId="77777777" w:rsidR="00844471" w:rsidRPr="00844471" w:rsidRDefault="00844471" w:rsidP="00844471">
      <w:pPr>
        <w:pStyle w:val="Code"/>
      </w:pPr>
      <w:r w:rsidRPr="00844471">
        <w:t>led_red.close()</w:t>
      </w:r>
    </w:p>
    <w:p w14:paraId="010ADBAE" w14:textId="77777777" w:rsidR="00844471" w:rsidRPr="00844471" w:rsidRDefault="00844471" w:rsidP="00844471">
      <w:pPr>
        <w:pStyle w:val="Code"/>
      </w:pPr>
      <w:r w:rsidRPr="00844471">
        <w:t>led_gre.close()</w:t>
      </w:r>
    </w:p>
    <w:p w14:paraId="189A5218" w14:textId="77777777" w:rsidR="00844471" w:rsidRPr="00844471" w:rsidRDefault="00844471" w:rsidP="00844471">
      <w:pPr>
        <w:pStyle w:val="Code"/>
      </w:pPr>
    </w:p>
    <w:p w14:paraId="734C18D1" w14:textId="77777777" w:rsidR="00844471" w:rsidRPr="00844471" w:rsidRDefault="00844471" w:rsidP="00844471">
      <w:pPr>
        <w:pStyle w:val="Code"/>
      </w:pPr>
      <w:r w:rsidRPr="00844471">
        <w:t># using gpio function</w:t>
      </w:r>
    </w:p>
    <w:p w14:paraId="4960F4D0" w14:textId="77777777" w:rsidR="00844471" w:rsidRPr="00844471" w:rsidRDefault="00844471" w:rsidP="00844471">
      <w:pPr>
        <w:pStyle w:val="Code"/>
      </w:pPr>
      <w:r w:rsidRPr="00844471">
        <w:t>led_red = DigitalOutputDevice(gpio_red, active_high=True, initial_value=False)</w:t>
      </w:r>
    </w:p>
    <w:p w14:paraId="279C9A91" w14:textId="77777777" w:rsidR="00844471" w:rsidRPr="00844471" w:rsidRDefault="00844471" w:rsidP="00844471">
      <w:pPr>
        <w:pStyle w:val="Code"/>
      </w:pPr>
      <w:r w:rsidRPr="00844471">
        <w:t>led_gre = DigitalOutputDevice(gpio_gre, active_high=True, initial_value=False)</w:t>
      </w:r>
    </w:p>
    <w:p w14:paraId="3DE27FB2" w14:textId="77777777" w:rsidR="00844471" w:rsidRPr="00844471" w:rsidRDefault="00844471" w:rsidP="00844471">
      <w:pPr>
        <w:pStyle w:val="Code"/>
      </w:pPr>
    </w:p>
    <w:p w14:paraId="3549B365" w14:textId="77777777" w:rsidR="00844471" w:rsidRPr="00844471" w:rsidRDefault="00844471" w:rsidP="00844471">
      <w:pPr>
        <w:pStyle w:val="Code"/>
      </w:pPr>
      <w:r w:rsidRPr="00844471">
        <w:t>led_red.on()</w:t>
      </w:r>
    </w:p>
    <w:p w14:paraId="6773FA76" w14:textId="77777777" w:rsidR="00844471" w:rsidRPr="00844471" w:rsidRDefault="00844471" w:rsidP="00844471">
      <w:pPr>
        <w:pStyle w:val="Code"/>
      </w:pPr>
      <w:r w:rsidRPr="00844471">
        <w:t>sleep(0.5)</w:t>
      </w:r>
    </w:p>
    <w:p w14:paraId="675C79B9" w14:textId="77777777" w:rsidR="00844471" w:rsidRPr="00844471" w:rsidRDefault="00844471" w:rsidP="00844471">
      <w:pPr>
        <w:pStyle w:val="Code"/>
      </w:pPr>
      <w:r w:rsidRPr="00844471">
        <w:t>led_red.off()</w:t>
      </w:r>
    </w:p>
    <w:p w14:paraId="61B6ADE2" w14:textId="77777777" w:rsidR="00844471" w:rsidRPr="00844471" w:rsidRDefault="00844471" w:rsidP="00844471">
      <w:pPr>
        <w:pStyle w:val="Code"/>
      </w:pPr>
      <w:r w:rsidRPr="00844471">
        <w:t>sleep(0.5)</w:t>
      </w:r>
    </w:p>
    <w:p w14:paraId="3839A4B9" w14:textId="77777777" w:rsidR="00844471" w:rsidRPr="00844471" w:rsidRDefault="00844471" w:rsidP="00844471">
      <w:pPr>
        <w:pStyle w:val="Code"/>
      </w:pPr>
      <w:r w:rsidRPr="00844471">
        <w:t>led_gre.on()</w:t>
      </w:r>
    </w:p>
    <w:p w14:paraId="16711D15" w14:textId="77777777" w:rsidR="00844471" w:rsidRPr="00844471" w:rsidRDefault="00844471" w:rsidP="00844471">
      <w:pPr>
        <w:pStyle w:val="Code"/>
      </w:pPr>
      <w:r w:rsidRPr="00844471">
        <w:t>sleep(0.5)</w:t>
      </w:r>
    </w:p>
    <w:p w14:paraId="0C757A3C" w14:textId="77777777" w:rsidR="00844471" w:rsidRPr="00844471" w:rsidRDefault="00844471" w:rsidP="00844471">
      <w:pPr>
        <w:pStyle w:val="Code"/>
      </w:pPr>
      <w:r w:rsidRPr="00844471">
        <w:t>led_gre.off()</w:t>
      </w:r>
    </w:p>
    <w:p w14:paraId="11DF0DD7" w14:textId="77777777" w:rsidR="00844471" w:rsidRPr="00844471" w:rsidRDefault="00844471" w:rsidP="00844471">
      <w:pPr>
        <w:pStyle w:val="Code"/>
      </w:pPr>
      <w:r w:rsidRPr="00844471">
        <w:t>sleep(0.5)</w:t>
      </w:r>
    </w:p>
    <w:p w14:paraId="3522B3DE" w14:textId="77777777" w:rsidR="00844471" w:rsidRPr="00844471" w:rsidRDefault="00844471" w:rsidP="00844471">
      <w:pPr>
        <w:pStyle w:val="Code"/>
      </w:pPr>
    </w:p>
    <w:p w14:paraId="0F5B1F6C" w14:textId="77777777" w:rsidR="00844471" w:rsidRPr="00844471" w:rsidRDefault="00844471" w:rsidP="00844471">
      <w:pPr>
        <w:pStyle w:val="Code"/>
      </w:pPr>
      <w:r w:rsidRPr="00844471">
        <w:t>led_red.close()</w:t>
      </w:r>
    </w:p>
    <w:p w14:paraId="35D1288F" w14:textId="77777777" w:rsidR="00844471" w:rsidRPr="00844471" w:rsidRDefault="00844471" w:rsidP="00844471">
      <w:pPr>
        <w:pStyle w:val="Code"/>
      </w:pPr>
      <w:r w:rsidRPr="00844471">
        <w:t>led_gre.close()</w:t>
      </w:r>
    </w:p>
    <w:p w14:paraId="340DC3E0" w14:textId="77777777" w:rsidR="00844471" w:rsidRPr="00844471" w:rsidRDefault="00844471" w:rsidP="00844471">
      <w:pPr>
        <w:pStyle w:val="Code"/>
      </w:pPr>
    </w:p>
    <w:p w14:paraId="0F203E9F" w14:textId="77777777" w:rsidR="00844471" w:rsidRPr="00844471" w:rsidRDefault="00844471" w:rsidP="00844471">
      <w:pPr>
        <w:pStyle w:val="Code"/>
      </w:pPr>
      <w:r w:rsidRPr="00844471">
        <w:t># using PWM adjust lightness</w:t>
      </w:r>
    </w:p>
    <w:p w14:paraId="630F0FDC" w14:textId="77777777" w:rsidR="00844471" w:rsidRPr="00844471" w:rsidRDefault="00844471" w:rsidP="00844471">
      <w:pPr>
        <w:pStyle w:val="Code"/>
      </w:pPr>
      <w:r w:rsidRPr="00844471">
        <w:t>PWM_led_red = PWMOutputDevice(gpio_red, frequency = 100)</w:t>
      </w:r>
    </w:p>
    <w:p w14:paraId="53E04A4E" w14:textId="77777777" w:rsidR="00844471" w:rsidRPr="00844471" w:rsidRDefault="00844471" w:rsidP="00844471">
      <w:pPr>
        <w:pStyle w:val="Code"/>
      </w:pPr>
      <w:r w:rsidRPr="00844471">
        <w:t>PWM_led_gre = PWMOutputDevice(gpio_gre, frequency = 10)</w:t>
      </w:r>
    </w:p>
    <w:p w14:paraId="5E8F74F1" w14:textId="77777777" w:rsidR="00844471" w:rsidRPr="00844471" w:rsidRDefault="00844471" w:rsidP="00844471">
      <w:pPr>
        <w:pStyle w:val="Code"/>
      </w:pPr>
    </w:p>
    <w:p w14:paraId="40861CE3" w14:textId="77777777" w:rsidR="00844471" w:rsidRPr="00844471" w:rsidRDefault="00844471" w:rsidP="00844471">
      <w:pPr>
        <w:pStyle w:val="Code"/>
      </w:pPr>
      <w:r w:rsidRPr="00844471">
        <w:t>PWM_led_red.value = 1.0</w:t>
      </w:r>
    </w:p>
    <w:p w14:paraId="740F1A69" w14:textId="77777777" w:rsidR="00844471" w:rsidRPr="00844471" w:rsidRDefault="00844471" w:rsidP="00844471">
      <w:pPr>
        <w:pStyle w:val="Code"/>
      </w:pPr>
      <w:r w:rsidRPr="00844471">
        <w:t>sleep(1)</w:t>
      </w:r>
    </w:p>
    <w:p w14:paraId="02752835" w14:textId="77777777" w:rsidR="00844471" w:rsidRPr="00844471" w:rsidRDefault="00844471" w:rsidP="00844471">
      <w:pPr>
        <w:pStyle w:val="Code"/>
      </w:pPr>
      <w:r w:rsidRPr="00844471">
        <w:t>PWM_led_red.value = 0.2</w:t>
      </w:r>
    </w:p>
    <w:p w14:paraId="639428AF" w14:textId="77777777" w:rsidR="00844471" w:rsidRPr="00844471" w:rsidRDefault="00844471" w:rsidP="00844471">
      <w:pPr>
        <w:pStyle w:val="Code"/>
      </w:pPr>
      <w:r w:rsidRPr="00844471">
        <w:t>sleep(1)</w:t>
      </w:r>
    </w:p>
    <w:p w14:paraId="45E99A97" w14:textId="77777777" w:rsidR="00844471" w:rsidRPr="00844471" w:rsidRDefault="00844471" w:rsidP="00844471">
      <w:pPr>
        <w:pStyle w:val="Code"/>
      </w:pPr>
      <w:r w:rsidRPr="00844471">
        <w:t>PWM_led_red.off()</w:t>
      </w:r>
    </w:p>
    <w:p w14:paraId="60E5C51B" w14:textId="2666D1D9" w:rsidR="00C10318" w:rsidRPr="00C10318" w:rsidRDefault="00C10318" w:rsidP="00844471">
      <w:pPr>
        <w:pStyle w:val="Code"/>
        <w:rPr>
          <w:rFonts w:eastAsiaTheme="minorEastAsia" w:hint="eastAsia"/>
        </w:rPr>
      </w:pPr>
    </w:p>
    <w:p w14:paraId="7E7EC099" w14:textId="77777777" w:rsidR="00844471" w:rsidRPr="00844471" w:rsidRDefault="00844471" w:rsidP="00844471">
      <w:pPr>
        <w:pStyle w:val="Code"/>
      </w:pPr>
      <w:proofErr w:type="spellStart"/>
      <w:r w:rsidRPr="00844471">
        <w:t>PWM_led_gre.value</w:t>
      </w:r>
      <w:proofErr w:type="spellEnd"/>
      <w:r w:rsidRPr="00844471">
        <w:t xml:space="preserve"> = 1.0</w:t>
      </w:r>
    </w:p>
    <w:p w14:paraId="5FAF9EDF" w14:textId="77777777" w:rsidR="00844471" w:rsidRPr="00844471" w:rsidRDefault="00844471" w:rsidP="00844471">
      <w:pPr>
        <w:pStyle w:val="Code"/>
      </w:pPr>
      <w:r w:rsidRPr="00844471">
        <w:t>sleep(1)</w:t>
      </w:r>
    </w:p>
    <w:p w14:paraId="6F6EC36D" w14:textId="77777777" w:rsidR="00844471" w:rsidRPr="00844471" w:rsidRDefault="00844471" w:rsidP="00844471">
      <w:pPr>
        <w:pStyle w:val="Code"/>
      </w:pPr>
      <w:r w:rsidRPr="00844471">
        <w:t>PWM_led_gre.value = 0.2</w:t>
      </w:r>
    </w:p>
    <w:p w14:paraId="074C1474" w14:textId="77777777" w:rsidR="00844471" w:rsidRPr="00844471" w:rsidRDefault="00844471" w:rsidP="00844471">
      <w:pPr>
        <w:pStyle w:val="Code"/>
      </w:pPr>
      <w:r w:rsidRPr="00844471">
        <w:t>sleep(1)</w:t>
      </w:r>
    </w:p>
    <w:p w14:paraId="3C4B641B" w14:textId="4D4B5936" w:rsidR="00844471" w:rsidRPr="0033569C" w:rsidRDefault="0033569C" w:rsidP="0033569C">
      <w:pPr>
        <w:pStyle w:val="Code"/>
        <w:rPr>
          <w:rFonts w:eastAsiaTheme="minorEastAsia"/>
        </w:rPr>
      </w:pPr>
      <w:r>
        <w:t>PWM_led_gre.off()</w:t>
      </w:r>
    </w:p>
    <w:p w14:paraId="334C457D" w14:textId="77777777" w:rsidR="00844471" w:rsidRPr="0033569C" w:rsidRDefault="00844471" w:rsidP="00844471">
      <w:pPr>
        <w:pStyle w:val="Code"/>
        <w:rPr>
          <w:rFonts w:eastAsiaTheme="minorEastAsia"/>
        </w:rPr>
      </w:pPr>
    </w:p>
    <w:p w14:paraId="1012928C" w14:textId="77777777" w:rsidR="00844471" w:rsidRPr="00844471" w:rsidRDefault="00844471" w:rsidP="00844471">
      <w:pPr>
        <w:pStyle w:val="Code"/>
      </w:pPr>
      <w:r w:rsidRPr="00844471">
        <w:t>PWM_led_red.frequency = 100</w:t>
      </w:r>
    </w:p>
    <w:p w14:paraId="338CB8F0" w14:textId="77777777" w:rsidR="00844471" w:rsidRPr="00844471" w:rsidRDefault="00844471" w:rsidP="00844471">
      <w:pPr>
        <w:pStyle w:val="Code"/>
      </w:pPr>
      <w:r w:rsidRPr="00844471">
        <w:t>PWM_led_gre.frequency = 100</w:t>
      </w:r>
    </w:p>
    <w:p w14:paraId="389F8BE1" w14:textId="64584A64" w:rsidR="00844471" w:rsidRDefault="00844471" w:rsidP="00844471">
      <w:pPr>
        <w:pStyle w:val="Code"/>
        <w:rPr>
          <w:rFonts w:eastAsiaTheme="minorEastAsia"/>
        </w:rPr>
      </w:pPr>
    </w:p>
    <w:p w14:paraId="558DCBB1" w14:textId="77777777" w:rsidR="00C10318" w:rsidRDefault="00C10318" w:rsidP="00C10318">
      <w:pPr>
        <w:pStyle w:val="Code"/>
      </w:pPr>
      <w:proofErr w:type="gramStart"/>
      <w:r>
        <w:t>for</w:t>
      </w:r>
      <w:proofErr w:type="gramEnd"/>
      <w:r>
        <w:t xml:space="preserve"> </w:t>
      </w:r>
      <w:proofErr w:type="spellStart"/>
      <w:r>
        <w:t>i</w:t>
      </w:r>
      <w:proofErr w:type="spellEnd"/>
      <w:r>
        <w:t xml:space="preserve"> in range(1000): % </w:t>
      </w:r>
      <w:proofErr w:type="spellStart"/>
      <w:r>
        <w:t>i</w:t>
      </w:r>
      <w:proofErr w:type="spellEnd"/>
      <w:r>
        <w:t xml:space="preserve"> start from 0 and increase to 999</w:t>
      </w:r>
    </w:p>
    <w:p w14:paraId="3BCC1626" w14:textId="77777777" w:rsidR="00C10318" w:rsidRDefault="00C10318" w:rsidP="00C10318">
      <w:pPr>
        <w:pStyle w:val="Code"/>
      </w:pPr>
      <w:r>
        <w:t xml:space="preserve">    </w:t>
      </w:r>
      <w:proofErr w:type="spellStart"/>
      <w:r>
        <w:t>PWM_led_red.value</w:t>
      </w:r>
      <w:proofErr w:type="spellEnd"/>
      <w:r>
        <w:t xml:space="preserve"> = </w:t>
      </w:r>
      <w:proofErr w:type="spellStart"/>
      <w:r>
        <w:t>i</w:t>
      </w:r>
      <w:proofErr w:type="spellEnd"/>
      <w:r>
        <w:t xml:space="preserve"> / 1000</w:t>
      </w:r>
    </w:p>
    <w:p w14:paraId="1F7A8945" w14:textId="77777777" w:rsidR="00C10318" w:rsidRDefault="00C10318" w:rsidP="00C10318">
      <w:pPr>
        <w:pStyle w:val="Code"/>
      </w:pPr>
      <w:r>
        <w:t xml:space="preserve">    </w:t>
      </w:r>
      <w:proofErr w:type="gramStart"/>
      <w:r>
        <w:t>sleep(</w:t>
      </w:r>
      <w:proofErr w:type="gramEnd"/>
      <w:r>
        <w:t>0.001)</w:t>
      </w:r>
    </w:p>
    <w:p w14:paraId="2A2AC49B" w14:textId="7311732F" w:rsidR="00C10318" w:rsidRDefault="00C10318" w:rsidP="00844471">
      <w:pPr>
        <w:pStyle w:val="Code"/>
        <w:rPr>
          <w:rFonts w:eastAsiaTheme="minorEastAsia"/>
        </w:rPr>
      </w:pPr>
    </w:p>
    <w:p w14:paraId="7F7CB786" w14:textId="59F97398" w:rsidR="00C10318" w:rsidRPr="00C10318" w:rsidRDefault="00C10318" w:rsidP="00C10318">
      <w:pPr>
        <w:pStyle w:val="Code"/>
        <w:rPr>
          <w:rFonts w:eastAsiaTheme="minorEastAsia" w:hint="eastAsia"/>
        </w:rPr>
      </w:pPr>
      <w:proofErr w:type="spellStart"/>
      <w:r>
        <w:t>PWM_led_red.off</w:t>
      </w:r>
      <w:proofErr w:type="spellEnd"/>
      <w:r>
        <w:t>()</w:t>
      </w:r>
      <w:bookmarkStart w:id="3" w:name="_GoBack"/>
      <w:bookmarkEnd w:id="3"/>
    </w:p>
    <w:p w14:paraId="4DBDC5D5" w14:textId="77777777" w:rsidR="00C10318" w:rsidRPr="00C10318" w:rsidRDefault="00C10318" w:rsidP="00844471">
      <w:pPr>
        <w:pStyle w:val="Code"/>
        <w:rPr>
          <w:rFonts w:eastAsiaTheme="minorEastAsia" w:hint="eastAsia"/>
        </w:rPr>
      </w:pPr>
    </w:p>
    <w:p w14:paraId="5BC61585" w14:textId="77777777" w:rsidR="00844471" w:rsidRPr="00844471" w:rsidRDefault="00844471" w:rsidP="00844471">
      <w:pPr>
        <w:pStyle w:val="Code"/>
      </w:pPr>
      <w:proofErr w:type="gramStart"/>
      <w:r w:rsidRPr="00844471">
        <w:t>for</w:t>
      </w:r>
      <w:proofErr w:type="gramEnd"/>
      <w:r w:rsidRPr="00844471">
        <w:t xml:space="preserve"> j in range(5):</w:t>
      </w:r>
    </w:p>
    <w:p w14:paraId="593486E7" w14:textId="77777777" w:rsidR="00844471" w:rsidRPr="00844471" w:rsidRDefault="00844471" w:rsidP="00844471">
      <w:pPr>
        <w:pStyle w:val="Code"/>
      </w:pPr>
      <w:r w:rsidRPr="00844471">
        <w:t xml:space="preserve">    for i in range(1000):</w:t>
      </w:r>
    </w:p>
    <w:p w14:paraId="4F2821DC" w14:textId="77777777" w:rsidR="00844471" w:rsidRPr="00844471" w:rsidRDefault="00844471" w:rsidP="00844471">
      <w:pPr>
        <w:pStyle w:val="Code"/>
      </w:pPr>
      <w:r w:rsidRPr="00844471">
        <w:t xml:space="preserve">        PWM_led_red.value = i / 1000</w:t>
      </w:r>
    </w:p>
    <w:p w14:paraId="2FAAE9E2" w14:textId="057A8A65" w:rsidR="00844471" w:rsidRPr="0033569C" w:rsidRDefault="0033569C" w:rsidP="0033569C">
      <w:pPr>
        <w:pStyle w:val="Code"/>
        <w:rPr>
          <w:rFonts w:eastAsiaTheme="minorEastAsia"/>
        </w:rPr>
      </w:pPr>
      <w:r>
        <w:t xml:space="preserve">        sleep(0.001)</w:t>
      </w:r>
    </w:p>
    <w:p w14:paraId="4ADB3DD8" w14:textId="77777777" w:rsidR="00844471" w:rsidRPr="00844471" w:rsidRDefault="00844471" w:rsidP="00844471">
      <w:pPr>
        <w:pStyle w:val="Code"/>
      </w:pPr>
      <w:r w:rsidRPr="00844471">
        <w:t xml:space="preserve">    for i in range(1000):</w:t>
      </w:r>
    </w:p>
    <w:p w14:paraId="57E070E4" w14:textId="77777777" w:rsidR="00844471" w:rsidRPr="00844471" w:rsidRDefault="00844471" w:rsidP="00844471">
      <w:pPr>
        <w:pStyle w:val="Code"/>
      </w:pPr>
      <w:r w:rsidRPr="00844471">
        <w:lastRenderedPageBreak/>
        <w:t xml:space="preserve">        PWM_led_red.value = (999-i) / 1000</w:t>
      </w:r>
    </w:p>
    <w:p w14:paraId="5857CA78" w14:textId="77777777" w:rsidR="00844471" w:rsidRPr="00844471" w:rsidRDefault="00844471" w:rsidP="00844471">
      <w:pPr>
        <w:pStyle w:val="Code"/>
      </w:pPr>
      <w:r w:rsidRPr="00844471">
        <w:t xml:space="preserve">        sleep(0.001)</w:t>
      </w:r>
    </w:p>
    <w:p w14:paraId="3AFF5029" w14:textId="77777777" w:rsidR="00844471" w:rsidRPr="00844471" w:rsidRDefault="00844471" w:rsidP="00844471">
      <w:pPr>
        <w:pStyle w:val="Code"/>
      </w:pPr>
    </w:p>
    <w:p w14:paraId="6FB30451" w14:textId="77777777" w:rsidR="00844471" w:rsidRPr="00844471" w:rsidRDefault="00844471" w:rsidP="00844471">
      <w:pPr>
        <w:pStyle w:val="Code"/>
      </w:pPr>
      <w:r w:rsidRPr="00844471">
        <w:t>for j in range(5):</w:t>
      </w:r>
    </w:p>
    <w:p w14:paraId="41B985F2" w14:textId="77777777" w:rsidR="00844471" w:rsidRPr="00844471" w:rsidRDefault="00844471" w:rsidP="00844471">
      <w:pPr>
        <w:pStyle w:val="Code"/>
      </w:pPr>
      <w:r w:rsidRPr="00844471">
        <w:t xml:space="preserve">    for i in range(1000):</w:t>
      </w:r>
    </w:p>
    <w:p w14:paraId="05546BC3" w14:textId="77777777" w:rsidR="00844471" w:rsidRPr="00844471" w:rsidRDefault="00844471" w:rsidP="00844471">
      <w:pPr>
        <w:pStyle w:val="Code"/>
      </w:pPr>
      <w:r w:rsidRPr="00844471">
        <w:t xml:space="preserve">        PWM_led_gre.value = i / 1000</w:t>
      </w:r>
    </w:p>
    <w:p w14:paraId="06E273C9" w14:textId="1A5F1D66" w:rsidR="00844471" w:rsidRPr="0033569C" w:rsidRDefault="0033569C" w:rsidP="0033569C">
      <w:pPr>
        <w:pStyle w:val="Code"/>
        <w:rPr>
          <w:rFonts w:eastAsiaTheme="minorEastAsia"/>
        </w:rPr>
      </w:pPr>
      <w:r>
        <w:t xml:space="preserve">        sleep(0.0002)</w:t>
      </w:r>
    </w:p>
    <w:p w14:paraId="3880A543" w14:textId="77777777" w:rsidR="00844471" w:rsidRPr="00844471" w:rsidRDefault="00844471" w:rsidP="00844471">
      <w:pPr>
        <w:pStyle w:val="Code"/>
      </w:pPr>
      <w:r w:rsidRPr="00844471">
        <w:t xml:space="preserve">    for i in range(1000):</w:t>
      </w:r>
    </w:p>
    <w:p w14:paraId="3A50BA81" w14:textId="77777777" w:rsidR="00844471" w:rsidRPr="00844471" w:rsidRDefault="00844471" w:rsidP="00844471">
      <w:pPr>
        <w:pStyle w:val="Code"/>
      </w:pPr>
      <w:r w:rsidRPr="00844471">
        <w:t xml:space="preserve">        PWM_led_gre.value = (999-i) / 1000</w:t>
      </w:r>
    </w:p>
    <w:p w14:paraId="791F6432" w14:textId="460FC56C" w:rsidR="00844471" w:rsidRPr="00844471" w:rsidRDefault="00844471" w:rsidP="00844471">
      <w:pPr>
        <w:pStyle w:val="Code"/>
      </w:pPr>
      <w:r w:rsidRPr="00844471">
        <w:t xml:space="preserve">        sleep(0.0002)</w:t>
      </w:r>
    </w:p>
    <w:p w14:paraId="66A494C7" w14:textId="77777777" w:rsidR="0033569C" w:rsidRDefault="0033569C" w:rsidP="00896D7D">
      <w:pPr>
        <w:jc w:val="center"/>
        <w:rPr>
          <w:rFonts w:cs="Times New Roman"/>
          <w:b/>
          <w:szCs w:val="24"/>
        </w:rPr>
      </w:pPr>
    </w:p>
    <w:p w14:paraId="04BCD8D8" w14:textId="62F8320A" w:rsidR="00896D7D" w:rsidRPr="00456C93" w:rsidRDefault="00896D7D" w:rsidP="00896D7D">
      <w:pPr>
        <w:jc w:val="center"/>
        <w:rPr>
          <w:rFonts w:cs="Times New Roman"/>
          <w:b/>
          <w:szCs w:val="24"/>
        </w:rPr>
      </w:pPr>
      <w:r>
        <w:rPr>
          <w:rFonts w:cs="Times New Roman"/>
          <w:b/>
          <w:szCs w:val="24"/>
        </w:rPr>
        <w:t xml:space="preserve">End of Tutorial </w:t>
      </w:r>
      <w:r w:rsidR="000706A1">
        <w:rPr>
          <w:rFonts w:cs="Times New Roman"/>
          <w:b/>
          <w:szCs w:val="24"/>
        </w:rPr>
        <w:t>2</w:t>
      </w:r>
    </w:p>
    <w:p w14:paraId="5BD78C57" w14:textId="77777777" w:rsidR="00896D7D" w:rsidRPr="00896D7D" w:rsidRDefault="00896D7D" w:rsidP="00896D7D">
      <w:pPr>
        <w:rPr>
          <w:lang w:val="en-HK"/>
        </w:rPr>
      </w:pPr>
    </w:p>
    <w:sectPr w:rsidR="00896D7D" w:rsidRPr="00896D7D" w:rsidSect="00AA50DF">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340" w:footer="510"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714F6A" w14:textId="77777777" w:rsidR="00641A79" w:rsidRDefault="00641A79">
      <w:pPr>
        <w:spacing w:after="120"/>
        <w:ind w:firstLine="480"/>
      </w:pPr>
      <w:r>
        <w:separator/>
      </w:r>
    </w:p>
  </w:endnote>
  <w:endnote w:type="continuationSeparator" w:id="0">
    <w:p w14:paraId="3069A149" w14:textId="77777777" w:rsidR="00641A79" w:rsidRDefault="00641A79">
      <w:pPr>
        <w:spacing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MingLiU">
    <w:altName w:val="Arial Unicode MS"/>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22656D" w14:textId="77777777" w:rsidR="000706A1" w:rsidRDefault="000706A1">
    <w:pPr>
      <w:pStyle w:val="Footer"/>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115020"/>
      <w:docPartObj>
        <w:docPartGallery w:val="Page Numbers (Bottom of Page)"/>
        <w:docPartUnique/>
      </w:docPartObj>
    </w:sdtPr>
    <w:sdtEndPr>
      <w:rPr>
        <w:noProof/>
      </w:rPr>
    </w:sdtEndPr>
    <w:sdtContent>
      <w:p w14:paraId="6C9CB81F" w14:textId="4271C8D3" w:rsidR="000706A1" w:rsidRDefault="000706A1">
        <w:pPr>
          <w:pStyle w:val="Footer"/>
          <w:spacing w:before="24" w:after="24"/>
          <w:jc w:val="center"/>
        </w:pPr>
        <w:r>
          <w:fldChar w:fldCharType="begin"/>
        </w:r>
        <w:r>
          <w:instrText xml:space="preserve"> PAGE   \* MERGEFORMAT </w:instrText>
        </w:r>
        <w:r>
          <w:fldChar w:fldCharType="separate"/>
        </w:r>
        <w:r w:rsidR="00C10318">
          <w:rPr>
            <w:noProof/>
          </w:rPr>
          <w:t>12</w:t>
        </w:r>
        <w:r>
          <w:rPr>
            <w:noProof/>
          </w:rPr>
          <w:fldChar w:fldCharType="end"/>
        </w:r>
      </w:p>
    </w:sdtContent>
  </w:sdt>
  <w:p w14:paraId="682DD4F1" w14:textId="77777777" w:rsidR="000706A1" w:rsidRDefault="000706A1">
    <w:pPr>
      <w:pStyle w:val="Footer"/>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7E842" w14:textId="77777777" w:rsidR="000706A1" w:rsidRDefault="000706A1">
    <w:pPr>
      <w:pStyle w:val="Footer"/>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33D1EC" w14:textId="77777777" w:rsidR="00641A79" w:rsidRDefault="00641A79">
      <w:pPr>
        <w:spacing w:after="120"/>
        <w:ind w:firstLine="480"/>
      </w:pPr>
      <w:r>
        <w:separator/>
      </w:r>
    </w:p>
  </w:footnote>
  <w:footnote w:type="continuationSeparator" w:id="0">
    <w:p w14:paraId="2A9E411B" w14:textId="77777777" w:rsidR="00641A79" w:rsidRDefault="00641A79">
      <w:pPr>
        <w:spacing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5C027" w14:textId="77777777" w:rsidR="000706A1" w:rsidRDefault="000706A1">
    <w:pPr>
      <w:pStyle w:val="Header"/>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AFF9B" w14:textId="77777777" w:rsidR="000706A1" w:rsidRDefault="000706A1">
    <w:pPr>
      <w:pStyle w:val="Header"/>
      <w:spacing w:before="24" w:after="24"/>
      <w:ind w:firstLine="0"/>
      <w:jc w:val="both"/>
    </w:pPr>
  </w:p>
  <w:p w14:paraId="70DCAB02" w14:textId="771B3BD4" w:rsidR="000706A1" w:rsidRDefault="000706A1">
    <w:pPr>
      <w:pStyle w:val="Header"/>
      <w:spacing w:before="24" w:after="24"/>
      <w:ind w:firstLine="0"/>
    </w:pPr>
    <w:r>
      <w:rPr>
        <w:rFonts w:eastAsia="PMingLiU"/>
        <w:b/>
        <w:szCs w:val="24"/>
        <w:lang w:eastAsia="zh-TW"/>
      </w:rPr>
      <w:t xml:space="preserve">Project </w:t>
    </w:r>
    <w:r>
      <w:rPr>
        <w:b/>
        <w:szCs w:val="24"/>
      </w:rPr>
      <w:t xml:space="preserve">Tutorial </w:t>
    </w:r>
    <w:r>
      <w:rPr>
        <w:rFonts w:eastAsia="PMingLiU"/>
        <w:b/>
        <w:szCs w:val="24"/>
        <w:lang w:eastAsia="zh-TW"/>
      </w:rPr>
      <w:t>2</w:t>
    </w:r>
    <w:r>
      <w:rPr>
        <w:b/>
        <w:szCs w:val="24"/>
      </w:rPr>
      <w:t>: LED Experiment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56E0C" w14:textId="77777777" w:rsidR="000706A1" w:rsidRDefault="000706A1">
    <w:pPr>
      <w:ind w:rightChars="10" w:right="24" w:firstLineChars="600" w:firstLine="1440"/>
      <w:jc w:val="left"/>
      <w:rPr>
        <w:rFonts w:cs="Times New Roman"/>
        <w:b/>
        <w:szCs w:val="24"/>
      </w:rPr>
    </w:pPr>
    <w:r>
      <w:rPr>
        <w:noProof/>
      </w:rPr>
      <w:drawing>
        <wp:anchor distT="0" distB="0" distL="114300" distR="114300" simplePos="0" relativeHeight="251658240" behindDoc="0" locked="0" layoutInCell="1" allowOverlap="1" wp14:anchorId="0E846D8B" wp14:editId="096B373B">
          <wp:simplePos x="0" y="0"/>
          <wp:positionH relativeFrom="margin">
            <wp:posOffset>36195</wp:posOffset>
          </wp:positionH>
          <wp:positionV relativeFrom="paragraph">
            <wp:posOffset>-151130</wp:posOffset>
          </wp:positionV>
          <wp:extent cx="739775" cy="666750"/>
          <wp:effectExtent l="0" t="0" r="3175" b="0"/>
          <wp:wrapNone/>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l="11819" t="12772" r="9673" b="10754"/>
                  <a:stretch>
                    <a:fillRect/>
                  </a:stretch>
                </pic:blipFill>
                <pic:spPr bwMode="auto">
                  <a:xfrm>
                    <a:off x="0" y="0"/>
                    <a:ext cx="739775" cy="66675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Cs w:val="24"/>
      </w:rPr>
      <w:t xml:space="preserve">ECEN3017 </w:t>
    </w:r>
    <w:r>
      <w:rPr>
        <w:rFonts w:cs="Times New Roman"/>
        <w:b/>
        <w:szCs w:val="24"/>
      </w:rPr>
      <w:tab/>
    </w:r>
    <w:r>
      <w:rPr>
        <w:rFonts w:cs="Times New Roman"/>
        <w:b/>
        <w:szCs w:val="24"/>
      </w:rPr>
      <w:tab/>
    </w:r>
    <w:r>
      <w:rPr>
        <w:rFonts w:eastAsia="PMingLiU" w:cs="Times New Roman"/>
        <w:b/>
        <w:szCs w:val="24"/>
        <w:lang w:eastAsia="zh-TW"/>
      </w:rPr>
      <w:tab/>
      <w:t xml:space="preserve"> </w:t>
    </w:r>
    <w:r>
      <w:rPr>
        <w:rFonts w:cs="Times New Roman"/>
        <w:b/>
        <w:szCs w:val="24"/>
      </w:rPr>
      <w:t xml:space="preserve">       Autumn </w:t>
    </w:r>
    <w:r>
      <w:rPr>
        <w:rFonts w:eastAsia="PMingLiU" w:cs="Times New Roman"/>
        <w:b/>
        <w:szCs w:val="24"/>
        <w:lang w:eastAsia="zh-TW"/>
      </w:rPr>
      <w:t>2021</w:t>
    </w:r>
  </w:p>
  <w:p w14:paraId="00DB8E44" w14:textId="77777777" w:rsidR="000706A1" w:rsidRDefault="000706A1">
    <w:pPr>
      <w:pBdr>
        <w:bottom w:val="single" w:sz="6" w:space="1" w:color="auto"/>
      </w:pBdr>
      <w:ind w:firstLineChars="600" w:firstLine="1441"/>
      <w:jc w:val="left"/>
      <w:rPr>
        <w:rFonts w:cs="Times New Roman"/>
        <w:b/>
        <w:szCs w:val="24"/>
      </w:rPr>
    </w:pPr>
    <w:r>
      <w:rPr>
        <w:rFonts w:eastAsia="PMingLiU" w:cs="Times New Roman"/>
        <w:b/>
        <w:szCs w:val="24"/>
        <w:lang w:eastAsia="zh-TW"/>
      </w:rPr>
      <w:t xml:space="preserve">Project </w:t>
    </w:r>
    <w:r>
      <w:rPr>
        <w:rFonts w:cs="Times New Roman"/>
        <w:b/>
        <w:szCs w:val="24"/>
      </w:rPr>
      <w:t xml:space="preserve">Tutorial </w:t>
    </w:r>
    <w:r>
      <w:rPr>
        <w:rFonts w:eastAsia="PMingLiU" w:cs="Times New Roman"/>
        <w:b/>
        <w:szCs w:val="24"/>
        <w:lang w:eastAsia="zh-TW"/>
      </w:rPr>
      <w:t>1</w:t>
    </w:r>
    <w:r>
      <w:rPr>
        <w:rFonts w:cs="Times New Roman"/>
        <w:b/>
        <w:szCs w:val="24"/>
      </w:rPr>
      <w:t>:</w:t>
    </w:r>
    <w:r>
      <w:rPr>
        <w:rFonts w:eastAsia="PMingLiU" w:cs="Times New Roman"/>
        <w:b/>
        <w:szCs w:val="24"/>
        <w:lang w:eastAsia="zh-TW"/>
      </w:rPr>
      <w:tab/>
    </w:r>
    <w:r>
      <w:rPr>
        <w:rFonts w:cs="Times New Roman"/>
        <w:b/>
        <w:szCs w:val="24"/>
      </w:rPr>
      <w:t xml:space="preserve"> </w:t>
    </w:r>
    <w:r>
      <w:rPr>
        <w:rFonts w:cs="Times New Roman"/>
        <w:b/>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3DB6"/>
    <w:multiLevelType w:val="hybridMultilevel"/>
    <w:tmpl w:val="69E614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D216D7"/>
    <w:multiLevelType w:val="hybridMultilevel"/>
    <w:tmpl w:val="B8341E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BE4318"/>
    <w:multiLevelType w:val="hybridMultilevel"/>
    <w:tmpl w:val="0C046E80"/>
    <w:lvl w:ilvl="0" w:tplc="C47096C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29706CAA"/>
    <w:multiLevelType w:val="hybridMultilevel"/>
    <w:tmpl w:val="FBFE0B58"/>
    <w:lvl w:ilvl="0" w:tplc="4F9A5AC4">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4" w15:restartNumberingAfterBreak="0">
    <w:nsid w:val="33E16E92"/>
    <w:multiLevelType w:val="multilevel"/>
    <w:tmpl w:val="57607A9C"/>
    <w:lvl w:ilvl="0">
      <w:start w:val="1"/>
      <w:numFmt w:val="decimal"/>
      <w:suff w:val="space"/>
      <w:lvlText w:val="%1."/>
      <w:lvlJc w:val="left"/>
      <w:pPr>
        <w:ind w:left="0" w:firstLine="0"/>
      </w:pPr>
      <w:rPr>
        <w:rFonts w:ascii="Times New Roman" w:hAnsi="Times New Roman" w:cs="Times New Roman" w:hint="default"/>
        <w:b/>
        <w:i w:val="0"/>
        <w:sz w:val="30"/>
        <w:lang w:val="en-US"/>
      </w:rPr>
    </w:lvl>
    <w:lvl w:ilvl="1">
      <w:start w:val="1"/>
      <w:numFmt w:val="none"/>
      <w:isLgl/>
      <w:suff w:val="space"/>
      <w:lvlText w:val="%1."/>
      <w:lvlJc w:val="left"/>
      <w:pPr>
        <w:snapToGrid w:val="0"/>
        <w:ind w:left="0" w:firstLine="0"/>
      </w:pPr>
      <w:rPr>
        <w:rFonts w:ascii="Times New Roman" w:hAnsi="Times New Roman" w:cs="Times New Roman"/>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suff w:val="space"/>
      <w:lvlText w:val="%1%2.%3. "/>
      <w:lvlJc w:val="left"/>
      <w:pPr>
        <w:ind w:left="0" w:firstLine="0"/>
      </w:pPr>
      <w:rPr>
        <w:rFonts w:ascii="Times New Roman" w:eastAsia="SimHei" w:hAnsi="Times New Roman" w:cs="Times New Roman" w:hint="default"/>
        <w:b/>
        <w:bCs w:val="0"/>
        <w:i w:val="0"/>
        <w:iCs w:val="0"/>
        <w:caps w:val="0"/>
        <w:smallCaps w:val="0"/>
        <w:strike w:val="0"/>
        <w:dstrike w:val="0"/>
        <w:vanish w:val="0"/>
        <w:webHidden w:val="0"/>
        <w:color w:val="000000"/>
        <w:spacing w:val="0"/>
        <w:position w:val="0"/>
        <w:sz w:val="28"/>
        <w:u w:val="none"/>
        <w:effect w:val="none"/>
        <w:vertAlign w:val="baseline"/>
        <w:specVanish w:val="0"/>
        <w14:shadow w14:blurRad="0" w14:dist="0" w14:dir="0" w14:sx="0" w14:sy="0" w14:kx="0" w14:ky="0" w14:algn="none">
          <w14:srgbClr w14:val="000000"/>
        </w14:shadow>
      </w:rPr>
    </w:lvl>
    <w:lvl w:ilvl="3">
      <w:start w:val="1"/>
      <w:numFmt w:val="decimal"/>
      <w:isLgl/>
      <w:suff w:val="space"/>
      <w:lvlText w:val="%1%2.%3.%4. "/>
      <w:lvlJc w:val="left"/>
      <w:pPr>
        <w:ind w:left="0" w:firstLine="0"/>
      </w:pPr>
      <w:rPr>
        <w:rFonts w:ascii="Times New Roman" w:hAnsi="Times New Roman" w:cs="Times New Roman" w:hint="default"/>
        <w:b w:val="0"/>
        <w:i w:val="0"/>
        <w:sz w:val="24"/>
      </w:rPr>
    </w:lvl>
    <w:lvl w:ilvl="4">
      <w:start w:val="1"/>
      <w:numFmt w:val="decimal"/>
      <w:lvlRestart w:val="1"/>
      <w:isLgl/>
      <w:suff w:val="space"/>
      <w:lvlText w:val="表 %1-%5"/>
      <w:lvlJc w:val="left"/>
      <w:pPr>
        <w:ind w:left="0" w:firstLine="0"/>
      </w:pPr>
    </w:lvl>
    <w:lvl w:ilvl="5">
      <w:start w:val="1"/>
      <w:numFmt w:val="decimal"/>
      <w:lvlRestart w:val="1"/>
      <w:isLgl/>
      <w:suff w:val="space"/>
      <w:lvlText w:val="图 %1-%6"/>
      <w:lvlJc w:val="left"/>
      <w:pPr>
        <w:ind w:left="0" w:firstLine="0"/>
      </w:pPr>
    </w:lvl>
    <w:lvl w:ilvl="6">
      <w:start w:val="1"/>
      <w:numFmt w:val="decimal"/>
      <w:lvlRestart w:val="1"/>
      <w:isLgl/>
      <w:suff w:val="space"/>
      <w:lvlText w:val="Figure %1-%7."/>
      <w:lvlJc w:val="left"/>
      <w:pPr>
        <w:ind w:left="0" w:firstLine="0"/>
      </w:pPr>
    </w:lvl>
    <w:lvl w:ilvl="7">
      <w:start w:val="1"/>
      <w:numFmt w:val="decimal"/>
      <w:lvlRestart w:val="1"/>
      <w:isLgl/>
      <w:suff w:val="space"/>
      <w:lvlText w:val="Table %1-%8"/>
      <w:lvlJc w:val="left"/>
      <w:pPr>
        <w:ind w:left="0" w:firstLine="0"/>
      </w:pPr>
      <w:rPr>
        <w:rFonts w:ascii="Times New Roman" w:hAnsi="Times New Roman" w:cs="Times New Roman" w:hint="default"/>
      </w:rPr>
    </w:lvl>
    <w:lvl w:ilvl="8">
      <w:start w:val="1"/>
      <w:numFmt w:val="none"/>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5" w15:restartNumberingAfterBreak="0">
    <w:nsid w:val="35EF51BA"/>
    <w:multiLevelType w:val="multilevel"/>
    <w:tmpl w:val="44A4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5211FF"/>
    <w:multiLevelType w:val="multilevel"/>
    <w:tmpl w:val="15D4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D50175"/>
    <w:multiLevelType w:val="multilevel"/>
    <w:tmpl w:val="5352D7FA"/>
    <w:lvl w:ilvl="0">
      <w:start w:val="1"/>
      <w:numFmt w:val="decimal"/>
      <w:pStyle w:val="Heading1"/>
      <w:suff w:val="space"/>
      <w:lvlText w:val="%1."/>
      <w:lvlJc w:val="left"/>
      <w:pPr>
        <w:ind w:left="0" w:firstLine="0"/>
      </w:pPr>
      <w:rPr>
        <w:rFonts w:ascii="Times New Roman" w:hAnsi="Times New Roman" w:cs="Times New Roman" w:hint="default"/>
        <w:b/>
        <w:i w:val="0"/>
        <w:sz w:val="30"/>
        <w:lang w:val="en-US"/>
      </w:rPr>
    </w:lvl>
    <w:lvl w:ilvl="1">
      <w:start w:val="1"/>
      <w:numFmt w:val="decimal"/>
      <w:lvlText w:val="%2)"/>
      <w:lvlJc w:val="left"/>
      <w:pPr>
        <w:ind w:left="0" w:firstLine="0"/>
      </w:pPr>
      <w:rPr>
        <w:rFonts w:hint="eastAsia"/>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2"/>
      <w:isLgl/>
      <w:suff w:val="space"/>
      <w:lvlText w:val="%1.%3. "/>
      <w:lvlJc w:val="left"/>
      <w:pPr>
        <w:ind w:left="0" w:firstLine="0"/>
      </w:pPr>
      <w:rPr>
        <w:rFonts w:ascii="Times New Roman" w:eastAsia="SimHei" w:hAnsi="Times New Roman" w:cs="Times New Roman" w:hint="default"/>
        <w:b/>
        <w:bCs w:val="0"/>
        <w:i w:val="0"/>
        <w:iCs w:val="0"/>
        <w:caps w:val="0"/>
        <w:smallCaps w:val="0"/>
        <w:strike w:val="0"/>
        <w:dstrike w:val="0"/>
        <w:vanish w:val="0"/>
        <w:webHidden w:val="0"/>
        <w:color w:val="000000"/>
        <w:spacing w:val="0"/>
        <w:position w:val="0"/>
        <w:sz w:val="28"/>
        <w:u w:val="none"/>
        <w:effect w:val="none"/>
        <w:vertAlign w:val="baseline"/>
        <w:specVanish w:val="0"/>
        <w14:shadow w14:blurRad="0" w14:dist="0" w14:dir="0" w14:sx="0" w14:sy="0" w14:kx="0" w14:ky="0" w14:algn="none">
          <w14:srgbClr w14:val="000000"/>
        </w14:shadow>
      </w:rPr>
    </w:lvl>
    <w:lvl w:ilvl="3">
      <w:start w:val="1"/>
      <w:numFmt w:val="decimal"/>
      <w:pStyle w:val="Heading3"/>
      <w:isLgl/>
      <w:suff w:val="space"/>
      <w:lvlText w:val="%1%2.%3.%4. "/>
      <w:lvlJc w:val="left"/>
      <w:pPr>
        <w:ind w:left="0" w:firstLine="0"/>
      </w:pPr>
      <w:rPr>
        <w:rFonts w:ascii="Times New Roman" w:hAnsi="Times New Roman" w:cs="Times New Roman" w:hint="default"/>
        <w:b w:val="0"/>
        <w:i w:val="0"/>
        <w:sz w:val="24"/>
      </w:rPr>
    </w:lvl>
    <w:lvl w:ilvl="4">
      <w:start w:val="1"/>
      <w:numFmt w:val="decimal"/>
      <w:lvlRestart w:val="1"/>
      <w:pStyle w:val="a"/>
      <w:isLgl/>
      <w:suff w:val="space"/>
      <w:lvlText w:val="表 %1-%5"/>
      <w:lvlJc w:val="left"/>
      <w:pPr>
        <w:ind w:left="0" w:firstLine="0"/>
      </w:pPr>
      <w:rPr>
        <w:rFonts w:hint="eastAsia"/>
      </w:rPr>
    </w:lvl>
    <w:lvl w:ilvl="5">
      <w:start w:val="1"/>
      <w:numFmt w:val="decimal"/>
      <w:lvlRestart w:val="1"/>
      <w:pStyle w:val="a0"/>
      <w:isLgl/>
      <w:suff w:val="space"/>
      <w:lvlText w:val="图 %1-%6"/>
      <w:lvlJc w:val="left"/>
      <w:pPr>
        <w:ind w:left="0" w:firstLine="0"/>
      </w:pPr>
      <w:rPr>
        <w:rFonts w:hint="eastAsia"/>
      </w:rPr>
    </w:lvl>
    <w:lvl w:ilvl="6">
      <w:start w:val="1"/>
      <w:numFmt w:val="decimal"/>
      <w:lvlRestart w:val="1"/>
      <w:pStyle w:val="a1"/>
      <w:isLgl/>
      <w:suff w:val="space"/>
      <w:lvlText w:val="Figure %1-%7."/>
      <w:lvlJc w:val="left"/>
      <w:pPr>
        <w:ind w:left="0" w:firstLine="0"/>
      </w:pPr>
      <w:rPr>
        <w:rFonts w:hint="eastAsia"/>
      </w:rPr>
    </w:lvl>
    <w:lvl w:ilvl="7">
      <w:start w:val="1"/>
      <w:numFmt w:val="decimal"/>
      <w:lvlRestart w:val="1"/>
      <w:pStyle w:val="a2"/>
      <w:isLgl/>
      <w:suff w:val="space"/>
      <w:lvlText w:val="Table %1-%8"/>
      <w:lvlJc w:val="left"/>
      <w:pPr>
        <w:ind w:left="0" w:firstLine="0"/>
      </w:pPr>
      <w:rPr>
        <w:rFonts w:ascii="Times New Roman" w:hAnsi="Times New Roman" w:cs="Times New Roman" w:hint="default"/>
      </w:rPr>
    </w:lvl>
    <w:lvl w:ilvl="8">
      <w:start w:val="1"/>
      <w:numFmt w:val="none"/>
      <w:pStyle w:val="NoSpacing"/>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8" w15:restartNumberingAfterBreak="0">
    <w:nsid w:val="4CDA18FD"/>
    <w:multiLevelType w:val="hybridMultilevel"/>
    <w:tmpl w:val="FCFCD436"/>
    <w:lvl w:ilvl="0" w:tplc="E0CA210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05D3602"/>
    <w:multiLevelType w:val="hybridMultilevel"/>
    <w:tmpl w:val="A5C4C4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11F503E"/>
    <w:multiLevelType w:val="hybridMultilevel"/>
    <w:tmpl w:val="3370D362"/>
    <w:lvl w:ilvl="0" w:tplc="4F9A5AC4">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27F2837"/>
    <w:multiLevelType w:val="hybridMultilevel"/>
    <w:tmpl w:val="3C8422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55D504CE"/>
    <w:multiLevelType w:val="hybridMultilevel"/>
    <w:tmpl w:val="37A63092"/>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F84926"/>
    <w:multiLevelType w:val="hybridMultilevel"/>
    <w:tmpl w:val="DC984C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067173E"/>
    <w:multiLevelType w:val="multilevel"/>
    <w:tmpl w:val="6067173E"/>
    <w:lvl w:ilvl="0">
      <w:start w:val="1"/>
      <w:numFmt w:val="decimal"/>
      <w:lvlText w:val="%1"/>
      <w:lvlJc w:val="left"/>
      <w:pPr>
        <w:ind w:left="397" w:hanging="397"/>
      </w:pPr>
      <w:rPr>
        <w:rFonts w:ascii="Times New Roman" w:hAnsi="Times New Roman" w:cs="Times New Roman" w:hint="default"/>
      </w:rPr>
    </w:lvl>
    <w:lvl w:ilvl="1">
      <w:start w:val="1"/>
      <w:numFmt w:val="decimal"/>
      <w:suff w:val="space"/>
      <w:lvlText w:val="%1.%2"/>
      <w:lvlJc w:val="left"/>
      <w:pPr>
        <w:ind w:left="397" w:hanging="397"/>
      </w:pPr>
      <w:rPr>
        <w:rFonts w:ascii="Times New Roman" w:hAnsi="Times New Roman" w:cs="Times New Roman" w:hint="default"/>
      </w:rPr>
    </w:lvl>
    <w:lvl w:ilvl="2">
      <w:start w:val="1"/>
      <w:numFmt w:val="decimal"/>
      <w:lvlText w:val="%1.%2.%3"/>
      <w:lvlJc w:val="left"/>
      <w:pPr>
        <w:ind w:left="397" w:hanging="397"/>
      </w:pPr>
    </w:lvl>
    <w:lvl w:ilvl="3">
      <w:start w:val="1"/>
      <w:numFmt w:val="decimal"/>
      <w:lvlText w:val="%1.%2.%3.%4"/>
      <w:lvlJc w:val="left"/>
      <w:pPr>
        <w:ind w:left="397" w:hanging="397"/>
      </w:pPr>
    </w:lvl>
    <w:lvl w:ilvl="4">
      <w:start w:val="1"/>
      <w:numFmt w:val="decimal"/>
      <w:lvlText w:val="%1.%2.%3.%4.%5"/>
      <w:lvlJc w:val="left"/>
      <w:pPr>
        <w:ind w:left="397" w:hanging="397"/>
      </w:pPr>
    </w:lvl>
    <w:lvl w:ilvl="5">
      <w:start w:val="1"/>
      <w:numFmt w:val="decimal"/>
      <w:pStyle w:val="Heading6"/>
      <w:lvlText w:val="%1.%2.%3.%4.%5.%6"/>
      <w:lvlJc w:val="left"/>
      <w:pPr>
        <w:ind w:left="397" w:hanging="397"/>
      </w:pPr>
    </w:lvl>
    <w:lvl w:ilvl="6">
      <w:start w:val="1"/>
      <w:numFmt w:val="decimal"/>
      <w:pStyle w:val="Heading7"/>
      <w:lvlText w:val="%1.%2.%3.%4.%5.%6.%7"/>
      <w:lvlJc w:val="left"/>
      <w:pPr>
        <w:ind w:left="397" w:hanging="397"/>
      </w:pPr>
    </w:lvl>
    <w:lvl w:ilvl="7">
      <w:start w:val="1"/>
      <w:numFmt w:val="decimal"/>
      <w:pStyle w:val="Heading8"/>
      <w:lvlText w:val="%1.%2.%3.%4.%5.%6.%7.%8"/>
      <w:lvlJc w:val="left"/>
      <w:pPr>
        <w:ind w:left="397" w:hanging="397"/>
      </w:pPr>
    </w:lvl>
    <w:lvl w:ilvl="8">
      <w:start w:val="1"/>
      <w:numFmt w:val="decimal"/>
      <w:lvlText w:val="%1.%2.%3.%4.%5.%6.%7.%8.%9"/>
      <w:lvlJc w:val="left"/>
      <w:pPr>
        <w:ind w:left="397" w:hanging="397"/>
      </w:pPr>
    </w:lvl>
  </w:abstractNum>
  <w:abstractNum w:abstractNumId="15" w15:restartNumberingAfterBreak="0">
    <w:nsid w:val="75161905"/>
    <w:multiLevelType w:val="hybridMultilevel"/>
    <w:tmpl w:val="324012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6" w15:restartNumberingAfterBreak="0">
    <w:nsid w:val="770B22C3"/>
    <w:multiLevelType w:val="hybridMultilevel"/>
    <w:tmpl w:val="915889A8"/>
    <w:lvl w:ilvl="0" w:tplc="5E4058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7FD6640"/>
    <w:multiLevelType w:val="multilevel"/>
    <w:tmpl w:val="09881330"/>
    <w:lvl w:ilvl="0">
      <w:start w:val="1"/>
      <w:numFmt w:val="decimal"/>
      <w:pStyle w:val="a3"/>
      <w:lvlText w:val="[%1] "/>
      <w:lvlJc w:val="left"/>
      <w:pPr>
        <w:ind w:left="0" w:firstLine="0"/>
      </w:pPr>
      <w:rPr>
        <w:rFonts w:ascii="Times New Roman" w:hAnsi="Times New Roman" w:cs="Times New Roman" w:hint="default"/>
        <w:b w:val="0"/>
        <w:i w:val="0"/>
        <w:sz w:val="24"/>
      </w:rPr>
    </w:lvl>
    <w:lvl w:ilvl="1">
      <w:start w:val="1"/>
      <w:numFmt w:val="lowerLetter"/>
      <w:lvlText w:val="%2)"/>
      <w:lvlJc w:val="left"/>
      <w:pPr>
        <w:ind w:left="0" w:firstLine="0"/>
      </w:pPr>
    </w:lvl>
    <w:lvl w:ilvl="2">
      <w:start w:val="1"/>
      <w:numFmt w:val="lowerRoman"/>
      <w:lvlText w:val="%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8" w15:restartNumberingAfterBreak="0">
    <w:nsid w:val="78F22674"/>
    <w:multiLevelType w:val="hybridMultilevel"/>
    <w:tmpl w:val="B212DABE"/>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146526"/>
    <w:multiLevelType w:val="hybridMultilevel"/>
    <w:tmpl w:val="7CF8AB28"/>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17"/>
    <w:lvlOverride w:ilvl="0">
      <w:lvl w:ilvl="0">
        <w:start w:val="1"/>
        <w:numFmt w:val="decimal"/>
        <w:pStyle w:val="a3"/>
        <w:lvlText w:val="[%1]"/>
        <w:lvlJc w:val="left"/>
        <w:pPr>
          <w:ind w:left="420" w:hanging="420"/>
        </w:pPr>
        <w:rPr>
          <w:rFonts w:ascii="Times New Roman" w:hAnsi="Times New Roman" w:cs="Times New Roman" w:hint="default"/>
          <w:b w:val="0"/>
          <w:i w:val="0"/>
          <w:sz w:val="24"/>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9">
    <w:abstractNumId w:val="3"/>
  </w:num>
  <w:num w:numId="10">
    <w:abstractNumId w:val="3"/>
  </w:num>
  <w:num w:numId="11">
    <w:abstractNumId w:val="15"/>
  </w:num>
  <w:num w:numId="12">
    <w:abstractNumId w:val="15"/>
  </w:num>
  <w:num w:numId="13">
    <w:abstractNumId w:val="8"/>
  </w:num>
  <w:num w:numId="14">
    <w:abstractNumId w:val="8"/>
  </w:num>
  <w:num w:numId="15">
    <w:abstractNumId w:val="11"/>
  </w:num>
  <w:num w:numId="16">
    <w:abstractNumId w:val="11"/>
  </w:num>
  <w:num w:numId="17">
    <w:abstractNumId w:val="4"/>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0"/>
  </w:num>
  <w:num w:numId="22">
    <w:abstractNumId w:val="16"/>
  </w:num>
  <w:num w:numId="23">
    <w:abstractNumId w:val="12"/>
  </w:num>
  <w:num w:numId="24">
    <w:abstractNumId w:val="18"/>
  </w:num>
  <w:num w:numId="25">
    <w:abstractNumId w:val="19"/>
  </w:num>
  <w:num w:numId="26">
    <w:abstractNumId w:val="9"/>
  </w:num>
  <w:num w:numId="27">
    <w:abstractNumId w:val="13"/>
  </w:num>
  <w:num w:numId="28">
    <w:abstractNumId w:val="5"/>
  </w:num>
  <w:num w:numId="29">
    <w:abstractNumId w:val="6"/>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D57"/>
    <w:rsid w:val="00010025"/>
    <w:rsid w:val="00053506"/>
    <w:rsid w:val="000706A1"/>
    <w:rsid w:val="000814A0"/>
    <w:rsid w:val="000827D6"/>
    <w:rsid w:val="00087D5C"/>
    <w:rsid w:val="000A30A8"/>
    <w:rsid w:val="001127CB"/>
    <w:rsid w:val="001163C9"/>
    <w:rsid w:val="001507FA"/>
    <w:rsid w:val="00166B87"/>
    <w:rsid w:val="0017152A"/>
    <w:rsid w:val="001B0057"/>
    <w:rsid w:val="001D0F10"/>
    <w:rsid w:val="001E11E1"/>
    <w:rsid w:val="002A1FA7"/>
    <w:rsid w:val="002C0581"/>
    <w:rsid w:val="002D403D"/>
    <w:rsid w:val="0033569C"/>
    <w:rsid w:val="00340E51"/>
    <w:rsid w:val="00350AC7"/>
    <w:rsid w:val="00351C26"/>
    <w:rsid w:val="00351D51"/>
    <w:rsid w:val="0035324E"/>
    <w:rsid w:val="003A68BC"/>
    <w:rsid w:val="003B63A7"/>
    <w:rsid w:val="004310E3"/>
    <w:rsid w:val="0046563F"/>
    <w:rsid w:val="00490760"/>
    <w:rsid w:val="00491E8D"/>
    <w:rsid w:val="00492D18"/>
    <w:rsid w:val="004D3376"/>
    <w:rsid w:val="004E42DA"/>
    <w:rsid w:val="004F6DD5"/>
    <w:rsid w:val="00552964"/>
    <w:rsid w:val="0056591F"/>
    <w:rsid w:val="005821A2"/>
    <w:rsid w:val="005A0B2F"/>
    <w:rsid w:val="005B3574"/>
    <w:rsid w:val="005D12B0"/>
    <w:rsid w:val="005F3B48"/>
    <w:rsid w:val="00611917"/>
    <w:rsid w:val="006124C9"/>
    <w:rsid w:val="00641A79"/>
    <w:rsid w:val="006468A6"/>
    <w:rsid w:val="006707F5"/>
    <w:rsid w:val="006729B7"/>
    <w:rsid w:val="006738E9"/>
    <w:rsid w:val="00683B5B"/>
    <w:rsid w:val="00687854"/>
    <w:rsid w:val="00701E92"/>
    <w:rsid w:val="00715D57"/>
    <w:rsid w:val="00721E76"/>
    <w:rsid w:val="007345D4"/>
    <w:rsid w:val="007408B4"/>
    <w:rsid w:val="00742A8F"/>
    <w:rsid w:val="00755CF6"/>
    <w:rsid w:val="00761600"/>
    <w:rsid w:val="007B357E"/>
    <w:rsid w:val="007F2E4A"/>
    <w:rsid w:val="007F7840"/>
    <w:rsid w:val="0081276D"/>
    <w:rsid w:val="00844471"/>
    <w:rsid w:val="00845C9D"/>
    <w:rsid w:val="00851E3E"/>
    <w:rsid w:val="00853B1D"/>
    <w:rsid w:val="00862131"/>
    <w:rsid w:val="00896D7D"/>
    <w:rsid w:val="008C377A"/>
    <w:rsid w:val="008D068D"/>
    <w:rsid w:val="008D47BA"/>
    <w:rsid w:val="008E7B57"/>
    <w:rsid w:val="009A3B37"/>
    <w:rsid w:val="009B13ED"/>
    <w:rsid w:val="009D048F"/>
    <w:rsid w:val="009D5E76"/>
    <w:rsid w:val="009E3293"/>
    <w:rsid w:val="00A40339"/>
    <w:rsid w:val="00A611A2"/>
    <w:rsid w:val="00A814E0"/>
    <w:rsid w:val="00AA50DF"/>
    <w:rsid w:val="00AD107A"/>
    <w:rsid w:val="00B27EDE"/>
    <w:rsid w:val="00B63EDE"/>
    <w:rsid w:val="00B657FB"/>
    <w:rsid w:val="00BD40CA"/>
    <w:rsid w:val="00C05224"/>
    <w:rsid w:val="00C10318"/>
    <w:rsid w:val="00C33AE1"/>
    <w:rsid w:val="00C3445A"/>
    <w:rsid w:val="00C46BD6"/>
    <w:rsid w:val="00C51C40"/>
    <w:rsid w:val="00C7265E"/>
    <w:rsid w:val="00C7518E"/>
    <w:rsid w:val="00C770E0"/>
    <w:rsid w:val="00CA725C"/>
    <w:rsid w:val="00CE18E5"/>
    <w:rsid w:val="00CE5280"/>
    <w:rsid w:val="00D56D02"/>
    <w:rsid w:val="00D6374C"/>
    <w:rsid w:val="00DE12FC"/>
    <w:rsid w:val="00DF45D7"/>
    <w:rsid w:val="00EE2CCA"/>
    <w:rsid w:val="00F049DC"/>
    <w:rsid w:val="00F0650C"/>
    <w:rsid w:val="00F169DD"/>
    <w:rsid w:val="00F311E3"/>
    <w:rsid w:val="00F36648"/>
    <w:rsid w:val="00F40782"/>
    <w:rsid w:val="00F8493F"/>
    <w:rsid w:val="00F91FC7"/>
    <w:rsid w:val="00FE25E9"/>
    <w:rsid w:val="00FE55C6"/>
    <w:rsid w:val="00FE56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A065F5"/>
  <w15:chartTrackingRefBased/>
  <w15:docId w15:val="{D9EDCEFB-3ACB-41F5-8FFF-B8048824C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D7D"/>
    <w:pPr>
      <w:widowControl w:val="0"/>
      <w:snapToGrid w:val="0"/>
      <w:spacing w:line="360" w:lineRule="auto"/>
      <w:ind w:firstLine="420"/>
      <w:jc w:val="both"/>
    </w:pPr>
    <w:rPr>
      <w:kern w:val="2"/>
      <w:sz w:val="24"/>
      <w:szCs w:val="22"/>
    </w:rPr>
  </w:style>
  <w:style w:type="paragraph" w:styleId="Heading1">
    <w:name w:val="heading 1"/>
    <w:next w:val="Normal"/>
    <w:link w:val="Heading1Char"/>
    <w:autoRedefine/>
    <w:qFormat/>
    <w:rsid w:val="0033569C"/>
    <w:pPr>
      <w:keepNext/>
      <w:keepLines/>
      <w:numPr>
        <w:numId w:val="2"/>
      </w:numPr>
      <w:spacing w:before="340" w:after="240"/>
      <w:outlineLvl w:val="0"/>
    </w:pPr>
    <w:rPr>
      <w:rFonts w:eastAsiaTheme="majorEastAsia" w:cs="Times New Roman"/>
      <w:b/>
      <w:bCs/>
      <w:smallCaps/>
      <w:kern w:val="44"/>
      <w:sz w:val="30"/>
      <w:szCs w:val="44"/>
      <w:lang w:val="en-HK"/>
    </w:rPr>
  </w:style>
  <w:style w:type="paragraph" w:styleId="Heading2">
    <w:name w:val="heading 2"/>
    <w:basedOn w:val="Normal"/>
    <w:next w:val="Normal"/>
    <w:link w:val="Heading2Char"/>
    <w:unhideWhenUsed/>
    <w:qFormat/>
    <w:pPr>
      <w:keepNext/>
      <w:keepLines/>
      <w:numPr>
        <w:ilvl w:val="2"/>
        <w:numId w:val="2"/>
      </w:numPr>
      <w:spacing w:beforeLines="10" w:afterLines="10" w:line="412" w:lineRule="auto"/>
      <w:outlineLvl w:val="1"/>
    </w:pPr>
    <w:rPr>
      <w:rFonts w:eastAsia="SimSun" w:cs="Times New Roman"/>
      <w:b/>
      <w:bCs/>
      <w:sz w:val="28"/>
      <w:szCs w:val="32"/>
    </w:rPr>
  </w:style>
  <w:style w:type="paragraph" w:styleId="Heading3">
    <w:name w:val="heading 3"/>
    <w:basedOn w:val="Normal"/>
    <w:next w:val="Normal"/>
    <w:link w:val="Heading3Char"/>
    <w:unhideWhenUsed/>
    <w:qFormat/>
    <w:pPr>
      <w:keepNext/>
      <w:keepLines/>
      <w:numPr>
        <w:ilvl w:val="3"/>
        <w:numId w:val="2"/>
      </w:numPr>
      <w:spacing w:beforeLines="10" w:afterLines="10" w:line="415" w:lineRule="auto"/>
      <w:outlineLvl w:val="2"/>
    </w:pPr>
    <w:rPr>
      <w:rFonts w:eastAsia="SimSun" w:cs="Times New Roman"/>
      <w:b/>
      <w:bCs/>
      <w:szCs w:val="32"/>
    </w:rPr>
  </w:style>
  <w:style w:type="paragraph" w:styleId="Heading4">
    <w:name w:val="heading 4"/>
    <w:basedOn w:val="Normal"/>
    <w:next w:val="Normal"/>
    <w:link w:val="Heading4Char"/>
    <w:unhideWhenUsed/>
    <w:qFormat/>
    <w:pPr>
      <w:keepNext/>
      <w:keepLines/>
      <w:spacing w:beforeLines="10" w:afterLines="10" w:line="374" w:lineRule="auto"/>
      <w:ind w:firstLine="0"/>
      <w:outlineLvl w:val="3"/>
    </w:pPr>
    <w:rPr>
      <w:rFonts w:ascii="Calibri Light" w:eastAsia="SimSun" w:hAnsi="Calibri Light" w:cs="Times New Roman"/>
      <w:b/>
      <w:bCs/>
      <w:sz w:val="28"/>
      <w:szCs w:val="28"/>
    </w:rPr>
  </w:style>
  <w:style w:type="paragraph" w:styleId="Heading5">
    <w:name w:val="heading 5"/>
    <w:aliases w:val="Link"/>
    <w:basedOn w:val="Normal"/>
    <w:next w:val="Normal"/>
    <w:link w:val="Heading5Char"/>
    <w:autoRedefine/>
    <w:uiPriority w:val="9"/>
    <w:unhideWhenUsed/>
    <w:qFormat/>
    <w:rsid w:val="006124C9"/>
    <w:pPr>
      <w:keepNext/>
      <w:keepLines/>
      <w:spacing w:beforeLines="10" w:afterLines="10" w:line="374" w:lineRule="auto"/>
      <w:ind w:firstLine="0"/>
      <w:outlineLvl w:val="4"/>
    </w:pPr>
    <w:rPr>
      <w:rFonts w:eastAsia="SimSun" w:cs="Times New Roman"/>
      <w:i/>
      <w:color w:val="0070C0"/>
      <w:szCs w:val="28"/>
      <w:u w:val="single"/>
    </w:rPr>
  </w:style>
  <w:style w:type="paragraph" w:styleId="Heading6">
    <w:name w:val="heading 6"/>
    <w:basedOn w:val="Normal"/>
    <w:next w:val="Normal"/>
    <w:link w:val="Heading6Char"/>
    <w:uiPriority w:val="9"/>
    <w:semiHidden/>
    <w:unhideWhenUsed/>
    <w:qFormat/>
    <w:pPr>
      <w:keepNext/>
      <w:keepLines/>
      <w:numPr>
        <w:ilvl w:val="5"/>
        <w:numId w:val="4"/>
      </w:numPr>
      <w:spacing w:beforeLines="10" w:afterLines="10" w:line="319" w:lineRule="auto"/>
      <w:ind w:left="794" w:firstLine="0"/>
      <w:outlineLvl w:val="5"/>
    </w:pPr>
    <w:rPr>
      <w:rFonts w:ascii="Calibri Light" w:eastAsia="SimSun" w:hAnsi="Calibri Light" w:cs="Times New Roman"/>
      <w:b/>
      <w:bCs/>
      <w:szCs w:val="24"/>
    </w:rPr>
  </w:style>
  <w:style w:type="paragraph" w:styleId="Heading7">
    <w:name w:val="heading 7"/>
    <w:basedOn w:val="Normal"/>
    <w:next w:val="Normal"/>
    <w:link w:val="Heading7Char"/>
    <w:uiPriority w:val="9"/>
    <w:semiHidden/>
    <w:unhideWhenUsed/>
    <w:qFormat/>
    <w:pPr>
      <w:keepNext/>
      <w:keepLines/>
      <w:numPr>
        <w:ilvl w:val="6"/>
        <w:numId w:val="4"/>
      </w:numPr>
      <w:spacing w:beforeLines="10" w:afterLines="10" w:line="319" w:lineRule="auto"/>
      <w:ind w:left="794" w:firstLine="0"/>
      <w:outlineLvl w:val="6"/>
    </w:pPr>
    <w:rPr>
      <w:rFonts w:eastAsia="SimSun" w:cs="Times New Roman"/>
      <w:b/>
      <w:bCs/>
      <w:szCs w:val="24"/>
    </w:rPr>
  </w:style>
  <w:style w:type="paragraph" w:styleId="Heading8">
    <w:name w:val="heading 8"/>
    <w:basedOn w:val="Normal"/>
    <w:next w:val="Normal"/>
    <w:link w:val="Heading8Char"/>
    <w:uiPriority w:val="9"/>
    <w:semiHidden/>
    <w:unhideWhenUsed/>
    <w:qFormat/>
    <w:pPr>
      <w:keepNext/>
      <w:keepLines/>
      <w:numPr>
        <w:ilvl w:val="7"/>
        <w:numId w:val="4"/>
      </w:numPr>
      <w:spacing w:beforeLines="10" w:afterLines="10" w:line="319" w:lineRule="auto"/>
      <w:ind w:left="794" w:firstLine="0"/>
      <w:outlineLvl w:val="7"/>
    </w:pPr>
    <w:rPr>
      <w:rFonts w:ascii="Calibri Light" w:eastAsia="SimSun" w:hAnsi="Calibri Light" w:cs="Times New Roman"/>
      <w:szCs w:val="24"/>
    </w:rPr>
  </w:style>
  <w:style w:type="paragraph" w:styleId="Heading9">
    <w:name w:val="heading 9"/>
    <w:basedOn w:val="Normal"/>
    <w:next w:val="Normal"/>
    <w:link w:val="Heading9Char"/>
    <w:semiHidden/>
    <w:unhideWhenUsed/>
    <w:qFormat/>
    <w:pPr>
      <w:keepNext/>
      <w:keepLines/>
      <w:spacing w:beforeLines="10" w:afterLines="10" w:line="319" w:lineRule="auto"/>
      <w:outlineLvl w:val="8"/>
    </w:pPr>
    <w:rPr>
      <w:rFonts w:ascii="Calibri Light" w:eastAsia="SimSun" w:hAnsi="Calibri Light" w:cs="Times New Roman"/>
      <w:sz w:val="2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customStyle="1" w:styleId="Heading1Char">
    <w:name w:val="Heading 1 Char"/>
    <w:basedOn w:val="DefaultParagraphFont"/>
    <w:link w:val="Heading1"/>
    <w:locked/>
    <w:rsid w:val="0033569C"/>
    <w:rPr>
      <w:rFonts w:eastAsiaTheme="majorEastAsia" w:cs="Times New Roman"/>
      <w:b/>
      <w:bCs/>
      <w:smallCaps/>
      <w:kern w:val="44"/>
      <w:sz w:val="30"/>
      <w:szCs w:val="44"/>
      <w:lang w:val="en-HK"/>
    </w:rPr>
  </w:style>
  <w:style w:type="character" w:customStyle="1" w:styleId="Heading2Char">
    <w:name w:val="Heading 2 Char"/>
    <w:basedOn w:val="DefaultParagraphFont"/>
    <w:link w:val="Heading2"/>
    <w:locked/>
    <w:rPr>
      <w:rFonts w:ascii="Times New Roman" w:eastAsia="SimSun" w:hAnsi="Times New Roman" w:cs="Times New Roman" w:hint="default"/>
      <w:b/>
      <w:bCs/>
      <w:kern w:val="2"/>
      <w:sz w:val="28"/>
      <w:szCs w:val="32"/>
    </w:rPr>
  </w:style>
  <w:style w:type="character" w:customStyle="1" w:styleId="Heading3Char">
    <w:name w:val="Heading 3 Char"/>
    <w:basedOn w:val="DefaultParagraphFont"/>
    <w:link w:val="Heading3"/>
    <w:locked/>
    <w:rPr>
      <w:rFonts w:ascii="Times New Roman" w:eastAsia="SimSun" w:hAnsi="Times New Roman" w:cs="Times New Roman" w:hint="default"/>
      <w:b/>
      <w:bCs/>
      <w:kern w:val="2"/>
      <w:sz w:val="21"/>
      <w:szCs w:val="32"/>
    </w:rPr>
  </w:style>
  <w:style w:type="character" w:customStyle="1" w:styleId="Heading4Char">
    <w:name w:val="Heading 4 Char"/>
    <w:basedOn w:val="DefaultParagraphFont"/>
    <w:link w:val="Heading4"/>
    <w:locked/>
    <w:rPr>
      <w:rFonts w:ascii="Calibri Light" w:eastAsia="SimSun" w:hAnsi="Calibri Light" w:cs="Times New Roman" w:hint="default"/>
      <w:b/>
      <w:bCs/>
      <w:sz w:val="28"/>
      <w:szCs w:val="28"/>
    </w:rPr>
  </w:style>
  <w:style w:type="character" w:customStyle="1" w:styleId="Heading5Char">
    <w:name w:val="Heading 5 Char"/>
    <w:aliases w:val="Link Char"/>
    <w:basedOn w:val="DefaultParagraphFont"/>
    <w:link w:val="Heading5"/>
    <w:uiPriority w:val="9"/>
    <w:locked/>
    <w:rPr>
      <w:rFonts w:ascii="Times New Roman" w:eastAsia="SimSun" w:hAnsi="Times New Roman" w:cs="Times New Roman" w:hint="default"/>
      <w:b/>
      <w:bCs/>
      <w:i/>
      <w:iCs w:val="0"/>
      <w:color w:val="0070C0"/>
      <w:kern w:val="2"/>
      <w:sz w:val="24"/>
      <w:szCs w:val="28"/>
      <w:u w:val="single"/>
    </w:rPr>
  </w:style>
  <w:style w:type="character" w:customStyle="1" w:styleId="Heading5Char1">
    <w:name w:val="Heading 5 Char1"/>
    <w:aliases w:val="Link Char1"/>
    <w:basedOn w:val="DefaultParagraphFont"/>
    <w:uiPriority w:val="9"/>
    <w:semiHidden/>
    <w:rPr>
      <w:rFonts w:eastAsiaTheme="minorEastAsia"/>
      <w:b/>
      <w:bCs/>
      <w:kern w:val="2"/>
      <w:sz w:val="28"/>
      <w:szCs w:val="28"/>
    </w:rPr>
  </w:style>
  <w:style w:type="character" w:customStyle="1" w:styleId="Heading6Char">
    <w:name w:val="Heading 6 Char"/>
    <w:basedOn w:val="DefaultParagraphFont"/>
    <w:link w:val="Heading6"/>
    <w:uiPriority w:val="9"/>
    <w:semiHidden/>
    <w:locked/>
    <w:rPr>
      <w:rFonts w:ascii="Calibri Light" w:eastAsia="SimSun" w:hAnsi="Calibri Light" w:cs="Times New Roman" w:hint="default"/>
      <w:b/>
      <w:bCs/>
      <w:sz w:val="24"/>
      <w:szCs w:val="24"/>
    </w:rPr>
  </w:style>
  <w:style w:type="paragraph" w:customStyle="1" w:styleId="msonormal0">
    <w:name w:val="msonormal"/>
    <w:basedOn w:val="Normal"/>
    <w:pPr>
      <w:widowControl/>
      <w:snapToGrid/>
      <w:spacing w:before="100" w:beforeAutospacing="1" w:after="100" w:afterAutospacing="1" w:line="240" w:lineRule="auto"/>
      <w:ind w:firstLine="0"/>
      <w:jc w:val="left"/>
    </w:pPr>
    <w:rPr>
      <w:rFonts w:cs="Times New Roman"/>
      <w:kern w:val="0"/>
      <w:szCs w:val="24"/>
    </w:rPr>
  </w:style>
  <w:style w:type="character" w:customStyle="1" w:styleId="Heading7Char">
    <w:name w:val="Heading 7 Char"/>
    <w:basedOn w:val="DefaultParagraphFont"/>
    <w:link w:val="Heading7"/>
    <w:uiPriority w:val="9"/>
    <w:semiHidden/>
    <w:locked/>
    <w:rPr>
      <w:rFonts w:ascii="Times New Roman" w:eastAsia="SimSun" w:hAnsi="Times New Roman" w:cs="Times New Roman" w:hint="default"/>
      <w:b/>
      <w:bCs/>
      <w:sz w:val="24"/>
      <w:szCs w:val="24"/>
    </w:rPr>
  </w:style>
  <w:style w:type="character" w:customStyle="1" w:styleId="Heading8Char">
    <w:name w:val="Heading 8 Char"/>
    <w:basedOn w:val="DefaultParagraphFont"/>
    <w:link w:val="Heading8"/>
    <w:uiPriority w:val="9"/>
    <w:semiHidden/>
    <w:locked/>
    <w:rPr>
      <w:rFonts w:ascii="Calibri Light" w:eastAsia="SimSun" w:hAnsi="Calibri Light" w:cs="Times New Roman" w:hint="default"/>
      <w:sz w:val="24"/>
      <w:szCs w:val="24"/>
    </w:rPr>
  </w:style>
  <w:style w:type="character" w:customStyle="1" w:styleId="Heading9Char">
    <w:name w:val="Heading 9 Char"/>
    <w:basedOn w:val="DefaultParagraphFont"/>
    <w:link w:val="Heading9"/>
    <w:semiHidden/>
    <w:locked/>
    <w:rPr>
      <w:rFonts w:ascii="Calibri Light" w:eastAsia="SimSun" w:hAnsi="Calibri Light" w:cs="Times New Roman" w:hint="default"/>
      <w:sz w:val="28"/>
      <w:szCs w:val="21"/>
    </w:rPr>
  </w:style>
  <w:style w:type="paragraph" w:styleId="TOC1">
    <w:name w:val="toc 1"/>
    <w:basedOn w:val="Normal"/>
    <w:next w:val="Normal"/>
    <w:autoRedefine/>
    <w:uiPriority w:val="39"/>
    <w:semiHidden/>
    <w:unhideWhenUsed/>
  </w:style>
  <w:style w:type="paragraph" w:styleId="TOC2">
    <w:name w:val="toc 2"/>
    <w:basedOn w:val="Normal"/>
    <w:next w:val="Normal"/>
    <w:autoRedefine/>
    <w:uiPriority w:val="39"/>
    <w:semiHidden/>
    <w:unhideWhenUsed/>
    <w:pPr>
      <w:ind w:leftChars="200" w:left="420"/>
    </w:pPr>
  </w:style>
  <w:style w:type="paragraph" w:styleId="TOC3">
    <w:name w:val="toc 3"/>
    <w:basedOn w:val="Normal"/>
    <w:next w:val="Normal"/>
    <w:autoRedefine/>
    <w:uiPriority w:val="39"/>
    <w:semiHidden/>
    <w:unhideWhenUsed/>
    <w:pPr>
      <w:ind w:leftChars="400" w:left="840"/>
    </w:pPr>
  </w:style>
  <w:style w:type="paragraph" w:styleId="Header">
    <w:name w:val="header"/>
    <w:basedOn w:val="Normal"/>
    <w:link w:val="HeaderChar"/>
    <w:uiPriority w:val="99"/>
    <w:unhideWhenUsed/>
    <w:pPr>
      <w:pBdr>
        <w:bottom w:val="single" w:sz="6" w:space="1" w:color="auto"/>
      </w:pBdr>
      <w:tabs>
        <w:tab w:val="center" w:pos="4153"/>
        <w:tab w:val="right" w:pos="8306"/>
      </w:tabs>
      <w:spacing w:beforeLines="10" w:afterLines="10"/>
      <w:jc w:val="center"/>
    </w:pPr>
    <w:rPr>
      <w:rFonts w:eastAsia="SimSun" w:cs="Times New Roman"/>
      <w:sz w:val="18"/>
      <w:szCs w:val="18"/>
    </w:rPr>
  </w:style>
  <w:style w:type="character" w:customStyle="1" w:styleId="HeaderChar">
    <w:name w:val="Header Char"/>
    <w:basedOn w:val="DefaultParagraphFont"/>
    <w:link w:val="Header"/>
    <w:uiPriority w:val="99"/>
    <w:locked/>
    <w:rPr>
      <w:rFonts w:ascii="Times New Roman" w:eastAsia="SimSun" w:hAnsi="Times New Roman" w:cs="Times New Roman" w:hint="default"/>
      <w:sz w:val="18"/>
      <w:szCs w:val="18"/>
    </w:rPr>
  </w:style>
  <w:style w:type="paragraph" w:styleId="Footer">
    <w:name w:val="footer"/>
    <w:basedOn w:val="Normal"/>
    <w:link w:val="FooterChar"/>
    <w:uiPriority w:val="99"/>
    <w:unhideWhenUsed/>
    <w:pPr>
      <w:tabs>
        <w:tab w:val="center" w:pos="4153"/>
        <w:tab w:val="right" w:pos="8306"/>
      </w:tabs>
      <w:spacing w:beforeLines="10" w:afterLines="10"/>
      <w:jc w:val="left"/>
    </w:pPr>
    <w:rPr>
      <w:rFonts w:eastAsia="SimSun" w:cs="Times New Roman"/>
      <w:sz w:val="18"/>
      <w:szCs w:val="18"/>
    </w:rPr>
  </w:style>
  <w:style w:type="character" w:customStyle="1" w:styleId="FooterChar">
    <w:name w:val="Footer Char"/>
    <w:basedOn w:val="DefaultParagraphFont"/>
    <w:link w:val="Footer"/>
    <w:uiPriority w:val="99"/>
    <w:locked/>
    <w:rPr>
      <w:rFonts w:ascii="Times New Roman" w:eastAsia="SimSun" w:hAnsi="Times New Roman" w:cs="Times New Roman" w:hint="default"/>
      <w:sz w:val="18"/>
      <w:szCs w:val="18"/>
    </w:rPr>
  </w:style>
  <w:style w:type="paragraph" w:styleId="Caption">
    <w:name w:val="caption"/>
    <w:basedOn w:val="Normal"/>
    <w:next w:val="Normal"/>
    <w:uiPriority w:val="35"/>
    <w:unhideWhenUsed/>
    <w:qFormat/>
    <w:pPr>
      <w:spacing w:beforeLines="10" w:afterLines="10"/>
    </w:pPr>
    <w:rPr>
      <w:rFonts w:asciiTheme="majorHAnsi" w:eastAsia="SimHei" w:hAnsiTheme="majorHAnsi" w:cstheme="majorBidi"/>
      <w:sz w:val="20"/>
      <w:szCs w:val="20"/>
    </w:rPr>
  </w:style>
  <w:style w:type="character" w:customStyle="1" w:styleId="TitleChar">
    <w:name w:val="Title Char"/>
    <w:aliases w:val="Button Char"/>
    <w:basedOn w:val="DefaultParagraphFont"/>
    <w:link w:val="Title"/>
    <w:uiPriority w:val="10"/>
    <w:locked/>
    <w:rPr>
      <w:rFonts w:ascii="Times New Roman" w:eastAsia="Times New Roman" w:hAnsi="Times New Roman" w:cstheme="majorBidi" w:hint="default"/>
      <w:b/>
      <w:bCs/>
      <w:color w:val="70AD47" w:themeColor="accent6"/>
      <w:kern w:val="2"/>
      <w:sz w:val="24"/>
      <w:szCs w:val="32"/>
      <w:u w:val="wavyDouble"/>
      <w14:textOutline w14:w="9525" w14:cap="rnd" w14:cmpd="sng" w14:algn="ctr">
        <w14:noFill/>
        <w14:prstDash w14:val="solid"/>
        <w14:bevel/>
      </w14:textOutline>
    </w:rPr>
  </w:style>
  <w:style w:type="paragraph" w:styleId="Title">
    <w:name w:val="Title"/>
    <w:aliases w:val="Button"/>
    <w:basedOn w:val="Normal"/>
    <w:next w:val="Normal"/>
    <w:link w:val="TitleChar"/>
    <w:autoRedefine/>
    <w:uiPriority w:val="10"/>
    <w:qFormat/>
    <w:pPr>
      <w:spacing w:before="240" w:after="60"/>
      <w:outlineLvl w:val="0"/>
    </w:pPr>
    <w:rPr>
      <w:rFonts w:eastAsia="Times New Roman" w:cstheme="majorBidi"/>
      <w:b/>
      <w:bCs/>
      <w:color w:val="70AD47" w:themeColor="accent6"/>
      <w:szCs w:val="32"/>
      <w:u w:val="wavyDouble"/>
      <w14:textOutline w14:w="9525" w14:cap="rnd" w14:cmpd="sng" w14:algn="ctr">
        <w14:noFill/>
        <w14:prstDash w14:val="solid"/>
        <w14:bevel/>
      </w14:textOutline>
    </w:rPr>
  </w:style>
  <w:style w:type="character" w:customStyle="1" w:styleId="TitleChar1">
    <w:name w:val="Title Char1"/>
    <w:aliases w:val="Button Char1"/>
    <w:basedOn w:val="DefaultParagraphFont"/>
    <w:uiPriority w:val="10"/>
    <w:rPr>
      <w:rFonts w:asciiTheme="majorHAnsi" w:eastAsiaTheme="majorEastAsia" w:hAnsiTheme="majorHAnsi" w:cstheme="majorBidi"/>
      <w:b/>
      <w:bCs/>
      <w:kern w:val="2"/>
      <w:sz w:val="32"/>
      <w:szCs w:val="32"/>
    </w:rPr>
  </w:style>
  <w:style w:type="paragraph" w:styleId="NoteHeading">
    <w:name w:val="Note Heading"/>
    <w:basedOn w:val="Normal"/>
    <w:next w:val="Normal"/>
    <w:link w:val="NoteHeadingChar"/>
    <w:uiPriority w:val="99"/>
    <w:semiHidden/>
    <w:unhideWhenUsed/>
    <w:pPr>
      <w:ind w:firstLine="0"/>
      <w:jc w:val="center"/>
    </w:pPr>
  </w:style>
  <w:style w:type="character" w:customStyle="1" w:styleId="NoteHeadingChar">
    <w:name w:val="Note Heading Char"/>
    <w:basedOn w:val="DefaultParagraphFont"/>
    <w:link w:val="NoteHeading"/>
    <w:uiPriority w:val="99"/>
    <w:semiHidden/>
    <w:locked/>
    <w:rPr>
      <w:rFonts w:ascii="Times New Roman" w:hAnsi="Times New Roman" w:cs="Times New Roman" w:hint="default"/>
      <w:kern w:val="2"/>
      <w:sz w:val="21"/>
      <w:szCs w:val="22"/>
    </w:rPr>
  </w:style>
  <w:style w:type="character" w:customStyle="1" w:styleId="NoSpacingChar">
    <w:name w:val="No Spacing Char"/>
    <w:aliases w:val="Note Char"/>
    <w:basedOn w:val="DefaultParagraphFont"/>
    <w:link w:val="NoSpacing"/>
    <w:uiPriority w:val="1"/>
    <w:locked/>
    <w:rsid w:val="001B0057"/>
    <w:rPr>
      <w:i/>
      <w:kern w:val="2"/>
      <w:sz w:val="24"/>
      <w:szCs w:val="22"/>
      <w:lang w:val="en-HK"/>
    </w:rPr>
  </w:style>
  <w:style w:type="paragraph" w:styleId="NoSpacing">
    <w:name w:val="No Spacing"/>
    <w:aliases w:val="Note"/>
    <w:basedOn w:val="Normal"/>
    <w:next w:val="Normal"/>
    <w:link w:val="NoSpacingChar"/>
    <w:autoRedefine/>
    <w:uiPriority w:val="1"/>
    <w:qFormat/>
    <w:rsid w:val="001B0057"/>
    <w:pPr>
      <w:numPr>
        <w:ilvl w:val="8"/>
        <w:numId w:val="2"/>
      </w:numPr>
    </w:pPr>
    <w:rPr>
      <w:i/>
      <w:lang w:val="en-HK"/>
    </w:rPr>
  </w:style>
  <w:style w:type="character" w:customStyle="1" w:styleId="ListParagraphChar">
    <w:name w:val="List Paragraph Char"/>
    <w:basedOn w:val="DefaultParagraphFont"/>
    <w:link w:val="ListParagraph"/>
    <w:uiPriority w:val="99"/>
    <w:locked/>
    <w:rPr>
      <w:rFonts w:ascii="Times New Roman" w:hAnsi="Times New Roman" w:cs="Times New Roman" w:hint="default"/>
      <w:kern w:val="2"/>
      <w:sz w:val="24"/>
      <w:szCs w:val="22"/>
    </w:rPr>
  </w:style>
  <w:style w:type="paragraph" w:styleId="ListParagraph">
    <w:name w:val="List Paragraph"/>
    <w:basedOn w:val="Normal"/>
    <w:link w:val="ListParagraphChar"/>
    <w:uiPriority w:val="99"/>
  </w:style>
  <w:style w:type="paragraph" w:styleId="TOCHeading">
    <w:name w:val="TOC Heading"/>
    <w:basedOn w:val="Heading1"/>
    <w:next w:val="Normal"/>
    <w:uiPriority w:val="39"/>
    <w:semiHidden/>
    <w:unhideWhenUsed/>
    <w:qFormat/>
    <w:pPr>
      <w:numPr>
        <w:numId w:val="0"/>
      </w:numPr>
      <w:spacing w:before="240" w:after="0" w:line="256" w:lineRule="auto"/>
      <w:outlineLvl w:val="9"/>
    </w:pPr>
    <w:rPr>
      <w:rFonts w:asciiTheme="majorHAnsi" w:hAnsiTheme="majorHAnsi" w:cstheme="majorBidi"/>
      <w:b w:val="0"/>
      <w:bCs w:val="0"/>
      <w:color w:val="2E74B5" w:themeColor="accent1" w:themeShade="BF"/>
      <w:kern w:val="0"/>
      <w:sz w:val="32"/>
      <w:szCs w:val="32"/>
    </w:rPr>
  </w:style>
  <w:style w:type="character" w:customStyle="1" w:styleId="Char">
    <w:name w:val="表格标题 Char"/>
    <w:link w:val="a"/>
    <w:locked/>
    <w:rPr>
      <w:rFonts w:ascii="Times New Roman" w:eastAsia="SimSun" w:hAnsi="Times New Roman" w:cs="Times New Roman" w:hint="default"/>
      <w:color w:val="000000"/>
    </w:rPr>
  </w:style>
  <w:style w:type="paragraph" w:customStyle="1" w:styleId="a2">
    <w:name w:val="英文表格标题"/>
    <w:basedOn w:val="a"/>
    <w:next w:val="Normal"/>
    <w:link w:val="Char0"/>
    <w:qFormat/>
    <w:pPr>
      <w:numPr>
        <w:ilvl w:val="7"/>
      </w:numPr>
      <w:spacing w:beforeLines="50" w:afterLines="20" w:line="240" w:lineRule="auto"/>
    </w:pPr>
  </w:style>
  <w:style w:type="paragraph" w:customStyle="1" w:styleId="a">
    <w:name w:val="表格标题"/>
    <w:basedOn w:val="Normal"/>
    <w:next w:val="a2"/>
    <w:link w:val="Char"/>
    <w:qFormat/>
    <w:pPr>
      <w:keepNext/>
      <w:numPr>
        <w:ilvl w:val="4"/>
        <w:numId w:val="2"/>
      </w:numPr>
      <w:adjustRightInd w:val="0"/>
      <w:spacing w:beforeLines="20" w:afterLines="10"/>
      <w:jc w:val="center"/>
    </w:pPr>
    <w:rPr>
      <w:rFonts w:eastAsia="SimSun" w:cs="Times New Roman"/>
      <w:color w:val="000000"/>
    </w:rPr>
  </w:style>
  <w:style w:type="character" w:customStyle="1" w:styleId="Char0">
    <w:name w:val="英文表格标题 Char"/>
    <w:link w:val="a2"/>
    <w:locked/>
    <w:rPr>
      <w:rFonts w:ascii="Times New Roman" w:eastAsia="SimSun" w:hAnsi="Times New Roman" w:cs="Times New Roman" w:hint="default"/>
      <w:color w:val="000000"/>
    </w:rPr>
  </w:style>
  <w:style w:type="character" w:customStyle="1" w:styleId="Char1">
    <w:name w:val="图片说明 Char"/>
    <w:link w:val="a0"/>
    <w:locked/>
    <w:rPr>
      <w:rFonts w:ascii="Times New Roman" w:eastAsia="SimSun" w:hAnsi="Times New Roman" w:cs="Times New Roman" w:hint="default"/>
    </w:rPr>
  </w:style>
  <w:style w:type="paragraph" w:customStyle="1" w:styleId="a1">
    <w:name w:val="英文图片说明"/>
    <w:basedOn w:val="a0"/>
    <w:next w:val="Normal"/>
    <w:link w:val="Char2"/>
    <w:qFormat/>
    <w:pPr>
      <w:numPr>
        <w:ilvl w:val="6"/>
      </w:numPr>
      <w:spacing w:beforeLines="0" w:afterLines="20"/>
    </w:pPr>
  </w:style>
  <w:style w:type="paragraph" w:customStyle="1" w:styleId="a0">
    <w:name w:val="图片说明"/>
    <w:basedOn w:val="Normal"/>
    <w:next w:val="a1"/>
    <w:link w:val="Char1"/>
    <w:qFormat/>
    <w:pPr>
      <w:numPr>
        <w:ilvl w:val="5"/>
        <w:numId w:val="2"/>
      </w:numPr>
      <w:adjustRightInd w:val="0"/>
      <w:spacing w:beforeLines="10" w:afterLines="10"/>
      <w:jc w:val="center"/>
    </w:pPr>
    <w:rPr>
      <w:rFonts w:eastAsia="SimSun" w:cs="Times New Roman"/>
    </w:rPr>
  </w:style>
  <w:style w:type="character" w:customStyle="1" w:styleId="Char2">
    <w:name w:val="英文图片说明 Char"/>
    <w:link w:val="a1"/>
    <w:locked/>
    <w:rPr>
      <w:rFonts w:ascii="Times New Roman" w:eastAsia="SimSun" w:hAnsi="Times New Roman" w:cs="Times New Roman" w:hint="default"/>
      <w:kern w:val="2"/>
      <w:sz w:val="21"/>
      <w:szCs w:val="22"/>
    </w:rPr>
  </w:style>
  <w:style w:type="character" w:customStyle="1" w:styleId="Char3">
    <w:name w:val="公式 Char"/>
    <w:basedOn w:val="DefaultParagraphFont"/>
    <w:link w:val="a4"/>
    <w:locked/>
    <w:rPr>
      <w:rFonts w:ascii="Times New Roman" w:eastAsia="SimSun" w:hAnsi="Times New Roman" w:cs="Times New Roman" w:hint="default"/>
      <w:iCs/>
      <w:color w:val="000000" w:themeColor="text1"/>
      <w:sz w:val="24"/>
    </w:rPr>
  </w:style>
  <w:style w:type="paragraph" w:customStyle="1" w:styleId="a4">
    <w:name w:val="公式"/>
    <w:basedOn w:val="Normal"/>
    <w:next w:val="Normal"/>
    <w:link w:val="Char3"/>
    <w:qFormat/>
    <w:pPr>
      <w:tabs>
        <w:tab w:val="center" w:pos="4200"/>
        <w:tab w:val="center" w:leader="middleDot" w:pos="8466"/>
      </w:tabs>
      <w:adjustRightInd w:val="0"/>
      <w:ind w:firstLine="0"/>
    </w:pPr>
    <w:rPr>
      <w:rFonts w:eastAsia="SimSun"/>
      <w:iCs/>
      <w:color w:val="000000" w:themeColor="text1"/>
    </w:rPr>
  </w:style>
  <w:style w:type="paragraph" w:customStyle="1" w:styleId="1">
    <w:name w:val="列出段落1"/>
    <w:basedOn w:val="Normal"/>
    <w:uiPriority w:val="34"/>
    <w:qFormat/>
    <w:pPr>
      <w:spacing w:beforeLines="10" w:afterLines="10"/>
    </w:pPr>
    <w:rPr>
      <w:rFonts w:eastAsia="SimSun" w:cs="Times New Roman"/>
      <w:sz w:val="28"/>
    </w:rPr>
  </w:style>
  <w:style w:type="character" w:customStyle="1" w:styleId="Char4">
    <w:name w:val="参考文献 Char"/>
    <w:basedOn w:val="DefaultParagraphFont"/>
    <w:link w:val="a3"/>
    <w:locked/>
    <w:rPr>
      <w:rFonts w:ascii="Times New Roman" w:hAnsi="Times New Roman" w:cs="Times New Roman" w:hint="default"/>
      <w:kern w:val="2"/>
      <w:sz w:val="21"/>
      <w:szCs w:val="22"/>
    </w:rPr>
  </w:style>
  <w:style w:type="paragraph" w:customStyle="1" w:styleId="a3">
    <w:name w:val="参考文献"/>
    <w:basedOn w:val="Normal"/>
    <w:link w:val="Char4"/>
    <w:qFormat/>
    <w:pPr>
      <w:numPr>
        <w:numId w:val="8"/>
      </w:numPr>
      <w:adjustRightInd w:val="0"/>
      <w:spacing w:line="240" w:lineRule="auto"/>
      <w:ind w:firstLine="0"/>
    </w:pPr>
  </w:style>
  <w:style w:type="character" w:customStyle="1" w:styleId="WarningChar">
    <w:name w:val="Warning Char"/>
    <w:basedOn w:val="ListParagraphChar"/>
    <w:link w:val="Warning"/>
    <w:locked/>
    <w:rsid w:val="00896D7D"/>
    <w:rPr>
      <w:rFonts w:ascii="Times New Roman" w:hAnsi="Times New Roman" w:cs="Times New Roman" w:hint="default"/>
      <w:b/>
      <w:i/>
      <w:color w:val="FF0000"/>
      <w:kern w:val="2"/>
      <w:sz w:val="24"/>
      <w:szCs w:val="22"/>
    </w:rPr>
  </w:style>
  <w:style w:type="paragraph" w:customStyle="1" w:styleId="Warning">
    <w:name w:val="Warning"/>
    <w:basedOn w:val="ListParagraph"/>
    <w:link w:val="WarningChar"/>
    <w:qFormat/>
    <w:rsid w:val="00896D7D"/>
    <w:pPr>
      <w:pBdr>
        <w:top w:val="single" w:sz="4" w:space="0" w:color="auto"/>
        <w:left w:val="single" w:sz="4" w:space="0" w:color="auto"/>
        <w:bottom w:val="single" w:sz="4" w:space="0" w:color="auto"/>
        <w:right w:val="single" w:sz="4" w:space="0" w:color="auto"/>
      </w:pBdr>
      <w:spacing w:line="240" w:lineRule="auto"/>
      <w:ind w:left="420" w:firstLine="0"/>
    </w:pPr>
    <w:rPr>
      <w:b/>
      <w:i/>
      <w:color w:val="FF0000"/>
    </w:rPr>
  </w:style>
  <w:style w:type="character" w:styleId="PlaceholderText">
    <w:name w:val="Placeholder Text"/>
    <w:basedOn w:val="DefaultParagraphFont"/>
    <w:uiPriority w:val="99"/>
    <w:semiHidden/>
    <w:rPr>
      <w:color w:val="808080"/>
    </w:rPr>
  </w:style>
  <w:style w:type="character" w:customStyle="1" w:styleId="10">
    <w:name w:val="占位符文本1"/>
    <w:basedOn w:val="DefaultParagraphFont"/>
    <w:uiPriority w:val="99"/>
    <w:semiHidden/>
    <w:rPr>
      <w:color w:val="808080"/>
    </w:rPr>
  </w:style>
  <w:style w:type="table" w:styleId="TableGrid">
    <w:name w:val="Table Grid"/>
    <w:basedOn w:val="TableNormal"/>
    <w:uiPriority w:val="39"/>
    <w:rPr>
      <w:rFonts w:ascii="Calibri" w:eastAsia="SimSu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Pr>
      <w:rFonts w:asciiTheme="minorHAnsi" w:hAnsiTheme="minorHAns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
    <w:name w:val="Grid Table 4"/>
    <w:basedOn w:val="TableNormal"/>
    <w:uiPriority w:val="49"/>
    <w:rPr>
      <w:rFonts w:asciiTheme="minorHAnsi" w:hAnsiTheme="minorHAnsi"/>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3">
    <w:name w:val="Grid Table 4 Accent 3"/>
    <w:basedOn w:val="TableNormal"/>
    <w:uiPriority w:val="49"/>
    <w:rPr>
      <w:rFonts w:asciiTheme="minorHAnsi" w:hAnsiTheme="minorHAnsi"/>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网格表 5 深色 - 着色 51"/>
    <w:basedOn w:val="TableNormal"/>
    <w:uiPriority w:val="50"/>
    <w:rPr>
      <w:rFonts w:ascii="Calibri" w:eastAsia="SimSun" w:hAnsi="Calibri" w:cs="Times New Roman"/>
    </w:rPr>
    <w:tblPr>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HTMLPreformatted">
    <w:name w:val="HTML Preformatted"/>
    <w:basedOn w:val="Normal"/>
    <w:link w:val="HTMLPreformattedChar"/>
    <w:uiPriority w:val="99"/>
    <w:semiHidden/>
    <w:unhideWhenUsed/>
    <w:rsid w:val="001D0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0"/>
      <w:jc w:val="left"/>
    </w:pPr>
    <w:rPr>
      <w:rFonts w:ascii="SimSun" w:eastAsia="SimSun" w:hAnsi="SimSun" w:cs="SimSun"/>
      <w:kern w:val="0"/>
      <w:szCs w:val="24"/>
    </w:rPr>
  </w:style>
  <w:style w:type="character" w:customStyle="1" w:styleId="HTMLPreformattedChar">
    <w:name w:val="HTML Preformatted Char"/>
    <w:basedOn w:val="DefaultParagraphFont"/>
    <w:link w:val="HTMLPreformatted"/>
    <w:uiPriority w:val="99"/>
    <w:semiHidden/>
    <w:rsid w:val="001D0F10"/>
    <w:rPr>
      <w:rFonts w:ascii="SimSun" w:eastAsia="SimSun" w:hAnsi="SimSun" w:cs="SimSun"/>
      <w:sz w:val="24"/>
      <w:szCs w:val="24"/>
    </w:rPr>
  </w:style>
  <w:style w:type="character" w:styleId="HTMLCode">
    <w:name w:val="HTML Code"/>
    <w:basedOn w:val="DefaultParagraphFont"/>
    <w:uiPriority w:val="99"/>
    <w:semiHidden/>
    <w:unhideWhenUsed/>
    <w:rsid w:val="001D0F10"/>
    <w:rPr>
      <w:rFonts w:ascii="SimSun" w:eastAsia="SimSun" w:hAnsi="SimSun" w:cs="SimSun"/>
      <w:sz w:val="24"/>
      <w:szCs w:val="24"/>
    </w:rPr>
  </w:style>
  <w:style w:type="paragraph" w:customStyle="1" w:styleId="Code">
    <w:name w:val="Code"/>
    <w:basedOn w:val="ListParagraph"/>
    <w:link w:val="CodeChar"/>
    <w:qFormat/>
    <w:rsid w:val="003A68B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pacing w:line="240" w:lineRule="auto"/>
      <w:ind w:left="420" w:firstLine="0"/>
      <w:jc w:val="left"/>
    </w:pPr>
    <w:rPr>
      <w:rFonts w:ascii="Consolas" w:eastAsia="Cambria" w:hAnsi="Consolas" w:cs="SimSun"/>
      <w:color w:val="333333"/>
      <w:kern w:val="0"/>
      <w:sz w:val="21"/>
      <w:szCs w:val="24"/>
    </w:rPr>
  </w:style>
  <w:style w:type="character" w:customStyle="1" w:styleId="CodeChar">
    <w:name w:val="Code Char"/>
    <w:basedOn w:val="ListParagraphChar"/>
    <w:link w:val="Code"/>
    <w:rsid w:val="003A68BC"/>
    <w:rPr>
      <w:rFonts w:ascii="Consolas" w:eastAsia="Cambria" w:hAnsi="Consolas" w:cs="SimSun" w:hint="default"/>
      <w:color w:val="333333"/>
      <w:kern w:val="2"/>
      <w:sz w:val="21"/>
      <w:szCs w:val="24"/>
      <w:shd w:val="clear" w:color="auto" w:fill="F5F5F5"/>
    </w:rPr>
  </w:style>
  <w:style w:type="character" w:styleId="Emphasis">
    <w:name w:val="Emphasis"/>
    <w:basedOn w:val="DefaultParagraphFont"/>
    <w:uiPriority w:val="20"/>
    <w:qFormat/>
    <w:rsid w:val="00F36648"/>
    <w:rPr>
      <w:i/>
      <w:iCs/>
    </w:rPr>
  </w:style>
  <w:style w:type="character" w:customStyle="1" w:styleId="sig-paren">
    <w:name w:val="sig-paren"/>
    <w:basedOn w:val="DefaultParagraphFont"/>
    <w:rsid w:val="00F36648"/>
  </w:style>
  <w:style w:type="character" w:customStyle="1" w:styleId="viewcode-link">
    <w:name w:val="viewcode-link"/>
    <w:basedOn w:val="DefaultParagraphFont"/>
    <w:rsid w:val="00F36648"/>
  </w:style>
  <w:style w:type="paragraph" w:styleId="NormalWeb">
    <w:name w:val="Normal (Web)"/>
    <w:basedOn w:val="Normal"/>
    <w:uiPriority w:val="99"/>
    <w:semiHidden/>
    <w:unhideWhenUsed/>
    <w:rsid w:val="00F36648"/>
    <w:pPr>
      <w:widowControl/>
      <w:snapToGrid/>
      <w:spacing w:before="100" w:beforeAutospacing="1" w:after="100" w:afterAutospacing="1" w:line="240" w:lineRule="auto"/>
      <w:ind w:firstLine="0"/>
      <w:jc w:val="left"/>
    </w:pPr>
    <w:rPr>
      <w:rFonts w:ascii="SimSun" w:eastAsia="SimSun" w:hAnsi="SimSun" w:cs="SimSun"/>
      <w:kern w:val="0"/>
      <w:szCs w:val="24"/>
    </w:rPr>
  </w:style>
  <w:style w:type="character" w:customStyle="1" w:styleId="pre">
    <w:name w:val="pre"/>
    <w:basedOn w:val="DefaultParagraphFont"/>
    <w:rsid w:val="00F36648"/>
  </w:style>
  <w:style w:type="character" w:customStyle="1" w:styleId="kn">
    <w:name w:val="kn"/>
    <w:basedOn w:val="DefaultParagraphFont"/>
    <w:rsid w:val="00F36648"/>
  </w:style>
  <w:style w:type="character" w:customStyle="1" w:styleId="nn">
    <w:name w:val="nn"/>
    <w:basedOn w:val="DefaultParagraphFont"/>
    <w:rsid w:val="00F36648"/>
  </w:style>
  <w:style w:type="character" w:customStyle="1" w:styleId="n">
    <w:name w:val="n"/>
    <w:basedOn w:val="DefaultParagraphFont"/>
    <w:rsid w:val="00F36648"/>
  </w:style>
  <w:style w:type="character" w:customStyle="1" w:styleId="o">
    <w:name w:val="o"/>
    <w:basedOn w:val="DefaultParagraphFont"/>
    <w:rsid w:val="00F36648"/>
  </w:style>
  <w:style w:type="character" w:customStyle="1" w:styleId="p">
    <w:name w:val="p"/>
    <w:basedOn w:val="DefaultParagraphFont"/>
    <w:rsid w:val="00F36648"/>
  </w:style>
  <w:style w:type="character" w:customStyle="1" w:styleId="mi">
    <w:name w:val="mi"/>
    <w:basedOn w:val="DefaultParagraphFont"/>
    <w:rsid w:val="00F36648"/>
  </w:style>
  <w:style w:type="character" w:styleId="Strong">
    <w:name w:val="Strong"/>
    <w:basedOn w:val="DefaultParagraphFont"/>
    <w:uiPriority w:val="22"/>
    <w:qFormat/>
    <w:rsid w:val="00F36648"/>
    <w:rPr>
      <w:b/>
      <w:bCs/>
    </w:rPr>
  </w:style>
  <w:style w:type="character" w:customStyle="1" w:styleId="std">
    <w:name w:val="std"/>
    <w:basedOn w:val="DefaultParagraphFont"/>
    <w:rsid w:val="00F36648"/>
  </w:style>
  <w:style w:type="character" w:customStyle="1" w:styleId="doc">
    <w:name w:val="doc"/>
    <w:basedOn w:val="DefaultParagraphFont"/>
    <w:rsid w:val="00F36648"/>
  </w:style>
  <w:style w:type="paragraph" w:styleId="Subtitle">
    <w:name w:val="Subtitle"/>
    <w:basedOn w:val="Normal"/>
    <w:next w:val="Normal"/>
    <w:link w:val="SubtitleChar"/>
    <w:uiPriority w:val="11"/>
    <w:qFormat/>
    <w:rsid w:val="00844471"/>
    <w:pPr>
      <w:spacing w:before="240" w:after="60" w:line="312" w:lineRule="auto"/>
      <w:jc w:val="center"/>
      <w:outlineLvl w:val="1"/>
    </w:pPr>
    <w:rPr>
      <w:rFonts w:asciiTheme="minorHAnsi" w:hAnsiTheme="minorHAnsi"/>
      <w:b/>
      <w:bCs/>
      <w:kern w:val="28"/>
      <w:sz w:val="32"/>
      <w:szCs w:val="32"/>
    </w:rPr>
  </w:style>
  <w:style w:type="character" w:customStyle="1" w:styleId="SubtitleChar">
    <w:name w:val="Subtitle Char"/>
    <w:basedOn w:val="DefaultParagraphFont"/>
    <w:link w:val="Subtitle"/>
    <w:uiPriority w:val="11"/>
    <w:rsid w:val="00844471"/>
    <w:rPr>
      <w:rFonts w:asciiTheme="minorHAnsi" w:hAnsiTheme="minorHAns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2737582">
      <w:bodyDiv w:val="1"/>
      <w:marLeft w:val="0"/>
      <w:marRight w:val="0"/>
      <w:marTop w:val="0"/>
      <w:marBottom w:val="0"/>
      <w:divBdr>
        <w:top w:val="none" w:sz="0" w:space="0" w:color="auto"/>
        <w:left w:val="none" w:sz="0" w:space="0" w:color="auto"/>
        <w:bottom w:val="none" w:sz="0" w:space="0" w:color="auto"/>
        <w:right w:val="none" w:sz="0" w:space="0" w:color="auto"/>
      </w:divBdr>
      <w:divsChild>
        <w:div w:id="1972512956">
          <w:marLeft w:val="0"/>
          <w:marRight w:val="0"/>
          <w:marTop w:val="15"/>
          <w:marBottom w:val="360"/>
          <w:divBdr>
            <w:top w:val="single" w:sz="6" w:space="0" w:color="E1E4E5"/>
            <w:left w:val="single" w:sz="6" w:space="0" w:color="E1E4E5"/>
            <w:bottom w:val="single" w:sz="6" w:space="0" w:color="E1E4E5"/>
            <w:right w:val="single" w:sz="6" w:space="0" w:color="E1E4E5"/>
          </w:divBdr>
          <w:divsChild>
            <w:div w:id="13028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7446">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package" Target="embeddings/Microsoft_Visio_Drawing.vsdx"/><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gpiozero.readthedocs.io/en/stable/api_output.html" TargetMode="External"/><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emf"/><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hyperlink" Target="https://gpiozero.readthedocs.io/en/stable/index.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7.jpeg"/><Relationship Id="rId30" Type="http://schemas.openxmlformats.org/officeDocument/2006/relationships/package" Target="embeddings/Microsoft_Visio_Drawing1.vsdx"/><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hyperlink" Target="https://gpiozero.readthedocs.io/en/stable/api_output.html" TargetMode="External"/><Relationship Id="rId38" Type="http://schemas.openxmlformats.org/officeDocument/2006/relationships/header" Target="header2.xml"/></Relationships>
</file>

<file path=word/_rels/header3.xml.rels><?xml version="1.0" encoding="UTF-8" standalone="yes"?>
<Relationships xmlns="http://schemas.openxmlformats.org/package/2006/relationships"><Relationship Id="rId1" Type="http://schemas.openxmlformats.org/officeDocument/2006/relationships/image" Target="media/image23.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xu\Documents\07_University_Macau\IOT_Experiment\01_IoT_Tutorial\document_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Hei"/>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529FA2-A489-4434-B3EC-703BE6919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document_template.dotx</Template>
  <TotalTime>4942</TotalTime>
  <Pages>13</Pages>
  <Words>1624</Words>
  <Characters>9258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逻辑设计一部</Company>
  <LinksUpToDate>false</LinksUpToDate>
  <CharactersWithSpaces>10861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CHONGYAO</dc:creator>
  <cp:keywords/>
  <dc:description/>
  <cp:lastModifiedBy>XU, CHONGYAO</cp:lastModifiedBy>
  <cp:revision>15</cp:revision>
  <cp:lastPrinted>2021-05-21T15:07:00Z</cp:lastPrinted>
  <dcterms:created xsi:type="dcterms:W3CDTF">2021-05-18T07:50:00Z</dcterms:created>
  <dcterms:modified xsi:type="dcterms:W3CDTF">2021-05-24T14:54:00Z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y fmtid="{D5CDD505-2E9C-101B-9397-08002B2CF9AE}" pid="3" name="MTWinEqns">
    <vt:bool>true</vt:bool>
  </property>
</Properties>
</file>