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8E" w:rsidRDefault="00A6758E" w:rsidP="00A6758E">
      <w:pPr>
        <w:pStyle w:val="Heading1"/>
      </w:pPr>
      <w:r>
        <w:t>Objective</w:t>
      </w:r>
    </w:p>
    <w:p w:rsidR="00A6758E" w:rsidRDefault="00A6758E" w:rsidP="00A6758E">
      <w:pPr>
        <w:ind w:firstLine="480"/>
      </w:pPr>
      <w:r>
        <w:t xml:space="preserve">To start up your </w:t>
      </w:r>
      <w:r w:rsidR="00044DE5" w:rsidRPr="00044DE5">
        <w:t xml:space="preserve">Raspberry Pi </w:t>
      </w:r>
      <w:r>
        <w:t xml:space="preserve">and run your first program on </w:t>
      </w:r>
      <w:r w:rsidR="00044DE5" w:rsidRPr="00044DE5">
        <w:t>Raspberry Pi</w:t>
      </w:r>
      <w:r>
        <w:t xml:space="preserve">. The objectives of this project tutorial include: </w:t>
      </w:r>
    </w:p>
    <w:p w:rsidR="00A6758E" w:rsidRDefault="00A6758E" w:rsidP="00A6758E">
      <w:pPr>
        <w:ind w:firstLine="480"/>
      </w:pPr>
      <w:r>
        <w:t>(1)</w:t>
      </w:r>
      <w:r>
        <w:tab/>
      </w:r>
      <w:r w:rsidR="00895F3A">
        <w:t>Connect</w:t>
      </w:r>
      <w:r>
        <w:t xml:space="preserve"> RP hardware</w:t>
      </w:r>
      <w:r w:rsidR="00387205">
        <w:t>;</w:t>
      </w:r>
    </w:p>
    <w:p w:rsidR="00A6758E" w:rsidRDefault="00A6758E" w:rsidP="00A6758E">
      <w:pPr>
        <w:ind w:firstLine="480"/>
      </w:pPr>
      <w:r>
        <w:t>(2)</w:t>
      </w:r>
      <w:r>
        <w:tab/>
      </w:r>
      <w:r w:rsidR="00895F3A">
        <w:t>L</w:t>
      </w:r>
      <w:r>
        <w:t>earn to use some basic software tools</w:t>
      </w:r>
      <w:r w:rsidR="00387205">
        <w:t>;</w:t>
      </w:r>
    </w:p>
    <w:p w:rsidR="00A6758E" w:rsidRDefault="00A6758E" w:rsidP="00A6758E">
      <w:pPr>
        <w:ind w:firstLine="480"/>
      </w:pPr>
      <w:r>
        <w:t>(3)</w:t>
      </w:r>
      <w:r>
        <w:tab/>
      </w:r>
      <w:r w:rsidR="00895F3A">
        <w:t>Run</w:t>
      </w:r>
      <w:r>
        <w:t xml:space="preserve"> RP OS;</w:t>
      </w:r>
    </w:p>
    <w:p w:rsidR="00A6758E" w:rsidRPr="00A6758E" w:rsidRDefault="00A6758E" w:rsidP="00A6758E">
      <w:pPr>
        <w:ind w:firstLine="480"/>
      </w:pPr>
      <w:r>
        <w:t>(4)</w:t>
      </w:r>
      <w:r>
        <w:tab/>
      </w:r>
      <w:r w:rsidR="00895F3A">
        <w:t>Run</w:t>
      </w:r>
      <w:r>
        <w:t xml:space="preserve"> a program on RP.</w:t>
      </w:r>
    </w:p>
    <w:p w:rsidR="00A6758E" w:rsidRDefault="00A6758E" w:rsidP="00A6758E">
      <w:pPr>
        <w:pStyle w:val="Heading1"/>
      </w:pPr>
      <w:r>
        <w:t>Components</w:t>
      </w:r>
    </w:p>
    <w:p w:rsidR="00A6758E" w:rsidRDefault="00DD42AC" w:rsidP="00DD42AC">
      <w:pPr>
        <w:pStyle w:val="ListParagraph"/>
        <w:numPr>
          <w:ilvl w:val="0"/>
          <w:numId w:val="18"/>
        </w:numPr>
        <w:ind w:firstLineChars="0"/>
      </w:pPr>
      <w:r w:rsidRPr="00DD42AC">
        <w:t xml:space="preserve">Raspberry Pi </w:t>
      </w:r>
      <w:r w:rsidR="00A6758E">
        <w:t>Board</w:t>
      </w:r>
      <w:r w:rsidR="00EB1F30">
        <w:t xml:space="preserve"> and Power</w:t>
      </w:r>
      <w:r w:rsidR="00A6758E">
        <w:t xml:space="preserve">; </w:t>
      </w:r>
    </w:p>
    <w:p w:rsidR="00760EEF" w:rsidRDefault="00760EEF" w:rsidP="00EB1F30">
      <w:pPr>
        <w:ind w:left="4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9751B1" wp14:editId="58F188FD">
            <wp:extent cx="2501977" cy="149618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773" cy="150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E0C61" wp14:editId="25B6EEF8">
            <wp:extent cx="1374405" cy="1186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166" cy="120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8E" w:rsidRDefault="00EB1F30" w:rsidP="00760EEF">
      <w:pPr>
        <w:pStyle w:val="ListParagraph"/>
        <w:numPr>
          <w:ilvl w:val="0"/>
          <w:numId w:val="18"/>
        </w:numPr>
        <w:ind w:firstLineChars="0"/>
      </w:pPr>
      <w:r>
        <w:t xml:space="preserve">A 16GB </w:t>
      </w:r>
      <w:r w:rsidR="00A6758E">
        <w:t>SD Card</w:t>
      </w:r>
      <w:r w:rsidR="00314102">
        <w:t xml:space="preserve"> and </w:t>
      </w:r>
      <w:r>
        <w:t xml:space="preserve">a </w:t>
      </w:r>
      <w:r w:rsidR="00314102">
        <w:t xml:space="preserve">SD Card </w:t>
      </w:r>
      <w:r>
        <w:t>R</w:t>
      </w:r>
      <w:r w:rsidR="00314102">
        <w:t>eader</w:t>
      </w:r>
      <w:r w:rsidR="00A6758E">
        <w:t>;</w:t>
      </w:r>
    </w:p>
    <w:p w:rsidR="00760EEF" w:rsidRDefault="00760EEF" w:rsidP="00760EEF">
      <w:pPr>
        <w:ind w:left="4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0EB362" wp14:editId="0748BAAF">
            <wp:extent cx="1028700" cy="14751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8" cy="14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F30">
        <w:rPr>
          <w:noProof/>
        </w:rPr>
        <w:drawing>
          <wp:inline distT="0" distB="0" distL="0" distR="0" wp14:anchorId="20F37355" wp14:editId="253218BB">
            <wp:extent cx="1009650" cy="1395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9992" cy="142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8E" w:rsidRDefault="00A6758E" w:rsidP="00760EEF">
      <w:pPr>
        <w:pStyle w:val="ListParagraph"/>
        <w:numPr>
          <w:ilvl w:val="0"/>
          <w:numId w:val="18"/>
        </w:numPr>
        <w:ind w:firstLineChars="0"/>
      </w:pPr>
      <w:r>
        <w:t>LCD Screen</w:t>
      </w:r>
      <w:r w:rsidR="00EB1F30">
        <w:t xml:space="preserve"> and </w:t>
      </w:r>
      <w:r w:rsidR="00EB1F30">
        <w:t>HDMI Cable</w:t>
      </w:r>
    </w:p>
    <w:p w:rsidR="00A6758E" w:rsidRDefault="00760EEF" w:rsidP="00EB1F30">
      <w:pPr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3CEC85" wp14:editId="7A33047F">
            <wp:extent cx="2559050" cy="1682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5023" b="94521" l="4805" r="95796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586" cy="169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86D" w:rsidRPr="0080586D">
        <w:rPr>
          <w:noProof/>
        </w:rPr>
        <w:t xml:space="preserve"> </w:t>
      </w:r>
      <w:r w:rsidR="0080586D">
        <w:rPr>
          <w:noProof/>
        </w:rPr>
        <w:drawing>
          <wp:inline distT="0" distB="0" distL="0" distR="0" wp14:anchorId="5D7CE1E9" wp14:editId="4E8C32DE">
            <wp:extent cx="1555750" cy="11240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987" b="96026" l="9091" r="89474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365" cy="11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EF" w:rsidRPr="00A6758E" w:rsidRDefault="00760EEF" w:rsidP="00760EEF">
      <w:pPr>
        <w:ind w:left="48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1A086D" wp14:editId="5FA401F0">
            <wp:extent cx="1800225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3378" b="100000" l="9524" r="89418">
                                  <a14:foregroundMark x1="69312" y1="79054" x2="67725" y2="83108"/>
                                  <a14:foregroundMark x1="49206" y1="72973" x2="60847" y2="71622"/>
                                  <a14:foregroundMark x1="69841" y1="15541" x2="75132" y2="27027"/>
                                  <a14:foregroundMark x1="84127" y1="45946" x2="85714" y2="4797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43" w:rsidRDefault="00A6758E" w:rsidP="00A6758E">
      <w:pPr>
        <w:pStyle w:val="Heading1"/>
      </w:pPr>
      <w:r>
        <w:t>Principle of T</w:t>
      </w:r>
      <w:r w:rsidRPr="00A6758E">
        <w:t xml:space="preserve">he </w:t>
      </w:r>
      <w:r>
        <w:rPr>
          <w:rFonts w:hint="eastAsia"/>
        </w:rPr>
        <w:t>E</w:t>
      </w:r>
      <w:r w:rsidRPr="00A6758E">
        <w:t>xperiment</w:t>
      </w:r>
    </w:p>
    <w:p w:rsidR="0051314B" w:rsidRDefault="000D4DF4" w:rsidP="00DD42AC">
      <w:pPr>
        <w:pStyle w:val="Heading2"/>
        <w:spacing w:before="32" w:after="32"/>
      </w:pPr>
      <w:r>
        <w:rPr>
          <w:rFonts w:hint="eastAsia"/>
        </w:rPr>
        <w:t>Introduction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="00DD42AC" w:rsidRPr="00DD42AC">
        <w:t>Raspberry Pi</w:t>
      </w:r>
      <w:r>
        <w:t xml:space="preserve"> 4B</w:t>
      </w:r>
    </w:p>
    <w:p w:rsidR="000D4DF4" w:rsidRPr="00DD42AC" w:rsidRDefault="000D4DF4" w:rsidP="000D4DF4">
      <w:pPr>
        <w:ind w:firstLine="480"/>
        <w:rPr>
          <w:rFonts w:hint="eastAsia"/>
        </w:rPr>
      </w:pPr>
    </w:p>
    <w:p w:rsidR="0051314B" w:rsidRDefault="000D4DF4" w:rsidP="000D4DF4">
      <w:pPr>
        <w:pStyle w:val="Heading2"/>
        <w:spacing w:before="32" w:after="32"/>
      </w:pPr>
      <w:r w:rsidRPr="000D4DF4">
        <w:t>BCM2711</w:t>
      </w:r>
      <w:r>
        <w:t xml:space="preserve"> </w:t>
      </w:r>
      <w:proofErr w:type="spellStart"/>
      <w:r>
        <w:rPr>
          <w:rFonts w:hint="eastAsia"/>
        </w:rPr>
        <w:t>So</w:t>
      </w:r>
      <w:r>
        <w:t>C</w:t>
      </w:r>
      <w:proofErr w:type="spellEnd"/>
      <w:r>
        <w:t xml:space="preserve"> of </w:t>
      </w:r>
      <w:r w:rsidRPr="000D4DF4">
        <w:t>raspberry Pi</w:t>
      </w:r>
      <w:r>
        <w:t xml:space="preserve"> 4B</w:t>
      </w:r>
    </w:p>
    <w:p w:rsidR="000D4DF4" w:rsidRDefault="000A368D" w:rsidP="000D4DF4">
      <w:pPr>
        <w:ind w:firstLine="480"/>
        <w:rPr>
          <w:rFonts w:hint="eastAsia"/>
        </w:rPr>
      </w:pPr>
      <w:r w:rsidRPr="000A368D">
        <w:t xml:space="preserve">BCM2711 </w:t>
      </w:r>
      <w:r w:rsidR="000D4DF4">
        <w:t xml:space="preserve">is the Broadcom chip used in the Raspberry Pi 4 Model B. The architecture of the BCM2711 is a considerable upgrade on that used by the </w:t>
      </w:r>
      <w:proofErr w:type="spellStart"/>
      <w:r w:rsidR="000D4DF4">
        <w:t>SoCs</w:t>
      </w:r>
      <w:proofErr w:type="spellEnd"/>
      <w:r w:rsidR="000D4DF4">
        <w:t xml:space="preserve"> in earlier Pi models. It continues the quad-core CPU design of the BCM2837, but uses the more powerful ARM A72 core. It has a greatly improved GPU feature set with much faster input/output, due to the incorporation of a </w:t>
      </w:r>
      <w:proofErr w:type="spellStart"/>
      <w:r w:rsidR="000D4DF4">
        <w:t>PCIe</w:t>
      </w:r>
      <w:proofErr w:type="spellEnd"/>
      <w:r w:rsidR="000D4DF4">
        <w:t xml:space="preserve"> link that connects the USB 2 and USB 3 ports, and a natively attached Ethernet controller. It is also capable of addressing more me</w:t>
      </w:r>
      <w:r w:rsidR="000D4DF4">
        <w:t xml:space="preserve">mory than the </w:t>
      </w:r>
      <w:proofErr w:type="spellStart"/>
      <w:r w:rsidR="000D4DF4">
        <w:t>SoCs</w:t>
      </w:r>
      <w:proofErr w:type="spellEnd"/>
      <w:r w:rsidR="000D4DF4">
        <w:t xml:space="preserve"> used before.</w:t>
      </w:r>
    </w:p>
    <w:p w:rsidR="000D4DF4" w:rsidRPr="000D4DF4" w:rsidRDefault="000D4DF4" w:rsidP="000D4DF4">
      <w:pPr>
        <w:ind w:firstLine="480"/>
        <w:rPr>
          <w:rFonts w:hint="eastAsia"/>
        </w:rPr>
      </w:pPr>
      <w:r>
        <w:t xml:space="preserve">The ARM cores are capable of running at up to 1.5 GHz, making the Pi 4 about 50% faster than the Raspberry Pi 3B+. The new </w:t>
      </w:r>
      <w:proofErr w:type="spellStart"/>
      <w:r>
        <w:t>VideoCore</w:t>
      </w:r>
      <w:proofErr w:type="spellEnd"/>
      <w:r>
        <w:t xml:space="preserve"> VI 3D unit now runs at up to 500 </w:t>
      </w:r>
      <w:proofErr w:type="spellStart"/>
      <w:r>
        <w:t>MHz.</w:t>
      </w:r>
      <w:proofErr w:type="spellEnd"/>
      <w:r>
        <w:t xml:space="preserve"> The ARM cores are 64-bit, and while the </w:t>
      </w:r>
      <w:proofErr w:type="spellStart"/>
      <w:r>
        <w:t>VideoCore</w:t>
      </w:r>
      <w:proofErr w:type="spellEnd"/>
      <w:r>
        <w:t xml:space="preserve"> is 32-bit, there is a new Memory Management Unit, which means it can access more memory than previous versions.</w:t>
      </w:r>
    </w:p>
    <w:p w:rsidR="000D4DF4" w:rsidRPr="000D4DF4" w:rsidRDefault="000D4DF4" w:rsidP="000D4DF4">
      <w:pPr>
        <w:ind w:firstLine="480"/>
        <w:rPr>
          <w:rFonts w:hint="eastAsia"/>
        </w:rPr>
      </w:pPr>
      <w:r w:rsidRPr="000D4DF4">
        <w:t>A datasheet for the BCM2711 can be found </w:t>
      </w:r>
      <w:hyperlink r:id="rId19" w:history="1">
        <w:r w:rsidRPr="000D4DF4">
          <w:rPr>
            <w:rStyle w:val="Heading5Char"/>
          </w:rPr>
          <w:t>h</w:t>
        </w:r>
        <w:r w:rsidRPr="000D4DF4">
          <w:rPr>
            <w:rStyle w:val="Heading5Char"/>
          </w:rPr>
          <w:t>e</w:t>
        </w:r>
        <w:r w:rsidRPr="000D4DF4">
          <w:rPr>
            <w:rStyle w:val="Heading5Char"/>
          </w:rPr>
          <w:t>re</w:t>
        </w:r>
      </w:hyperlink>
      <w:r w:rsidRPr="000D4DF4">
        <w:t>.</w:t>
      </w:r>
    </w:p>
    <w:p w:rsidR="000D4DF4" w:rsidRDefault="000D4DF4" w:rsidP="000D4DF4">
      <w:pPr>
        <w:pStyle w:val="ListParagraph"/>
        <w:numPr>
          <w:ilvl w:val="0"/>
          <w:numId w:val="19"/>
        </w:numPr>
        <w:ind w:firstLineChars="0"/>
        <w:rPr>
          <w:rFonts w:hint="eastAsia"/>
        </w:rPr>
      </w:pPr>
      <w:r w:rsidRPr="000D4DF4">
        <w:rPr>
          <w:b/>
        </w:rPr>
        <w:t>Processor</w:t>
      </w:r>
      <w:r>
        <w:t xml:space="preserve">: Quad-core Cortex-A72 (ARM v8) 64-bit </w:t>
      </w:r>
      <w:proofErr w:type="spellStart"/>
      <w:r>
        <w:t>SoC</w:t>
      </w:r>
      <w:proofErr w:type="spellEnd"/>
      <w:r>
        <w:t xml:space="preserve"> @ 1.5 GHz. See </w:t>
      </w:r>
      <w:hyperlink r:id="rId20" w:history="1">
        <w:r w:rsidRPr="000D4DF4">
          <w:rPr>
            <w:rStyle w:val="Heading5Char"/>
          </w:rPr>
          <w:t>Wikipedia page</w:t>
        </w:r>
      </w:hyperlink>
      <w:r>
        <w:t xml:space="preserve"> on the A72 for more details.</w:t>
      </w:r>
    </w:p>
    <w:p w:rsidR="000D4DF4" w:rsidRDefault="000D4DF4" w:rsidP="000D4DF4">
      <w:pPr>
        <w:pStyle w:val="ListParagraph"/>
        <w:numPr>
          <w:ilvl w:val="0"/>
          <w:numId w:val="19"/>
        </w:numPr>
        <w:ind w:firstLineChars="0"/>
        <w:rPr>
          <w:rFonts w:hint="eastAsia"/>
        </w:rPr>
      </w:pPr>
      <w:r w:rsidRPr="000D4DF4">
        <w:rPr>
          <w:b/>
        </w:rPr>
        <w:t>Memory</w:t>
      </w:r>
      <w:r>
        <w:t>: Accesses up to 8GB LPDDR4-2400 SDRAM (depending on model)</w:t>
      </w:r>
    </w:p>
    <w:p w:rsidR="000D4DF4" w:rsidRPr="000D4DF4" w:rsidRDefault="000D4DF4" w:rsidP="000D4DF4">
      <w:pPr>
        <w:pStyle w:val="ListParagraph"/>
        <w:numPr>
          <w:ilvl w:val="0"/>
          <w:numId w:val="19"/>
        </w:numPr>
        <w:ind w:firstLineChars="0"/>
      </w:pPr>
      <w:r w:rsidRPr="000D4DF4">
        <w:rPr>
          <w:b/>
        </w:rPr>
        <w:t>Caches</w:t>
      </w:r>
      <w:r>
        <w:t xml:space="preserve">: </w:t>
      </w:r>
      <w:r w:rsidRPr="000D4DF4">
        <w:t>32 KB data + 48 KB instruction L1 cache per core. 1MB L2 cache.</w:t>
      </w:r>
    </w:p>
    <w:p w:rsidR="000D4DF4" w:rsidRDefault="000D4DF4" w:rsidP="000D4DF4">
      <w:pPr>
        <w:pStyle w:val="ListParagraph"/>
        <w:numPr>
          <w:ilvl w:val="0"/>
          <w:numId w:val="19"/>
        </w:numPr>
        <w:ind w:firstLineChars="0"/>
        <w:rPr>
          <w:rFonts w:hint="eastAsia"/>
        </w:rPr>
      </w:pPr>
      <w:r w:rsidRPr="000D4DF4">
        <w:rPr>
          <w:b/>
        </w:rPr>
        <w:t>Multimedia</w:t>
      </w:r>
      <w:r>
        <w:t>: H.265 (4Kp60 decode); H.264 (1080p60 decode, 1080p30 encode); OpenGL ES, 3.0 graphics</w:t>
      </w:r>
    </w:p>
    <w:p w:rsidR="0051314B" w:rsidRPr="0051314B" w:rsidRDefault="000D4DF4" w:rsidP="000D4DF4">
      <w:pPr>
        <w:pStyle w:val="ListParagraph"/>
        <w:numPr>
          <w:ilvl w:val="0"/>
          <w:numId w:val="19"/>
        </w:numPr>
        <w:ind w:firstLineChars="0"/>
        <w:rPr>
          <w:rFonts w:hint="eastAsia"/>
        </w:rPr>
      </w:pPr>
      <w:r w:rsidRPr="000D4DF4">
        <w:rPr>
          <w:b/>
        </w:rPr>
        <w:t>I/O</w:t>
      </w:r>
      <w:r>
        <w:t xml:space="preserve">: </w:t>
      </w:r>
      <w:proofErr w:type="spellStart"/>
      <w:r w:rsidRPr="000D4DF4">
        <w:t>PCIe</w:t>
      </w:r>
      <w:proofErr w:type="spellEnd"/>
      <w:r w:rsidRPr="000D4DF4">
        <w:t xml:space="preserve"> bus, onboard Ethernet port, 2 × DSI ports (only one exposed on Raspberry Pi 4B), 2 × CSI ports (only one exposed on Raspberry Pi 4B), up to 6 × </w:t>
      </w:r>
      <w:r w:rsidRPr="000D4DF4">
        <w:lastRenderedPageBreak/>
        <w:t>I2C, up to 6 × UART (</w:t>
      </w:r>
      <w:proofErr w:type="spellStart"/>
      <w:r w:rsidRPr="000D4DF4">
        <w:t>muxed</w:t>
      </w:r>
      <w:proofErr w:type="spellEnd"/>
      <w:r w:rsidRPr="000D4DF4">
        <w:t xml:space="preserve"> with I2C), up to 6 × SPI (only five exposed on Raspberry Pi 4B), dual HDMI video output, composite video output.</w:t>
      </w:r>
    </w:p>
    <w:p w:rsidR="002E16EB" w:rsidRDefault="00A6758E" w:rsidP="00A6758E">
      <w:pPr>
        <w:pStyle w:val="Heading1"/>
      </w:pPr>
      <w:r w:rsidRPr="00A6758E">
        <w:t xml:space="preserve">Experimental </w:t>
      </w:r>
      <w:r>
        <w:t>S</w:t>
      </w:r>
      <w:r w:rsidRPr="00A6758E">
        <w:t>teps</w:t>
      </w:r>
    </w:p>
    <w:p w:rsidR="00314102" w:rsidRPr="00314102" w:rsidRDefault="00314102" w:rsidP="00314102">
      <w:pPr>
        <w:ind w:firstLine="480"/>
        <w:rPr>
          <w:rFonts w:hint="eastAsia"/>
        </w:rPr>
      </w:pPr>
      <w:r>
        <w:rPr>
          <w:rFonts w:hint="eastAsia"/>
        </w:rPr>
        <w:t>N</w:t>
      </w:r>
      <w:r>
        <w:t>ow, let’s start the experiment step by step!</w:t>
      </w:r>
    </w:p>
    <w:p w:rsidR="00E2225F" w:rsidRDefault="00314102" w:rsidP="00314102">
      <w:pPr>
        <w:pStyle w:val="Heading2"/>
        <w:spacing w:before="32" w:after="32"/>
      </w:pPr>
      <w:r w:rsidRPr="00314102">
        <w:t>Installing operating system images</w:t>
      </w:r>
    </w:p>
    <w:p w:rsidR="00314102" w:rsidRDefault="00314102" w:rsidP="00314102">
      <w:pPr>
        <w:ind w:firstLine="480"/>
      </w:pPr>
      <w:r>
        <w:t xml:space="preserve">In this part, we will </w:t>
      </w:r>
      <w:r w:rsidRPr="00314102">
        <w:t xml:space="preserve">install a Raspberry Pi operating system image on an SD card. </w:t>
      </w:r>
      <w:r>
        <w:t>We will need a Window/</w:t>
      </w:r>
      <w:r>
        <w:rPr>
          <w:rFonts w:hint="eastAsia"/>
        </w:rPr>
        <w:t>Mac</w:t>
      </w:r>
      <w:r>
        <w:t xml:space="preserve"> OS</w:t>
      </w:r>
      <w:r w:rsidRPr="00314102">
        <w:t xml:space="preserve"> computer with an SD card reader to install the image.</w:t>
      </w:r>
    </w:p>
    <w:p w:rsidR="00FA280F" w:rsidRDefault="00FA280F" w:rsidP="00FA280F">
      <w:pPr>
        <w:pStyle w:val="ListParagraph"/>
        <w:numPr>
          <w:ilvl w:val="0"/>
          <w:numId w:val="22"/>
        </w:numPr>
        <w:ind w:firstLineChars="0"/>
      </w:pPr>
      <w:r w:rsidRPr="00FA280F">
        <w:t>Connect an SD card reader with the SD card inside.</w:t>
      </w:r>
    </w:p>
    <w:p w:rsidR="00BB38E1" w:rsidRDefault="00BB38E1" w:rsidP="00BB38E1">
      <w:pPr>
        <w:pStyle w:val="ListParagraph"/>
        <w:ind w:left="420" w:firstLineChars="0" w:firstLine="0"/>
      </w:pPr>
      <w:r>
        <w:t>Make sure the SD card have enough space (&gt;8GB).</w:t>
      </w:r>
    </w:p>
    <w:p w:rsidR="009E5232" w:rsidRDefault="009E5232" w:rsidP="00BB38E1">
      <w:pPr>
        <w:pStyle w:val="ListParagraph"/>
        <w:numPr>
          <w:ilvl w:val="0"/>
          <w:numId w:val="22"/>
        </w:numPr>
        <w:ind w:firstLineChars="0"/>
      </w:pPr>
      <w:bookmarkStart w:id="0" w:name="_Ref71645572"/>
      <w:r>
        <w:t>Unzip the system image</w:t>
      </w:r>
      <w:r w:rsidR="00BB38E1">
        <w:t xml:space="preserve"> package “</w:t>
      </w:r>
      <w:r w:rsidR="00BB38E1" w:rsidRPr="00BB38E1">
        <w:t>2021-03-04-raspios-buster-armhf-full.zip</w:t>
      </w:r>
      <w:r w:rsidR="00BB38E1">
        <w:t>”</w:t>
      </w:r>
      <w:bookmarkEnd w:id="0"/>
    </w:p>
    <w:p w:rsidR="009E5232" w:rsidRDefault="009E5232" w:rsidP="009E5232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0BE6307" wp14:editId="2CC147D2">
            <wp:extent cx="4025900" cy="84773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5305" cy="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E1" w:rsidRDefault="00BB38E1" w:rsidP="00D70A25">
      <w:pPr>
        <w:ind w:firstLineChars="0" w:firstLine="480"/>
      </w:pPr>
      <w:r>
        <w:rPr>
          <w:rFonts w:hint="eastAsia"/>
        </w:rPr>
        <w:t>Y</w:t>
      </w:r>
      <w:r>
        <w:t>ou will get the image file “</w:t>
      </w:r>
      <w:r w:rsidRPr="00BB38E1">
        <w:t>2021-03-04-raspios-buster-armhf-full.img</w:t>
      </w:r>
      <w:r>
        <w:t>” in the corresponding folder.</w:t>
      </w:r>
    </w:p>
    <w:p w:rsidR="00BB38E1" w:rsidRDefault="00BB38E1" w:rsidP="009E5232">
      <w:pPr>
        <w:pStyle w:val="ListParagraph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03EC94" wp14:editId="2DCF75E8">
            <wp:extent cx="3873500" cy="708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007" cy="72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30" w:rsidRDefault="00FA280F" w:rsidP="00FA280F">
      <w:pPr>
        <w:pStyle w:val="ListParagraph"/>
        <w:numPr>
          <w:ilvl w:val="0"/>
          <w:numId w:val="22"/>
        </w:numPr>
        <w:ind w:firstLineChars="0"/>
      </w:pPr>
      <w:r w:rsidRPr="00FA280F">
        <w:t>Download the latest version of </w:t>
      </w:r>
      <w:hyperlink r:id="rId23" w:history="1">
        <w:r w:rsidRPr="00FA280F">
          <w:rPr>
            <w:rStyle w:val="Heading5Char"/>
          </w:rPr>
          <w:t xml:space="preserve">Raspberry Pi </w:t>
        </w:r>
        <w:r w:rsidRPr="00FA280F">
          <w:rPr>
            <w:rStyle w:val="Heading5Char"/>
          </w:rPr>
          <w:t>I</w:t>
        </w:r>
        <w:r w:rsidRPr="00FA280F">
          <w:rPr>
            <w:rStyle w:val="Heading5Char"/>
          </w:rPr>
          <w:t>mager</w:t>
        </w:r>
      </w:hyperlink>
      <w:r w:rsidRPr="00FA280F">
        <w:t> and install it.</w:t>
      </w:r>
    </w:p>
    <w:p w:rsidR="00FA280F" w:rsidRDefault="00FA280F" w:rsidP="00FA280F">
      <w:pPr>
        <w:pStyle w:val="ListParagraph"/>
        <w:ind w:left="420" w:firstLineChars="0" w:firstLine="0"/>
      </w:pPr>
      <w:r>
        <w:t>If you are using window computer, select</w:t>
      </w:r>
      <w:r w:rsidR="0079422D">
        <w:t>ing</w:t>
      </w:r>
      <w:r>
        <w:t xml:space="preserve"> </w:t>
      </w:r>
      <w:r w:rsidRPr="0079422D">
        <w:rPr>
          <w:rStyle w:val="TitleChar"/>
          <w:rFonts w:eastAsiaTheme="minorEastAsia"/>
        </w:rPr>
        <w:t>Download for Windows</w:t>
      </w:r>
      <w:r>
        <w:t xml:space="preserve"> as below.</w:t>
      </w:r>
    </w:p>
    <w:p w:rsidR="00FA280F" w:rsidRDefault="00FA280F" w:rsidP="00FA280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BFD2572" wp14:editId="3C0F24C7">
            <wp:extent cx="5274310" cy="2630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0F" w:rsidRDefault="00FA280F" w:rsidP="00FA280F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O</w:t>
      </w:r>
      <w:r>
        <w:t xml:space="preserve">pen </w:t>
      </w:r>
      <w:r w:rsidRPr="00FA280F">
        <w:t>Raspberry Pi Imager</w:t>
      </w:r>
      <w:r>
        <w:t xml:space="preserve">, </w:t>
      </w:r>
      <w:r w:rsidR="00BB38E1">
        <w:t xml:space="preserve">click </w:t>
      </w:r>
      <w:r w:rsidR="00BB38E1" w:rsidRPr="0079422D">
        <w:rPr>
          <w:rStyle w:val="TitleChar"/>
          <w:rFonts w:eastAsiaTheme="minorEastAsia"/>
        </w:rPr>
        <w:t>CHOOSE OS</w:t>
      </w:r>
      <w:r w:rsidR="0079422D">
        <w:t>.</w:t>
      </w:r>
    </w:p>
    <w:p w:rsidR="0079422D" w:rsidRDefault="00FA280F" w:rsidP="0079422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7C530EA" wp14:editId="5DF32A89">
            <wp:extent cx="3263900" cy="2178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8066" cy="22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2D" w:rsidRDefault="00ED4411" w:rsidP="00D70A25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t>Click</w:t>
      </w:r>
      <w:r w:rsidR="0079422D">
        <w:t xml:space="preserve"> </w:t>
      </w:r>
      <w:r w:rsidR="0079422D" w:rsidRPr="00D70A25">
        <w:rPr>
          <w:rStyle w:val="TitleChar"/>
          <w:rFonts w:eastAsiaTheme="minorEastAsia"/>
        </w:rPr>
        <w:t>Use custom</w:t>
      </w:r>
      <w:r>
        <w:t xml:space="preserve"> button at the bottom of the d</w:t>
      </w:r>
      <w:r w:rsidRPr="00ED4411">
        <w:t>rop down box</w:t>
      </w:r>
      <w:r w:rsidR="00D70A25">
        <w:t>.</w:t>
      </w:r>
    </w:p>
    <w:p w:rsidR="00FA280F" w:rsidRDefault="00FA280F" w:rsidP="0079422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18090F2" wp14:editId="34AA829F">
            <wp:extent cx="3276000" cy="21600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25" w:rsidRDefault="00D70A25" w:rsidP="00D70A25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t>S</w:t>
      </w:r>
      <w:r>
        <w:t xml:space="preserve">elect image file </w:t>
      </w:r>
      <w:r w:rsidRPr="00ED4411">
        <w:t>“2021-03-04-raspios-buster-armhf-full.img”</w:t>
      </w:r>
      <w:r>
        <w:t xml:space="preserve"> obtained in step </w:t>
      </w:r>
      <w:r>
        <w:fldChar w:fldCharType="begin"/>
      </w:r>
      <w:r>
        <w:instrText xml:space="preserve"> REF _Ref71645572 \r \h </w:instrText>
      </w:r>
      <w:r>
        <w:fldChar w:fldCharType="separate"/>
      </w:r>
      <w:r>
        <w:t>2)</w:t>
      </w:r>
      <w:r>
        <w:fldChar w:fldCharType="end"/>
      </w:r>
      <w:r>
        <w:t xml:space="preserve">, then click </w:t>
      </w:r>
      <w:r w:rsidRPr="00D70A25">
        <w:rPr>
          <w:rStyle w:val="TitleChar"/>
          <w:rFonts w:eastAsiaTheme="minorEastAsia"/>
        </w:rPr>
        <w:t>Open</w:t>
      </w:r>
      <w:r>
        <w:t>.</w:t>
      </w:r>
    </w:p>
    <w:p w:rsidR="00ED4411" w:rsidRDefault="00ED4411" w:rsidP="00D70A25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974F9E" wp14:editId="6FAFC6CF">
            <wp:extent cx="3448800" cy="2340000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8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0F" w:rsidRDefault="00D70A25" w:rsidP="00FA280F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C</w:t>
      </w:r>
      <w:r>
        <w:t xml:space="preserve">lick </w:t>
      </w:r>
      <w:r w:rsidRPr="00D70A25">
        <w:rPr>
          <w:rStyle w:val="TitleChar"/>
          <w:rFonts w:eastAsiaTheme="minorEastAsia"/>
        </w:rPr>
        <w:t>CHOOSE STORAGE</w:t>
      </w:r>
      <w:r>
        <w:t xml:space="preserve"> and select </w:t>
      </w:r>
      <w:r w:rsidRPr="00D70A25">
        <w:rPr>
          <w:rStyle w:val="TitleChar"/>
          <w:rFonts w:eastAsiaTheme="minorEastAsia"/>
        </w:rPr>
        <w:t>Mass Storage Device USB Device</w:t>
      </w:r>
    </w:p>
    <w:p w:rsidR="00D70A25" w:rsidRDefault="00D70A25" w:rsidP="00D70A2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8800556" wp14:editId="0E41C42B">
            <wp:extent cx="3254400" cy="21600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4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E948D" wp14:editId="47120C13">
            <wp:extent cx="3265200" cy="216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25" w:rsidRDefault="00D70A25" w:rsidP="009122A9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C</w:t>
      </w:r>
      <w:r>
        <w:t xml:space="preserve">lick </w:t>
      </w:r>
      <w:r w:rsidRPr="009122A9">
        <w:rPr>
          <w:rStyle w:val="TitleChar"/>
          <w:rFonts w:eastAsiaTheme="minorEastAsia"/>
        </w:rPr>
        <w:t>WRITE</w:t>
      </w:r>
      <w:r w:rsidR="009122A9">
        <w:t xml:space="preserve"> and select </w:t>
      </w:r>
      <w:r w:rsidR="009122A9" w:rsidRPr="009122A9">
        <w:rPr>
          <w:rStyle w:val="TitleChar"/>
          <w:rFonts w:eastAsiaTheme="minorEastAsia"/>
        </w:rPr>
        <w:t>Y</w:t>
      </w:r>
      <w:r w:rsidR="009122A9">
        <w:rPr>
          <w:rStyle w:val="TitleChar"/>
          <w:rFonts w:eastAsiaTheme="minorEastAsia"/>
        </w:rPr>
        <w:t>ES</w:t>
      </w:r>
      <w:r w:rsidR="009122A9">
        <w:t xml:space="preserve"> in the </w:t>
      </w:r>
      <w:r w:rsidR="009122A9" w:rsidRPr="009122A9">
        <w:t xml:space="preserve">pop-up </w:t>
      </w:r>
      <w:r w:rsidR="009122A9">
        <w:t xml:space="preserve">Warning </w:t>
      </w:r>
      <w:r w:rsidR="009122A9" w:rsidRPr="009122A9">
        <w:t>window</w:t>
      </w:r>
      <w:r w:rsidR="009122A9">
        <w:t>, then</w:t>
      </w:r>
      <w:r w:rsidR="009122A9" w:rsidRPr="009122A9">
        <w:rPr>
          <w:rFonts w:hint="eastAsia"/>
        </w:rPr>
        <w:t xml:space="preserve"> </w:t>
      </w:r>
      <w:r w:rsidR="009122A9">
        <w:t>w</w:t>
      </w:r>
      <w:r w:rsidR="009122A9">
        <w:t>ait for writing finish!</w:t>
      </w:r>
    </w:p>
    <w:p w:rsidR="00044DE5" w:rsidRDefault="00044DE5" w:rsidP="00044DE5">
      <w:pPr>
        <w:pStyle w:val="NoSpacing"/>
        <w:ind w:firstLine="440"/>
      </w:pPr>
      <w:r>
        <w:rPr>
          <w:rFonts w:hint="eastAsia"/>
        </w:rPr>
        <w:t>T</w:t>
      </w:r>
      <w:r>
        <w:t>he writing procedure would consume 10-30 minutes.</w:t>
      </w:r>
    </w:p>
    <w:p w:rsidR="00D70A25" w:rsidRDefault="00D70A25" w:rsidP="009122A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B82CFCB" wp14:editId="07DAE06A">
            <wp:extent cx="3265200" cy="216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A9" w:rsidRDefault="009122A9" w:rsidP="009122A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1B9B451" wp14:editId="1BA95AC3">
            <wp:extent cx="2533650" cy="102393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8633" cy="105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E5" w:rsidRDefault="00044DE5" w:rsidP="00044DE5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 xml:space="preserve">lick </w:t>
      </w:r>
      <w:r w:rsidRPr="00DD42AC">
        <w:rPr>
          <w:rStyle w:val="TitleChar"/>
          <w:rFonts w:eastAsiaTheme="minorEastAsia"/>
          <w:bdr w:val="single" w:sz="4" w:space="0" w:color="auto"/>
        </w:rPr>
        <w:t>CONTINUE</w:t>
      </w:r>
      <w:r>
        <w:t xml:space="preserve"> and close </w:t>
      </w:r>
      <w:r w:rsidRPr="00FA280F">
        <w:t>Raspberry Pi Imager</w:t>
      </w:r>
      <w:r>
        <w:t xml:space="preserve"> when writing finish</w:t>
      </w:r>
      <w:r w:rsidR="00DD42AC">
        <w:t xml:space="preserve">, and </w:t>
      </w:r>
      <w:r w:rsidR="00DD42AC">
        <w:lastRenderedPageBreak/>
        <w:t>remove SD card reader from computer</w:t>
      </w:r>
      <w:r>
        <w:t>.</w:t>
      </w:r>
    </w:p>
    <w:p w:rsidR="009122A9" w:rsidRDefault="00044DE5" w:rsidP="009122A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5ED4CEB" wp14:editId="74D980B2">
            <wp:extent cx="3276000" cy="216000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AC" w:rsidRPr="00DD42AC" w:rsidRDefault="00DD42AC" w:rsidP="00DD42AC">
      <w:pPr>
        <w:pStyle w:val="Heading2"/>
        <w:spacing w:before="32" w:after="32"/>
        <w:rPr>
          <w:rFonts w:hint="eastAsia"/>
        </w:rPr>
      </w:pPr>
      <w:r>
        <w:rPr>
          <w:rFonts w:hint="eastAsia"/>
        </w:rPr>
        <w:t>C</w:t>
      </w:r>
      <w:r>
        <w:t>onnect Hardware</w:t>
      </w:r>
    </w:p>
    <w:p w:rsidR="00DD42AC" w:rsidRDefault="00DD42AC" w:rsidP="00DD42AC">
      <w:pPr>
        <w:pStyle w:val="ListParagraph"/>
        <w:numPr>
          <w:ilvl w:val="0"/>
          <w:numId w:val="23"/>
        </w:numPr>
        <w:ind w:firstLineChars="0"/>
      </w:pPr>
      <w:r w:rsidRPr="00DD42AC">
        <w:t>Install Acrylic Case for Raspberry Pi</w:t>
      </w:r>
    </w:p>
    <w:p w:rsidR="00DD42AC" w:rsidRDefault="00DD42AC" w:rsidP="00DD42AC">
      <w:pPr>
        <w:pStyle w:val="Warning"/>
      </w:pPr>
      <w:r w:rsidRPr="00DD42AC">
        <w:rPr>
          <w:rFonts w:hint="eastAsia"/>
        </w:rPr>
        <w:t>W</w:t>
      </w:r>
      <w:r w:rsidRPr="00DD42AC">
        <w:t xml:space="preserve">arning: </w:t>
      </w:r>
      <w:r>
        <w:t xml:space="preserve">Never use you hand touch Pins of Raspberry Pi directly. </w:t>
      </w:r>
    </w:p>
    <w:p w:rsidR="00852739" w:rsidRPr="00852739" w:rsidRDefault="00852739" w:rsidP="00DD42AC">
      <w:pPr>
        <w:pStyle w:val="Warning"/>
        <w:rPr>
          <w:b w:val="0"/>
          <w:i w:val="0"/>
        </w:rPr>
      </w:pPr>
    </w:p>
    <w:p w:rsidR="000A368D" w:rsidRDefault="000A368D" w:rsidP="00DD42AC">
      <w:pPr>
        <w:pStyle w:val="ListParagraph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 xml:space="preserve">onnect </w:t>
      </w:r>
      <w:r w:rsidR="00044DE5" w:rsidRPr="00044DE5">
        <w:t xml:space="preserve">Raspberry Pi </w:t>
      </w:r>
      <w:r w:rsidRPr="000A368D">
        <w:t>Board</w:t>
      </w:r>
      <w:r>
        <w:t>,</w:t>
      </w:r>
      <w:r w:rsidRPr="000A368D">
        <w:t xml:space="preserve"> Power</w:t>
      </w:r>
      <w:r>
        <w:t xml:space="preserve"> and LCD Screen</w:t>
      </w:r>
    </w:p>
    <w:p w:rsidR="009122A9" w:rsidRDefault="009122A9" w:rsidP="000A368D">
      <w:pPr>
        <w:pStyle w:val="ListParagraph"/>
        <w:ind w:left="420" w:firstLineChars="0" w:firstLine="0"/>
      </w:pPr>
      <w:r>
        <w:t>We</w:t>
      </w:r>
      <w:r w:rsidRPr="009122A9">
        <w:t xml:space="preserve"> can now insert the SD card into the Raspberry Pi and power it up.</w:t>
      </w:r>
    </w:p>
    <w:p w:rsidR="009122A9" w:rsidRDefault="009122A9" w:rsidP="009122A9">
      <w:pPr>
        <w:pStyle w:val="ListParagraph"/>
        <w:ind w:left="420" w:firstLineChars="0" w:firstLine="0"/>
        <w:rPr>
          <w:rFonts w:ascii="Courier" w:hAnsi="Courier"/>
          <w:color w:val="222222"/>
          <w:sz w:val="21"/>
          <w:szCs w:val="21"/>
          <w:shd w:val="clear" w:color="auto" w:fill="F2F1F0"/>
        </w:rPr>
      </w:pPr>
      <w:r>
        <w:t>T</w:t>
      </w:r>
      <w:r w:rsidRPr="009122A9">
        <w:t xml:space="preserve">he default user name is </w:t>
      </w:r>
      <w:r w:rsidR="000A368D">
        <w:rPr>
          <w:rFonts w:ascii="Courier" w:hAnsi="Courier"/>
          <w:color w:val="222222"/>
          <w:sz w:val="21"/>
          <w:szCs w:val="21"/>
          <w:shd w:val="clear" w:color="auto" w:fill="F2F1F0"/>
        </w:rPr>
        <w:t>pi</w:t>
      </w:r>
      <w:r w:rsidRPr="009122A9">
        <w:t xml:space="preserve">, with password </w:t>
      </w:r>
      <w:r w:rsidR="000A368D">
        <w:rPr>
          <w:rFonts w:ascii="Courier" w:hAnsi="Courier"/>
          <w:color w:val="222222"/>
          <w:sz w:val="21"/>
          <w:szCs w:val="21"/>
          <w:shd w:val="clear" w:color="auto" w:fill="F2F1F0"/>
        </w:rPr>
        <w:t>raspberry</w:t>
      </w:r>
    </w:p>
    <w:p w:rsidR="000A368D" w:rsidRPr="00314102" w:rsidRDefault="000A368D" w:rsidP="000A368D">
      <w:pPr>
        <w:pStyle w:val="NoSpacing"/>
        <w:ind w:firstLine="440"/>
        <w:rPr>
          <w:rFonts w:hint="eastAsia"/>
        </w:rPr>
      </w:pPr>
      <w:r>
        <w:t>We can</w:t>
      </w:r>
      <w:r w:rsidRPr="000A368D">
        <w:t xml:space="preserve"> change the default password straight away to ensure </w:t>
      </w:r>
      <w:r>
        <w:t>the</w:t>
      </w:r>
      <w:r w:rsidRPr="000A368D">
        <w:t xml:space="preserve"> Raspberry Pi is</w:t>
      </w:r>
      <w:r w:rsidR="00852739">
        <w:t xml:space="preserve"> secure. The steps is</w:t>
      </w:r>
      <w:r w:rsidRPr="000A368D">
        <w:t> </w:t>
      </w:r>
      <w:r w:rsidR="00852739">
        <w:rPr>
          <w:rStyle w:val="Heading5Char"/>
        </w:rPr>
        <w:t>here</w:t>
      </w:r>
      <w:r w:rsidRPr="000A368D">
        <w:t>.</w:t>
      </w:r>
    </w:p>
    <w:p w:rsidR="00B371AF" w:rsidRPr="00062999" w:rsidRDefault="00A6758E" w:rsidP="00B371AF">
      <w:pPr>
        <w:pStyle w:val="Heading1"/>
      </w:pPr>
      <w:r>
        <w:t>Code</w:t>
      </w:r>
      <w:bookmarkStart w:id="1" w:name="_GoBack"/>
      <w:bookmarkEnd w:id="1"/>
    </w:p>
    <w:sectPr w:rsidR="00B371AF" w:rsidRPr="00062999" w:rsidSect="00C938B1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340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732" w:rsidRDefault="00032732" w:rsidP="004A687B">
      <w:pPr>
        <w:spacing w:after="120"/>
        <w:ind w:firstLine="480"/>
      </w:pPr>
      <w:r>
        <w:separator/>
      </w:r>
    </w:p>
  </w:endnote>
  <w:endnote w:type="continuationSeparator" w:id="0">
    <w:p w:rsidR="00032732" w:rsidRDefault="00032732" w:rsidP="004A687B">
      <w:pPr>
        <w:spacing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1DE" w:rsidRDefault="004C31DE" w:rsidP="004A687B">
    <w:pPr>
      <w:pStyle w:val="Footer"/>
      <w:spacing w:before="24" w:after="2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1DE" w:rsidRDefault="004C31DE" w:rsidP="004A687B">
    <w:pPr>
      <w:pStyle w:val="Footer"/>
      <w:spacing w:before="24" w:after="2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1DE" w:rsidRDefault="004C31DE" w:rsidP="004A687B">
    <w:pPr>
      <w:pStyle w:val="Footer"/>
      <w:spacing w:before="24" w:after="2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732" w:rsidRDefault="00032732" w:rsidP="004A687B">
      <w:pPr>
        <w:spacing w:after="120"/>
        <w:ind w:firstLine="480"/>
      </w:pPr>
      <w:r>
        <w:separator/>
      </w:r>
    </w:p>
  </w:footnote>
  <w:footnote w:type="continuationSeparator" w:id="0">
    <w:p w:rsidR="00032732" w:rsidRDefault="00032732" w:rsidP="004A687B">
      <w:pPr>
        <w:spacing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1DE" w:rsidRDefault="004C31DE" w:rsidP="004A687B">
    <w:pPr>
      <w:pStyle w:val="Header"/>
      <w:spacing w:before="24" w:after="2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DE5" w:rsidRDefault="00044DE5" w:rsidP="00044DE5">
    <w:pPr>
      <w:pStyle w:val="Header"/>
      <w:spacing w:before="24" w:after="24"/>
      <w:ind w:firstLineChars="0" w:firstLine="0"/>
      <w:jc w:val="both"/>
    </w:pPr>
  </w:p>
  <w:p w:rsidR="00C938B1" w:rsidRDefault="00044DE5" w:rsidP="00044DE5">
    <w:pPr>
      <w:pStyle w:val="Header"/>
      <w:spacing w:before="24" w:after="24"/>
      <w:ind w:firstLineChars="0" w:firstLine="0"/>
    </w:pPr>
    <w:r w:rsidRPr="00456C93">
      <w:rPr>
        <w:rFonts w:eastAsia="PMingLiU"/>
        <w:b/>
        <w:szCs w:val="24"/>
        <w:lang w:eastAsia="zh-TW"/>
      </w:rPr>
      <w:t xml:space="preserve">Project </w:t>
    </w:r>
    <w:r w:rsidRPr="00456C93">
      <w:rPr>
        <w:b/>
        <w:szCs w:val="24"/>
      </w:rPr>
      <w:t xml:space="preserve">Tutorial </w:t>
    </w:r>
    <w:r w:rsidRPr="00456C93">
      <w:rPr>
        <w:rFonts w:eastAsia="PMingLiU"/>
        <w:b/>
        <w:szCs w:val="24"/>
        <w:lang w:eastAsia="zh-TW"/>
      </w:rPr>
      <w:t>1</w:t>
    </w:r>
    <w:r w:rsidRPr="00456C93">
      <w:rPr>
        <w:b/>
        <w:szCs w:val="24"/>
      </w:rPr>
      <w:t>:</w:t>
    </w:r>
    <w:r>
      <w:rPr>
        <w:b/>
        <w:szCs w:val="24"/>
      </w:rPr>
      <w:t xml:space="preserve"> Basic Experiment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8B1" w:rsidRDefault="00044DE5" w:rsidP="00044DE5">
    <w:pPr>
      <w:ind w:rightChars="10" w:right="24" w:firstLineChars="600" w:firstLine="1446"/>
      <w:jc w:val="left"/>
      <w:rPr>
        <w:rFonts w:cs="Times New Roman"/>
        <w:b/>
        <w:szCs w:val="24"/>
      </w:rPr>
    </w:pPr>
    <w:r>
      <w:rPr>
        <w:rFonts w:cs="Times New Roman"/>
        <w:b/>
        <w:noProof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35895</wp:posOffset>
          </wp:positionH>
          <wp:positionV relativeFrom="paragraph">
            <wp:posOffset>-151130</wp:posOffset>
          </wp:positionV>
          <wp:extent cx="739518" cy="667017"/>
          <wp:effectExtent l="0" t="0" r="381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19" t="12771" r="9672" b="10755"/>
                  <a:stretch/>
                </pic:blipFill>
                <pic:spPr bwMode="auto">
                  <a:xfrm>
                    <a:off x="0" y="0"/>
                    <a:ext cx="739518" cy="6670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38B1" w:rsidRPr="00175909">
      <w:rPr>
        <w:rFonts w:cs="Times New Roman"/>
        <w:b/>
        <w:szCs w:val="24"/>
      </w:rPr>
      <w:t>ECE</w:t>
    </w:r>
    <w:r w:rsidR="00C938B1">
      <w:rPr>
        <w:rFonts w:cs="Times New Roman"/>
        <w:b/>
        <w:szCs w:val="24"/>
      </w:rPr>
      <w:t xml:space="preserve">N3017 </w:t>
    </w:r>
    <w:r w:rsidR="00C938B1">
      <w:rPr>
        <w:rFonts w:cs="Times New Roman"/>
        <w:b/>
        <w:szCs w:val="24"/>
      </w:rPr>
      <w:tab/>
    </w:r>
    <w:r w:rsidR="00C938B1">
      <w:rPr>
        <w:rFonts w:cs="Times New Roman"/>
        <w:b/>
        <w:szCs w:val="24"/>
      </w:rPr>
      <w:tab/>
    </w:r>
    <w:r w:rsidR="00C938B1">
      <w:rPr>
        <w:rFonts w:eastAsia="PMingLiU" w:cs="Times New Roman"/>
        <w:b/>
        <w:szCs w:val="24"/>
        <w:lang w:eastAsia="zh-TW"/>
      </w:rPr>
      <w:tab/>
    </w:r>
    <w:r w:rsidR="00C938B1" w:rsidRPr="00175909">
      <w:rPr>
        <w:rFonts w:eastAsia="PMingLiU" w:cs="Times New Roman"/>
        <w:b/>
        <w:szCs w:val="24"/>
        <w:lang w:eastAsia="zh-TW"/>
      </w:rPr>
      <w:t xml:space="preserve"> </w:t>
    </w:r>
    <w:r w:rsidR="00C938B1">
      <w:rPr>
        <w:rFonts w:cs="Times New Roman" w:hint="eastAsia"/>
        <w:b/>
        <w:szCs w:val="24"/>
      </w:rPr>
      <w:t xml:space="preserve">       </w:t>
    </w:r>
    <w:r w:rsidR="00C938B1">
      <w:rPr>
        <w:rFonts w:cs="Times New Roman"/>
        <w:b/>
        <w:szCs w:val="24"/>
      </w:rPr>
      <w:t>Autumn</w:t>
    </w:r>
    <w:r w:rsidR="00C938B1">
      <w:rPr>
        <w:rFonts w:cs="Times New Roman" w:hint="eastAsia"/>
        <w:b/>
        <w:szCs w:val="24"/>
      </w:rPr>
      <w:t xml:space="preserve"> </w:t>
    </w:r>
    <w:r w:rsidR="00C938B1" w:rsidRPr="00175909">
      <w:rPr>
        <w:rFonts w:eastAsia="PMingLiU" w:cs="Times New Roman"/>
        <w:b/>
        <w:szCs w:val="24"/>
        <w:lang w:eastAsia="zh-TW"/>
      </w:rPr>
      <w:t>20</w:t>
    </w:r>
    <w:r w:rsidR="00C938B1">
      <w:rPr>
        <w:rFonts w:eastAsia="PMingLiU" w:cs="Times New Roman"/>
        <w:b/>
        <w:szCs w:val="24"/>
        <w:lang w:eastAsia="zh-TW"/>
      </w:rPr>
      <w:t>21</w:t>
    </w:r>
  </w:p>
  <w:p w:rsidR="004C31DE" w:rsidRPr="00C938B1" w:rsidRDefault="00C938B1" w:rsidP="00044DE5">
    <w:pPr>
      <w:pBdr>
        <w:bottom w:val="single" w:sz="6" w:space="1" w:color="auto"/>
      </w:pBdr>
      <w:ind w:firstLineChars="600" w:firstLine="1441"/>
      <w:jc w:val="left"/>
      <w:rPr>
        <w:rFonts w:cs="Times New Roman"/>
        <w:b/>
        <w:szCs w:val="24"/>
      </w:rPr>
    </w:pPr>
    <w:r w:rsidRPr="00456C93">
      <w:rPr>
        <w:rFonts w:eastAsia="PMingLiU" w:cs="Times New Roman"/>
        <w:b/>
        <w:szCs w:val="24"/>
        <w:lang w:eastAsia="zh-TW"/>
      </w:rPr>
      <w:t xml:space="preserve">Project </w:t>
    </w:r>
    <w:r w:rsidRPr="00456C93">
      <w:rPr>
        <w:rFonts w:cs="Times New Roman"/>
        <w:b/>
        <w:szCs w:val="24"/>
      </w:rPr>
      <w:t xml:space="preserve">Tutorial </w:t>
    </w:r>
    <w:r w:rsidRPr="00456C93">
      <w:rPr>
        <w:rFonts w:eastAsia="PMingLiU" w:cs="Times New Roman"/>
        <w:b/>
        <w:szCs w:val="24"/>
        <w:lang w:eastAsia="zh-TW"/>
      </w:rPr>
      <w:t>1</w:t>
    </w:r>
    <w:r w:rsidRPr="00456C93">
      <w:rPr>
        <w:rFonts w:cs="Times New Roman"/>
        <w:b/>
        <w:szCs w:val="24"/>
      </w:rPr>
      <w:t>:</w:t>
    </w:r>
    <w:r w:rsidRPr="00456C93">
      <w:rPr>
        <w:rFonts w:eastAsia="PMingLiU" w:cs="Times New Roman"/>
        <w:b/>
        <w:szCs w:val="24"/>
        <w:lang w:eastAsia="zh-TW"/>
      </w:rPr>
      <w:tab/>
    </w:r>
    <w:r w:rsidRPr="00456C93">
      <w:rPr>
        <w:rFonts w:cs="Times New Roman"/>
        <w:b/>
        <w:szCs w:val="24"/>
      </w:rPr>
      <w:t xml:space="preserve"> </w:t>
    </w:r>
    <w:r>
      <w:rPr>
        <w:rFonts w:cs="Times New Roman"/>
        <w:b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5E9"/>
    <w:multiLevelType w:val="hybridMultilevel"/>
    <w:tmpl w:val="1730CC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CA26D1"/>
    <w:multiLevelType w:val="hybridMultilevel"/>
    <w:tmpl w:val="B36E03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32236B"/>
    <w:multiLevelType w:val="hybridMultilevel"/>
    <w:tmpl w:val="CB8AE3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3E326F"/>
    <w:multiLevelType w:val="hybridMultilevel"/>
    <w:tmpl w:val="1E8E8B3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706CAA"/>
    <w:multiLevelType w:val="hybridMultilevel"/>
    <w:tmpl w:val="4BBA6D76"/>
    <w:lvl w:ilvl="0" w:tplc="4F9A5AC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B686DF6"/>
    <w:multiLevelType w:val="hybridMultilevel"/>
    <w:tmpl w:val="98321B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DBE16FD"/>
    <w:multiLevelType w:val="hybridMultilevel"/>
    <w:tmpl w:val="20D84D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F7149D"/>
    <w:multiLevelType w:val="hybridMultilevel"/>
    <w:tmpl w:val="0DDCEE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1727124"/>
    <w:multiLevelType w:val="hybridMultilevel"/>
    <w:tmpl w:val="1730CC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3D50175"/>
    <w:multiLevelType w:val="multilevel"/>
    <w:tmpl w:val="57607A9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30"/>
        <w:lang w:val="en-US"/>
      </w:rPr>
    </w:lvl>
    <w:lvl w:ilvl="1">
      <w:start w:val="1"/>
      <w:numFmt w:val="none"/>
      <w:isLgl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2"/>
      <w:isLgl/>
      <w:suff w:val="space"/>
      <w:lvlText w:val="%1%2.%3. "/>
      <w:lvlJc w:val="left"/>
      <w:pPr>
        <w:ind w:left="0" w:firstLine="0"/>
      </w:pPr>
      <w:rPr>
        <w:rFonts w:ascii="Times New Roman" w:eastAsia="SimHei" w:hAnsi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Heading3"/>
      <w:isLgl/>
      <w:suff w:val="space"/>
      <w:lvlText w:val="%1%2.%3.%4. 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Restart w:val="1"/>
      <w:pStyle w:val="a"/>
      <w:isLgl/>
      <w:suff w:val="space"/>
      <w:lvlText w:val="表 %1-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a0"/>
      <w:isLgl/>
      <w:suff w:val="space"/>
      <w:lvlText w:val="图 %1-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pStyle w:val="a1"/>
      <w:isLgl/>
      <w:suff w:val="space"/>
      <w:lvlText w:val="Figure %1-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a2"/>
      <w:isLgl/>
      <w:suff w:val="space"/>
      <w:lvlText w:val="Table %1-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NoSpacing"/>
      <w:suff w:val="space"/>
      <w:lvlText w:val="Note:"/>
      <w:lvlJc w:val="left"/>
      <w:pPr>
        <w:ind w:left="0" w:firstLine="0"/>
      </w:pPr>
      <w:rPr>
        <w:rFonts w:ascii="Times New Roman" w:hAnsi="Times New Roman" w:hint="default"/>
        <w:b w:val="0"/>
        <w:i/>
        <w:color w:val="000000" w:themeColor="text1"/>
        <w:sz w:val="21"/>
        <w:u w:val="single"/>
      </w:rPr>
    </w:lvl>
  </w:abstractNum>
  <w:abstractNum w:abstractNumId="10" w15:restartNumberingAfterBreak="0">
    <w:nsid w:val="489E2B06"/>
    <w:multiLevelType w:val="hybridMultilevel"/>
    <w:tmpl w:val="ECE6D86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B1C37BB"/>
    <w:multiLevelType w:val="hybridMultilevel"/>
    <w:tmpl w:val="9C748046"/>
    <w:lvl w:ilvl="0" w:tplc="4F9A5AC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CDA18FD"/>
    <w:multiLevelType w:val="hybridMultilevel"/>
    <w:tmpl w:val="5C3AA9AC"/>
    <w:lvl w:ilvl="0" w:tplc="E0CA210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C41858"/>
    <w:multiLevelType w:val="hybridMultilevel"/>
    <w:tmpl w:val="9C748046"/>
    <w:lvl w:ilvl="0" w:tplc="4F9A5AC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27F2837"/>
    <w:multiLevelType w:val="hybridMultilevel"/>
    <w:tmpl w:val="2B2EC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E8260C"/>
    <w:multiLevelType w:val="hybridMultilevel"/>
    <w:tmpl w:val="9A5076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067173E"/>
    <w:multiLevelType w:val="multilevel"/>
    <w:tmpl w:val="6067173E"/>
    <w:lvl w:ilvl="0" w:tentative="1">
      <w:start w:val="1"/>
      <w:numFmt w:val="decimal"/>
      <w:lvlText w:val="%1"/>
      <w:lvlJc w:val="left"/>
      <w:pPr>
        <w:ind w:left="397" w:hanging="397"/>
      </w:pPr>
      <w:rPr>
        <w:rFonts w:ascii="Times New Roman" w:hAnsi="Times New Roman" w:hint="default"/>
      </w:rPr>
    </w:lvl>
    <w:lvl w:ilvl="1" w:tentative="1">
      <w:start w:val="1"/>
      <w:numFmt w:val="decimal"/>
      <w:suff w:val="space"/>
      <w:lvlText w:val="%1.%2"/>
      <w:lvlJc w:val="left"/>
      <w:pPr>
        <w:ind w:left="397" w:hanging="397"/>
      </w:pPr>
      <w:rPr>
        <w:rFonts w:ascii="Times New Roman" w:hAnsi="Times New Roman" w:hint="default"/>
      </w:rPr>
    </w:lvl>
    <w:lvl w:ilvl="2" w:tentative="1">
      <w:start w:val="1"/>
      <w:numFmt w:val="decimal"/>
      <w:lvlText w:val="%1.%2.%3"/>
      <w:lvlJc w:val="left"/>
      <w:pPr>
        <w:ind w:left="397" w:hanging="39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397" w:hanging="397"/>
      </w:pPr>
      <w:rPr>
        <w:rFonts w:hint="eastAsia"/>
      </w:rPr>
    </w:lvl>
    <w:lvl w:ilvl="5" w:tentative="1">
      <w:start w:val="1"/>
      <w:numFmt w:val="decimal"/>
      <w:pStyle w:val="Heading6"/>
      <w:lvlText w:val="%1.%2.%3.%4.%5.%6"/>
      <w:lvlJc w:val="left"/>
      <w:pPr>
        <w:ind w:left="397" w:hanging="397"/>
      </w:pPr>
      <w:rPr>
        <w:rFonts w:hint="eastAsia"/>
      </w:rPr>
    </w:lvl>
    <w:lvl w:ilvl="6" w:tentative="1">
      <w:start w:val="1"/>
      <w:numFmt w:val="decimal"/>
      <w:pStyle w:val="Heading7"/>
      <w:lvlText w:val="%1.%2.%3.%4.%5.%6.%7"/>
      <w:lvlJc w:val="left"/>
      <w:pPr>
        <w:ind w:left="397" w:hanging="397"/>
      </w:pPr>
      <w:rPr>
        <w:rFonts w:hint="eastAsia"/>
      </w:rPr>
    </w:lvl>
    <w:lvl w:ilvl="7" w:tentative="1">
      <w:start w:val="1"/>
      <w:numFmt w:val="decimal"/>
      <w:pStyle w:val="Heading8"/>
      <w:lvlText w:val="%1.%2.%3.%4.%5.%6.%7.%8"/>
      <w:lvlJc w:val="left"/>
      <w:pPr>
        <w:ind w:left="397" w:hanging="397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397" w:hanging="397"/>
      </w:pPr>
      <w:rPr>
        <w:rFonts w:hint="eastAsia"/>
      </w:rPr>
    </w:lvl>
  </w:abstractNum>
  <w:abstractNum w:abstractNumId="17" w15:restartNumberingAfterBreak="0">
    <w:nsid w:val="60747FF8"/>
    <w:multiLevelType w:val="hybridMultilevel"/>
    <w:tmpl w:val="600C23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79349B2"/>
    <w:multiLevelType w:val="hybridMultilevel"/>
    <w:tmpl w:val="DCFC5C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A6569A3"/>
    <w:multiLevelType w:val="hybridMultilevel"/>
    <w:tmpl w:val="C0AE4D9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23823B7"/>
    <w:multiLevelType w:val="hybridMultilevel"/>
    <w:tmpl w:val="9D6842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5161905"/>
    <w:multiLevelType w:val="hybridMultilevel"/>
    <w:tmpl w:val="32401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7FD6640"/>
    <w:multiLevelType w:val="multilevel"/>
    <w:tmpl w:val="09881330"/>
    <w:lvl w:ilvl="0">
      <w:start w:val="1"/>
      <w:numFmt w:val="decimal"/>
      <w:pStyle w:val="a3"/>
      <w:lvlText w:val="[%1] 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17"/>
  </w:num>
  <w:num w:numId="5">
    <w:abstractNumId w:val="22"/>
    <w:lvlOverride w:ilvl="0">
      <w:lvl w:ilvl="0">
        <w:start w:val="1"/>
        <w:numFmt w:val="decimal"/>
        <w:pStyle w:val="a3"/>
        <w:lvlText w:val="[%1]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6">
    <w:abstractNumId w:val="10"/>
  </w:num>
  <w:num w:numId="7">
    <w:abstractNumId w:val="1"/>
  </w:num>
  <w:num w:numId="8">
    <w:abstractNumId w:val="2"/>
  </w:num>
  <w:num w:numId="9">
    <w:abstractNumId w:val="20"/>
  </w:num>
  <w:num w:numId="10">
    <w:abstractNumId w:val="7"/>
  </w:num>
  <w:num w:numId="11">
    <w:abstractNumId w:val="18"/>
  </w:num>
  <w:num w:numId="12">
    <w:abstractNumId w:val="0"/>
  </w:num>
  <w:num w:numId="13">
    <w:abstractNumId w:val="3"/>
  </w:num>
  <w:num w:numId="14">
    <w:abstractNumId w:val="8"/>
  </w:num>
  <w:num w:numId="15">
    <w:abstractNumId w:val="15"/>
  </w:num>
  <w:num w:numId="16">
    <w:abstractNumId w:val="11"/>
  </w:num>
  <w:num w:numId="17">
    <w:abstractNumId w:val="13"/>
  </w:num>
  <w:num w:numId="18">
    <w:abstractNumId w:val="4"/>
  </w:num>
  <w:num w:numId="19">
    <w:abstractNumId w:val="21"/>
  </w:num>
  <w:num w:numId="20">
    <w:abstractNumId w:val="5"/>
  </w:num>
  <w:num w:numId="21">
    <w:abstractNumId w:val="19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0B"/>
    <w:rsid w:val="00032732"/>
    <w:rsid w:val="000342BA"/>
    <w:rsid w:val="00034EA4"/>
    <w:rsid w:val="000405B0"/>
    <w:rsid w:val="00044DE5"/>
    <w:rsid w:val="00062999"/>
    <w:rsid w:val="000813E5"/>
    <w:rsid w:val="0008246C"/>
    <w:rsid w:val="0008253E"/>
    <w:rsid w:val="00083D69"/>
    <w:rsid w:val="00085870"/>
    <w:rsid w:val="000A368D"/>
    <w:rsid w:val="000B00B5"/>
    <w:rsid w:val="000B0DCC"/>
    <w:rsid w:val="000B5225"/>
    <w:rsid w:val="000C44FC"/>
    <w:rsid w:val="000C5376"/>
    <w:rsid w:val="000C55BB"/>
    <w:rsid w:val="000D4253"/>
    <w:rsid w:val="000D4DF4"/>
    <w:rsid w:val="000D5324"/>
    <w:rsid w:val="000D6CC5"/>
    <w:rsid w:val="000E1E9A"/>
    <w:rsid w:val="00104D29"/>
    <w:rsid w:val="0012331E"/>
    <w:rsid w:val="001249C2"/>
    <w:rsid w:val="00136425"/>
    <w:rsid w:val="00143B13"/>
    <w:rsid w:val="00151AA3"/>
    <w:rsid w:val="00163890"/>
    <w:rsid w:val="00171C99"/>
    <w:rsid w:val="00173562"/>
    <w:rsid w:val="001770C9"/>
    <w:rsid w:val="00191367"/>
    <w:rsid w:val="00195387"/>
    <w:rsid w:val="001A1370"/>
    <w:rsid w:val="001D248A"/>
    <w:rsid w:val="001D26AB"/>
    <w:rsid w:val="001D74A4"/>
    <w:rsid w:val="001E0FA3"/>
    <w:rsid w:val="00214144"/>
    <w:rsid w:val="002272D7"/>
    <w:rsid w:val="00233979"/>
    <w:rsid w:val="002470E3"/>
    <w:rsid w:val="00257D23"/>
    <w:rsid w:val="0026740C"/>
    <w:rsid w:val="00283915"/>
    <w:rsid w:val="00295052"/>
    <w:rsid w:val="002A3A09"/>
    <w:rsid w:val="002A7E51"/>
    <w:rsid w:val="002B52DA"/>
    <w:rsid w:val="002C68EA"/>
    <w:rsid w:val="002C7D65"/>
    <w:rsid w:val="002E16EB"/>
    <w:rsid w:val="00314102"/>
    <w:rsid w:val="00316FB4"/>
    <w:rsid w:val="00352ED0"/>
    <w:rsid w:val="00385EFD"/>
    <w:rsid w:val="00387205"/>
    <w:rsid w:val="00393CD8"/>
    <w:rsid w:val="00395ECB"/>
    <w:rsid w:val="003B593B"/>
    <w:rsid w:val="003B7D87"/>
    <w:rsid w:val="003D40CC"/>
    <w:rsid w:val="003D5881"/>
    <w:rsid w:val="00400B58"/>
    <w:rsid w:val="004030FD"/>
    <w:rsid w:val="00411F5D"/>
    <w:rsid w:val="00426ED5"/>
    <w:rsid w:val="00433B97"/>
    <w:rsid w:val="0043790B"/>
    <w:rsid w:val="00452D48"/>
    <w:rsid w:val="00463B14"/>
    <w:rsid w:val="00466FD9"/>
    <w:rsid w:val="00473F60"/>
    <w:rsid w:val="00477A75"/>
    <w:rsid w:val="004806C9"/>
    <w:rsid w:val="0049008A"/>
    <w:rsid w:val="004907AA"/>
    <w:rsid w:val="004A121F"/>
    <w:rsid w:val="004A687B"/>
    <w:rsid w:val="004C31DE"/>
    <w:rsid w:val="004D0C3A"/>
    <w:rsid w:val="004E38D1"/>
    <w:rsid w:val="004F2C6A"/>
    <w:rsid w:val="0050693F"/>
    <w:rsid w:val="0051314B"/>
    <w:rsid w:val="0051319D"/>
    <w:rsid w:val="005305E0"/>
    <w:rsid w:val="00547460"/>
    <w:rsid w:val="00560F2A"/>
    <w:rsid w:val="00561EE2"/>
    <w:rsid w:val="00562024"/>
    <w:rsid w:val="00590D13"/>
    <w:rsid w:val="005964F6"/>
    <w:rsid w:val="005A0D3A"/>
    <w:rsid w:val="005A3A68"/>
    <w:rsid w:val="005B64D3"/>
    <w:rsid w:val="005E4CB4"/>
    <w:rsid w:val="005E5291"/>
    <w:rsid w:val="00611200"/>
    <w:rsid w:val="0061348A"/>
    <w:rsid w:val="006243AD"/>
    <w:rsid w:val="00631F33"/>
    <w:rsid w:val="00652567"/>
    <w:rsid w:val="00652F20"/>
    <w:rsid w:val="006A2254"/>
    <w:rsid w:val="006B6668"/>
    <w:rsid w:val="00711CCF"/>
    <w:rsid w:val="00743952"/>
    <w:rsid w:val="00744B32"/>
    <w:rsid w:val="00745FFD"/>
    <w:rsid w:val="00750A7C"/>
    <w:rsid w:val="007602FD"/>
    <w:rsid w:val="00760EEF"/>
    <w:rsid w:val="00764D7C"/>
    <w:rsid w:val="007766B2"/>
    <w:rsid w:val="0078129C"/>
    <w:rsid w:val="0079422D"/>
    <w:rsid w:val="007B75A6"/>
    <w:rsid w:val="007D1E44"/>
    <w:rsid w:val="007D7D23"/>
    <w:rsid w:val="007F1124"/>
    <w:rsid w:val="007F3106"/>
    <w:rsid w:val="00804B3F"/>
    <w:rsid w:val="0080586D"/>
    <w:rsid w:val="00812115"/>
    <w:rsid w:val="00813CE6"/>
    <w:rsid w:val="00850BAF"/>
    <w:rsid w:val="00852739"/>
    <w:rsid w:val="0086030B"/>
    <w:rsid w:val="008652AE"/>
    <w:rsid w:val="00866A93"/>
    <w:rsid w:val="0087365C"/>
    <w:rsid w:val="008858DD"/>
    <w:rsid w:val="00894361"/>
    <w:rsid w:val="00895A66"/>
    <w:rsid w:val="00895F3A"/>
    <w:rsid w:val="00896145"/>
    <w:rsid w:val="00897029"/>
    <w:rsid w:val="008A4063"/>
    <w:rsid w:val="008B15BE"/>
    <w:rsid w:val="008C3AE8"/>
    <w:rsid w:val="008D09C3"/>
    <w:rsid w:val="008D2495"/>
    <w:rsid w:val="008D6868"/>
    <w:rsid w:val="008E2D8B"/>
    <w:rsid w:val="008F578E"/>
    <w:rsid w:val="009122A9"/>
    <w:rsid w:val="00921C27"/>
    <w:rsid w:val="009326F6"/>
    <w:rsid w:val="00941340"/>
    <w:rsid w:val="00951268"/>
    <w:rsid w:val="0095745C"/>
    <w:rsid w:val="009742EC"/>
    <w:rsid w:val="00985E92"/>
    <w:rsid w:val="009860DC"/>
    <w:rsid w:val="009D233F"/>
    <w:rsid w:val="009E5232"/>
    <w:rsid w:val="009F58CF"/>
    <w:rsid w:val="00A06170"/>
    <w:rsid w:val="00A63FF2"/>
    <w:rsid w:val="00A6758E"/>
    <w:rsid w:val="00A83102"/>
    <w:rsid w:val="00A8702F"/>
    <w:rsid w:val="00A95833"/>
    <w:rsid w:val="00A96D1C"/>
    <w:rsid w:val="00AB58CE"/>
    <w:rsid w:val="00AC3C30"/>
    <w:rsid w:val="00AD1152"/>
    <w:rsid w:val="00AD2278"/>
    <w:rsid w:val="00AE669D"/>
    <w:rsid w:val="00AF0B0A"/>
    <w:rsid w:val="00AF55C7"/>
    <w:rsid w:val="00B055A5"/>
    <w:rsid w:val="00B1032C"/>
    <w:rsid w:val="00B24DBD"/>
    <w:rsid w:val="00B31E35"/>
    <w:rsid w:val="00B371AF"/>
    <w:rsid w:val="00B37E0D"/>
    <w:rsid w:val="00B430F2"/>
    <w:rsid w:val="00B77B97"/>
    <w:rsid w:val="00B8562E"/>
    <w:rsid w:val="00B96600"/>
    <w:rsid w:val="00BB38E1"/>
    <w:rsid w:val="00BB513E"/>
    <w:rsid w:val="00BB612A"/>
    <w:rsid w:val="00BB6CFB"/>
    <w:rsid w:val="00BC5A67"/>
    <w:rsid w:val="00BF7925"/>
    <w:rsid w:val="00C2061A"/>
    <w:rsid w:val="00C2206A"/>
    <w:rsid w:val="00C4439D"/>
    <w:rsid w:val="00C6095C"/>
    <w:rsid w:val="00C61292"/>
    <w:rsid w:val="00C740EB"/>
    <w:rsid w:val="00C938B1"/>
    <w:rsid w:val="00CA3FA1"/>
    <w:rsid w:val="00CC620E"/>
    <w:rsid w:val="00CC6DED"/>
    <w:rsid w:val="00CD214D"/>
    <w:rsid w:val="00CE0E97"/>
    <w:rsid w:val="00D22985"/>
    <w:rsid w:val="00D25581"/>
    <w:rsid w:val="00D356CD"/>
    <w:rsid w:val="00D37318"/>
    <w:rsid w:val="00D37644"/>
    <w:rsid w:val="00D70A25"/>
    <w:rsid w:val="00DA1673"/>
    <w:rsid w:val="00DD42AC"/>
    <w:rsid w:val="00DE15AB"/>
    <w:rsid w:val="00E026A0"/>
    <w:rsid w:val="00E2225F"/>
    <w:rsid w:val="00E40B9D"/>
    <w:rsid w:val="00E51381"/>
    <w:rsid w:val="00E51667"/>
    <w:rsid w:val="00E63DE3"/>
    <w:rsid w:val="00E7102F"/>
    <w:rsid w:val="00E715AB"/>
    <w:rsid w:val="00E7496C"/>
    <w:rsid w:val="00E76062"/>
    <w:rsid w:val="00E92A3E"/>
    <w:rsid w:val="00E94800"/>
    <w:rsid w:val="00EB1F30"/>
    <w:rsid w:val="00EB5745"/>
    <w:rsid w:val="00EB682A"/>
    <w:rsid w:val="00EB6BC1"/>
    <w:rsid w:val="00EC3335"/>
    <w:rsid w:val="00ED4411"/>
    <w:rsid w:val="00EF3C57"/>
    <w:rsid w:val="00EF517F"/>
    <w:rsid w:val="00F1392A"/>
    <w:rsid w:val="00F1564C"/>
    <w:rsid w:val="00F451AC"/>
    <w:rsid w:val="00F508C9"/>
    <w:rsid w:val="00F656F6"/>
    <w:rsid w:val="00F76443"/>
    <w:rsid w:val="00F8346E"/>
    <w:rsid w:val="00FA280F"/>
    <w:rsid w:val="00FA4B7F"/>
    <w:rsid w:val="00FB46BD"/>
    <w:rsid w:val="00FD065A"/>
    <w:rsid w:val="00FE0147"/>
    <w:rsid w:val="2E2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99334"/>
  <w15:docId w15:val="{CFD1F715-93EF-4267-88AE-85E7897D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8E"/>
    <w:pPr>
      <w:widowControl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  <w:szCs w:val="22"/>
    </w:rPr>
  </w:style>
  <w:style w:type="paragraph" w:styleId="Heading1">
    <w:name w:val="heading 1"/>
    <w:next w:val="Normal"/>
    <w:link w:val="Heading1Char"/>
    <w:autoRedefine/>
    <w:qFormat/>
    <w:rsid w:val="00A95833"/>
    <w:pPr>
      <w:keepNext/>
      <w:keepLines/>
      <w:numPr>
        <w:numId w:val="1"/>
      </w:numPr>
      <w:spacing w:before="340" w:after="240"/>
      <w:outlineLvl w:val="0"/>
    </w:pPr>
    <w:rPr>
      <w:rFonts w:ascii="Times New Roman" w:eastAsiaTheme="majorEastAsia" w:hAnsi="Times New Roman" w:cs="Times New Roman"/>
      <w:b/>
      <w:bCs/>
      <w:smallCap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0D4DF4"/>
    <w:pPr>
      <w:keepNext/>
      <w:keepLines/>
      <w:numPr>
        <w:ilvl w:val="2"/>
        <w:numId w:val="1"/>
      </w:numPr>
      <w:spacing w:beforeLines="10" w:before="31" w:afterLines="10" w:after="31" w:line="415" w:lineRule="auto"/>
      <w:ind w:firstLineChars="0"/>
      <w:outlineLvl w:val="1"/>
    </w:pPr>
    <w:rPr>
      <w:rFonts w:eastAsia="SimSun" w:cs="Times New Roman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83102"/>
    <w:pPr>
      <w:keepNext/>
      <w:keepLines/>
      <w:numPr>
        <w:ilvl w:val="3"/>
        <w:numId w:val="1"/>
      </w:numPr>
      <w:spacing w:beforeLines="10" w:before="260" w:afterLines="10" w:after="260" w:line="416" w:lineRule="auto"/>
      <w:ind w:firstLineChars="0"/>
      <w:outlineLvl w:val="2"/>
    </w:pPr>
    <w:rPr>
      <w:rFonts w:eastAsia="SimSun" w:cs="Times New Roman"/>
      <w:b/>
      <w:bCs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Lines="10" w:before="280" w:afterLines="10" w:after="290" w:line="376" w:lineRule="auto"/>
      <w:ind w:firstLineChars="0" w:firstLine="0"/>
      <w:outlineLvl w:val="3"/>
    </w:pPr>
    <w:rPr>
      <w:rFonts w:ascii="Calibri Light" w:eastAsia="SimSun" w:hAnsi="Calibri Light" w:cs="Times New Roman"/>
      <w:b/>
      <w:bCs/>
      <w:sz w:val="28"/>
      <w:szCs w:val="28"/>
    </w:rPr>
  </w:style>
  <w:style w:type="paragraph" w:styleId="Heading5">
    <w:name w:val="heading 5"/>
    <w:aliases w:val="Link"/>
    <w:basedOn w:val="Normal"/>
    <w:next w:val="Normal"/>
    <w:link w:val="Heading5Char"/>
    <w:autoRedefine/>
    <w:uiPriority w:val="9"/>
    <w:unhideWhenUsed/>
    <w:qFormat/>
    <w:rsid w:val="000D4DF4"/>
    <w:pPr>
      <w:keepNext/>
      <w:keepLines/>
      <w:numPr>
        <w:ilvl w:val="4"/>
        <w:numId w:val="2"/>
      </w:numPr>
      <w:spacing w:beforeLines="10" w:before="280" w:afterLines="10" w:after="290" w:line="376" w:lineRule="auto"/>
      <w:ind w:firstLine="0"/>
      <w:outlineLvl w:val="4"/>
    </w:pPr>
    <w:rPr>
      <w:rFonts w:eastAsia="SimSun" w:cs="Times New Roman"/>
      <w:b/>
      <w:bCs/>
      <w:i/>
      <w:color w:val="0070C0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2"/>
      </w:numPr>
      <w:spacing w:beforeLines="10" w:before="240" w:afterLines="10" w:after="64" w:line="320" w:lineRule="auto"/>
      <w:ind w:firstLine="0"/>
      <w:outlineLvl w:val="5"/>
    </w:pPr>
    <w:rPr>
      <w:rFonts w:ascii="Calibri Light" w:eastAsia="SimSun" w:hAnsi="Calibri Light" w:cs="Times New Roman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2"/>
      </w:numPr>
      <w:spacing w:beforeLines="10" w:before="240" w:afterLines="10" w:after="64" w:line="320" w:lineRule="auto"/>
      <w:ind w:firstLine="0"/>
      <w:outlineLvl w:val="6"/>
    </w:pPr>
    <w:rPr>
      <w:rFonts w:eastAsia="SimSun" w:cs="Times New Roman"/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2"/>
      </w:numPr>
      <w:spacing w:beforeLines="10" w:before="240" w:afterLines="10" w:after="64" w:line="320" w:lineRule="auto"/>
      <w:ind w:firstLine="0"/>
      <w:outlineLvl w:val="7"/>
    </w:pPr>
    <w:rPr>
      <w:rFonts w:ascii="Calibri Light" w:eastAsia="SimSun" w:hAnsi="Calibri Light" w:cs="Times New Roman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Lines="10" w:before="240" w:afterLines="10" w:after="64" w:line="320" w:lineRule="auto"/>
      <w:outlineLvl w:val="8"/>
    </w:pPr>
    <w:rPr>
      <w:rFonts w:ascii="Calibri Light" w:eastAsia="SimSun" w:hAnsi="Calibri Light" w:cs="Times New Roman"/>
      <w:sz w:val="2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beforeLines="10" w:before="10" w:afterLines="10" w:after="10"/>
    </w:pPr>
    <w:rPr>
      <w:rFonts w:asciiTheme="majorHAnsi" w:eastAsia="SimHei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pacing w:beforeLines="10" w:before="10" w:afterLines="10" w:after="10"/>
      <w:jc w:val="left"/>
    </w:pPr>
    <w:rPr>
      <w:rFonts w:eastAsia="SimSu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beforeLines="10" w:before="10" w:afterLines="10" w:after="10"/>
      <w:jc w:val="center"/>
    </w:pPr>
    <w:rPr>
      <w:rFonts w:eastAsia="SimSun" w:cs="Times New Roman"/>
      <w:sz w:val="18"/>
      <w:szCs w:val="18"/>
    </w:rPr>
  </w:style>
  <w:style w:type="table" w:styleId="TableGrid">
    <w:name w:val="Table Grid"/>
    <w:basedOn w:val="TableNormal"/>
    <w:uiPriority w:val="39"/>
    <w:rPr>
      <w:rFonts w:ascii="Calibri" w:eastAsia="SimSu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95833"/>
    <w:rPr>
      <w:rFonts w:ascii="Times New Roman" w:eastAsiaTheme="majorEastAsia" w:hAnsi="Times New Roman" w:cs="Times New Roman"/>
      <w:b/>
      <w:bCs/>
      <w:smallCap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rsid w:val="000D4DF4"/>
    <w:rPr>
      <w:rFonts w:ascii="Times New Roman" w:eastAsia="SimSun" w:hAnsi="Times New Roman" w:cs="Times New Roman"/>
      <w:b/>
      <w:bCs/>
      <w:kern w:val="2"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A83102"/>
    <w:rPr>
      <w:rFonts w:ascii="Times New Roman" w:eastAsia="SimSun" w:hAnsi="Times New Roman" w:cs="Times New Roman"/>
      <w:b/>
      <w:bCs/>
      <w:kern w:val="2"/>
      <w:sz w:val="21"/>
      <w:szCs w:val="32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5Char">
    <w:name w:val="Heading 5 Char"/>
    <w:aliases w:val="Link Char"/>
    <w:basedOn w:val="DefaultParagraphFont"/>
    <w:link w:val="Heading5"/>
    <w:uiPriority w:val="9"/>
    <w:rsid w:val="000D4DF4"/>
    <w:rPr>
      <w:rFonts w:ascii="Times New Roman" w:eastAsia="SimSun" w:hAnsi="Times New Roman" w:cs="Times New Roman"/>
      <w:b/>
      <w:bCs/>
      <w:i/>
      <w:color w:val="0070C0"/>
      <w:kern w:val="2"/>
      <w:sz w:val="24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libri Light" w:eastAsia="SimSun" w:hAnsi="Calibri Light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libri Light" w:eastAsia="SimSun" w:hAnsi="Calibri Light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Pr>
      <w:rFonts w:ascii="Calibri Light" w:eastAsia="SimSun" w:hAnsi="Calibri Light" w:cs="Times New Roman"/>
      <w:sz w:val="28"/>
      <w:szCs w:val="21"/>
    </w:rPr>
  </w:style>
  <w:style w:type="paragraph" w:customStyle="1" w:styleId="a">
    <w:name w:val="表格标题"/>
    <w:basedOn w:val="Normal"/>
    <w:next w:val="a2"/>
    <w:link w:val="Char"/>
    <w:qFormat/>
    <w:pPr>
      <w:keepNext/>
      <w:numPr>
        <w:ilvl w:val="4"/>
        <w:numId w:val="1"/>
      </w:numPr>
      <w:adjustRightInd w:val="0"/>
      <w:spacing w:beforeLines="20" w:before="20" w:afterLines="10" w:after="10"/>
      <w:ind w:firstLineChars="0"/>
      <w:jc w:val="center"/>
    </w:pPr>
    <w:rPr>
      <w:rFonts w:eastAsia="SimSun" w:cs="Times New Roman"/>
      <w:color w:val="000000"/>
    </w:rPr>
  </w:style>
  <w:style w:type="paragraph" w:customStyle="1" w:styleId="a2">
    <w:name w:val="英文表格标题"/>
    <w:basedOn w:val="a"/>
    <w:next w:val="Normal"/>
    <w:link w:val="Char0"/>
    <w:qFormat/>
    <w:pPr>
      <w:numPr>
        <w:ilvl w:val="7"/>
      </w:numPr>
      <w:spacing w:beforeLines="50" w:before="50" w:afterLines="20" w:after="20" w:line="240" w:lineRule="auto"/>
    </w:pPr>
  </w:style>
  <w:style w:type="paragraph" w:customStyle="1" w:styleId="a0">
    <w:name w:val="图片说明"/>
    <w:basedOn w:val="Normal"/>
    <w:next w:val="a1"/>
    <w:link w:val="Char1"/>
    <w:qFormat/>
    <w:pPr>
      <w:numPr>
        <w:ilvl w:val="5"/>
        <w:numId w:val="1"/>
      </w:numPr>
      <w:adjustRightInd w:val="0"/>
      <w:spacing w:beforeLines="10" w:before="10" w:afterLines="10" w:after="10"/>
      <w:ind w:firstLineChars="0"/>
      <w:jc w:val="center"/>
    </w:pPr>
    <w:rPr>
      <w:rFonts w:eastAsia="SimSun" w:cs="Times New Roman"/>
    </w:rPr>
  </w:style>
  <w:style w:type="paragraph" w:customStyle="1" w:styleId="a1">
    <w:name w:val="英文图片说明"/>
    <w:basedOn w:val="a0"/>
    <w:next w:val="Normal"/>
    <w:link w:val="Char2"/>
    <w:qFormat/>
    <w:rsid w:val="00F1392A"/>
    <w:pPr>
      <w:numPr>
        <w:ilvl w:val="6"/>
      </w:numPr>
      <w:spacing w:beforeLines="0" w:before="0" w:afterLines="20" w:after="62"/>
    </w:pPr>
  </w:style>
  <w:style w:type="character" w:customStyle="1" w:styleId="Char1">
    <w:name w:val="图片说明 Char"/>
    <w:link w:val="a0"/>
    <w:rPr>
      <w:rFonts w:ascii="Times New Roman" w:eastAsia="SimSun" w:hAnsi="Times New Roman" w:cs="Times New Roman"/>
    </w:rPr>
  </w:style>
  <w:style w:type="character" w:customStyle="1" w:styleId="Char2">
    <w:name w:val="英文图片说明 Char"/>
    <w:link w:val="a1"/>
    <w:rsid w:val="00F1392A"/>
    <w:rPr>
      <w:rFonts w:ascii="Times New Roman" w:eastAsia="SimSun" w:hAnsi="Times New Roman" w:cs="Times New Roman"/>
      <w:kern w:val="2"/>
      <w:sz w:val="21"/>
      <w:szCs w:val="22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SimSun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18"/>
      <w:szCs w:val="18"/>
    </w:rPr>
  </w:style>
  <w:style w:type="character" w:customStyle="1" w:styleId="Char">
    <w:name w:val="表格标题 Char"/>
    <w:link w:val="a"/>
    <w:rPr>
      <w:rFonts w:ascii="Times New Roman" w:eastAsia="SimSun" w:hAnsi="Times New Roman" w:cs="Times New Roman"/>
      <w:color w:val="000000"/>
    </w:rPr>
  </w:style>
  <w:style w:type="character" w:customStyle="1" w:styleId="Char0">
    <w:name w:val="英文表格标题 Char"/>
    <w:link w:val="a2"/>
    <w:rPr>
      <w:rFonts w:ascii="Times New Roman" w:eastAsia="SimSun" w:hAnsi="Times New Roman" w:cs="Times New Roman"/>
      <w:color w:val="000000"/>
    </w:rPr>
  </w:style>
  <w:style w:type="table" w:customStyle="1" w:styleId="5-51">
    <w:name w:val="网格表 5 深色 - 着色 51"/>
    <w:basedOn w:val="TableNormal"/>
    <w:uiPriority w:val="50"/>
    <w:rPr>
      <w:rFonts w:ascii="Calibri" w:eastAsia="SimSun" w:hAnsi="Calibri" w:cs="Times New Roman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customStyle="1" w:styleId="1">
    <w:name w:val="占位符文本1"/>
    <w:basedOn w:val="DefaultParagraphFont"/>
    <w:uiPriority w:val="99"/>
    <w:semiHidden/>
    <w:rPr>
      <w:color w:val="808080"/>
    </w:rPr>
  </w:style>
  <w:style w:type="paragraph" w:customStyle="1" w:styleId="a4">
    <w:name w:val="公式"/>
    <w:basedOn w:val="Normal"/>
    <w:next w:val="Normal"/>
    <w:link w:val="Char3"/>
    <w:qFormat/>
    <w:pPr>
      <w:tabs>
        <w:tab w:val="center" w:pos="4200"/>
        <w:tab w:val="center" w:leader="middleDot" w:pos="8466"/>
      </w:tabs>
      <w:adjustRightInd w:val="0"/>
      <w:ind w:firstLineChars="0" w:firstLine="0"/>
      <w:textAlignment w:val="center"/>
    </w:pPr>
    <w:rPr>
      <w:rFonts w:eastAsia="SimSun"/>
      <w:iCs/>
      <w:color w:val="000000" w:themeColor="text1"/>
    </w:rPr>
  </w:style>
  <w:style w:type="character" w:customStyle="1" w:styleId="Char3">
    <w:name w:val="公式 Char"/>
    <w:basedOn w:val="DefaultParagraphFont"/>
    <w:link w:val="a4"/>
    <w:rPr>
      <w:rFonts w:ascii="Times New Roman" w:eastAsia="SimSun" w:hAnsi="Times New Roman"/>
      <w:iCs/>
      <w:color w:val="000000" w:themeColor="text1"/>
      <w:sz w:val="24"/>
    </w:rPr>
  </w:style>
  <w:style w:type="paragraph" w:customStyle="1" w:styleId="10">
    <w:name w:val="列出段落1"/>
    <w:basedOn w:val="Normal"/>
    <w:uiPriority w:val="34"/>
    <w:qFormat/>
    <w:pPr>
      <w:spacing w:beforeLines="10" w:before="10" w:afterLines="10" w:after="10"/>
      <w:ind w:firstLine="420"/>
    </w:pPr>
    <w:rPr>
      <w:rFonts w:eastAsia="SimSun" w:cs="Times New Roman"/>
      <w:sz w:val="28"/>
    </w:rPr>
  </w:style>
  <w:style w:type="paragraph" w:styleId="ListParagraph">
    <w:name w:val="List Paragraph"/>
    <w:basedOn w:val="Normal"/>
    <w:link w:val="ListParagraphChar"/>
    <w:uiPriority w:val="99"/>
    <w:rsid w:val="00F8346E"/>
    <w:pPr>
      <w:ind w:firstLine="420"/>
    </w:pPr>
  </w:style>
  <w:style w:type="table" w:styleId="PlainTable2">
    <w:name w:val="Plain Table 2"/>
    <w:basedOn w:val="TableNormal"/>
    <w:uiPriority w:val="42"/>
    <w:rsid w:val="00F451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3">
    <w:name w:val="参考文献"/>
    <w:basedOn w:val="Normal"/>
    <w:link w:val="Char4"/>
    <w:qFormat/>
    <w:rsid w:val="00560F2A"/>
    <w:pPr>
      <w:numPr>
        <w:numId w:val="5"/>
      </w:numPr>
      <w:adjustRightInd w:val="0"/>
      <w:spacing w:line="240" w:lineRule="auto"/>
      <w:ind w:firstLineChars="0" w:firstLine="0"/>
    </w:pPr>
  </w:style>
  <w:style w:type="character" w:customStyle="1" w:styleId="Char4">
    <w:name w:val="参考文献 Char"/>
    <w:basedOn w:val="DefaultParagraphFont"/>
    <w:link w:val="a3"/>
    <w:rsid w:val="00560F2A"/>
    <w:rPr>
      <w:rFonts w:ascii="Times New Roman" w:hAnsi="Times New Roman"/>
      <w:kern w:val="2"/>
      <w:sz w:val="2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12115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12115"/>
  </w:style>
  <w:style w:type="paragraph" w:styleId="TOC2">
    <w:name w:val="toc 2"/>
    <w:basedOn w:val="Normal"/>
    <w:next w:val="Normal"/>
    <w:autoRedefine/>
    <w:uiPriority w:val="39"/>
    <w:unhideWhenUsed/>
    <w:rsid w:val="00812115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12115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812115"/>
    <w:rPr>
      <w:color w:val="0563C1" w:themeColor="hyperlink"/>
      <w:u w:val="single"/>
    </w:rPr>
  </w:style>
  <w:style w:type="paragraph" w:styleId="NoSpacing">
    <w:name w:val="No Spacing"/>
    <w:aliases w:val="Note"/>
    <w:basedOn w:val="Normal"/>
    <w:next w:val="Normal"/>
    <w:link w:val="NoSpacingChar"/>
    <w:autoRedefine/>
    <w:uiPriority w:val="1"/>
    <w:qFormat/>
    <w:rsid w:val="00812115"/>
    <w:pPr>
      <w:numPr>
        <w:ilvl w:val="8"/>
        <w:numId w:val="1"/>
      </w:numPr>
    </w:pPr>
    <w:rPr>
      <w:sz w:val="22"/>
    </w:rPr>
  </w:style>
  <w:style w:type="character" w:customStyle="1" w:styleId="NoSpacingChar">
    <w:name w:val="No Spacing Char"/>
    <w:aliases w:val="Note Char"/>
    <w:basedOn w:val="DefaultParagraphFont"/>
    <w:link w:val="NoSpacing"/>
    <w:uiPriority w:val="1"/>
    <w:rsid w:val="00A95833"/>
    <w:rPr>
      <w:rFonts w:ascii="Times New Roman" w:hAnsi="Times New Roman"/>
      <w:kern w:val="2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652AE"/>
    <w:rPr>
      <w:color w:val="808080"/>
    </w:rPr>
  </w:style>
  <w:style w:type="table" w:styleId="GridTable4">
    <w:name w:val="Grid Table 4"/>
    <w:basedOn w:val="TableNormal"/>
    <w:uiPriority w:val="49"/>
    <w:rsid w:val="00C4439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6B66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6B66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6B66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5833"/>
    <w:pPr>
      <w:ind w:firstLineChars="0" w:firstLine="0"/>
      <w:jc w:val="center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5833"/>
    <w:rPr>
      <w:rFonts w:ascii="Times New Roman" w:hAnsi="Times New Roman"/>
      <w:kern w:val="2"/>
      <w:sz w:val="21"/>
      <w:szCs w:val="22"/>
    </w:rPr>
  </w:style>
  <w:style w:type="paragraph" w:styleId="Title">
    <w:name w:val="Title"/>
    <w:aliases w:val="Button"/>
    <w:basedOn w:val="Normal"/>
    <w:next w:val="Normal"/>
    <w:link w:val="TitleChar"/>
    <w:autoRedefine/>
    <w:uiPriority w:val="10"/>
    <w:qFormat/>
    <w:rsid w:val="00ED4411"/>
    <w:pPr>
      <w:spacing w:before="240" w:after="60"/>
      <w:outlineLvl w:val="0"/>
    </w:pPr>
    <w:rPr>
      <w:rFonts w:eastAsia="Times New Roman" w:cstheme="majorBidi"/>
      <w:b/>
      <w:bCs/>
      <w:color w:val="70AD47" w:themeColor="accent6"/>
      <w:szCs w:val="32"/>
      <w:u w:val="wavyDoub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aliases w:val="Button Char"/>
    <w:basedOn w:val="DefaultParagraphFont"/>
    <w:link w:val="Title"/>
    <w:uiPriority w:val="10"/>
    <w:rsid w:val="00ED4411"/>
    <w:rPr>
      <w:rFonts w:ascii="Times New Roman" w:eastAsia="Times New Roman" w:hAnsi="Times New Roman" w:cstheme="majorBidi"/>
      <w:b/>
      <w:bCs/>
      <w:color w:val="70AD47" w:themeColor="accent6"/>
      <w:kern w:val="2"/>
      <w:sz w:val="24"/>
      <w:szCs w:val="32"/>
      <w:u w:val="wavyDouble"/>
      <w14:textOutline w14:w="9525" w14:cap="rnd" w14:cmpd="sng" w14:algn="ctr">
        <w14:noFill/>
        <w14:prstDash w14:val="solid"/>
        <w14:bevel/>
      </w14:textOutline>
    </w:rPr>
  </w:style>
  <w:style w:type="paragraph" w:customStyle="1" w:styleId="Warning">
    <w:name w:val="Warning"/>
    <w:basedOn w:val="ListParagraph"/>
    <w:link w:val="WarningChar"/>
    <w:qFormat/>
    <w:rsid w:val="00DD42AC"/>
    <w:pPr>
      <w:ind w:left="420" w:firstLineChars="0" w:firstLine="0"/>
    </w:pPr>
    <w:rPr>
      <w:b/>
      <w:i/>
      <w:color w:val="FF0000"/>
      <w:bdr w:val="single" w:sz="4" w:space="0" w:color="auto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DD42AC"/>
    <w:rPr>
      <w:rFonts w:ascii="Times New Roman" w:hAnsi="Times New Roman"/>
      <w:kern w:val="2"/>
      <w:sz w:val="24"/>
      <w:szCs w:val="22"/>
    </w:rPr>
  </w:style>
  <w:style w:type="character" w:customStyle="1" w:styleId="WarningChar">
    <w:name w:val="Warning Char"/>
    <w:basedOn w:val="ListParagraphChar"/>
    <w:link w:val="Warning"/>
    <w:rsid w:val="00DD42AC"/>
    <w:rPr>
      <w:rFonts w:ascii="Times New Roman" w:hAnsi="Times New Roman"/>
      <w:b/>
      <w:i/>
      <w:color w:val="FF0000"/>
      <w:kern w:val="2"/>
      <w:sz w:val="24"/>
      <w:szCs w:val="22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microsoft.com/office/2007/relationships/hdphoto" Target="media/hdphoto3.wdp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microsoft.com/office/2007/relationships/hdphoto" Target="media/hdphoto2.wdp"/><Relationship Id="rId20" Type="http://schemas.openxmlformats.org/officeDocument/2006/relationships/hyperlink" Target="https://en.wikipedia.org/wiki/ARM_Cortex-A72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raspberrypi.org/downloads/" TargetMode="External"/><Relationship Id="rId28" Type="http://schemas.openxmlformats.org/officeDocument/2006/relationships/image" Target="media/image14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datasheets.raspberrypi.org/bcm2711/bcm2711-peripherals.pdf" TargetMode="External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hdphoto" Target="media/hdphoto1.wdp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xu\Documents\20_template\document_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01F360-5253-45E3-87EF-B9215908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document_template.dotx</Template>
  <TotalTime>511</TotalTime>
  <Pages>6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逻辑设计一部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CHONGYAO</dc:creator>
  <cp:keywords/>
  <dc:description/>
  <cp:lastModifiedBy>XU, CHONGYAO</cp:lastModifiedBy>
  <cp:revision>7</cp:revision>
  <cp:lastPrinted>2020-09-04T09:48:00Z</cp:lastPrinted>
  <dcterms:created xsi:type="dcterms:W3CDTF">2021-05-10T09:53:00Z</dcterms:created>
  <dcterms:modified xsi:type="dcterms:W3CDTF">2021-05-11T11:15:00Z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  <property fmtid="{D5CDD505-2E9C-101B-9397-08002B2CF9AE}" pid="3" name="MTWinEqns">
    <vt:bool>true</vt:bool>
  </property>
</Properties>
</file>