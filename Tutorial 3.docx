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611AFF" w14:textId="77777777" w:rsidR="00552964" w:rsidRDefault="000827D6">
      <w:pPr>
        <w:pStyle w:val="Heading1"/>
      </w:pPr>
      <w:r>
        <w:t>Objective</w:t>
      </w:r>
    </w:p>
    <w:p w14:paraId="04555872" w14:textId="40A8F0B9" w:rsidR="00552964" w:rsidRDefault="00A814E0">
      <w:pPr>
        <w:ind w:firstLine="480"/>
      </w:pPr>
      <w:r>
        <w:t>Write P</w:t>
      </w:r>
      <w:r w:rsidR="0076555C">
        <w:t xml:space="preserve">ython code to </w:t>
      </w:r>
      <w:r w:rsidR="0076555C">
        <w:rPr>
          <w:rFonts w:hint="eastAsia"/>
        </w:rPr>
        <w:t>read</w:t>
      </w:r>
      <w:r w:rsidR="0076555C">
        <w:t xml:space="preserve"> the status of KEY and further to control LED</w:t>
      </w:r>
      <w:r>
        <w:t xml:space="preserve">. </w:t>
      </w:r>
    </w:p>
    <w:p w14:paraId="592EBC8B" w14:textId="1283A03A" w:rsidR="00552964" w:rsidRDefault="000827D6" w:rsidP="001E11E1">
      <w:pPr>
        <w:pStyle w:val="ListParagraph"/>
        <w:numPr>
          <w:ilvl w:val="0"/>
          <w:numId w:val="21"/>
        </w:numPr>
      </w:pPr>
      <w:r>
        <w:t xml:space="preserve">Learn </w:t>
      </w:r>
      <w:r w:rsidR="00A814E0">
        <w:t xml:space="preserve">to </w:t>
      </w:r>
      <w:r w:rsidR="0076555C">
        <w:t>read the status of</w:t>
      </w:r>
      <w:r w:rsidR="00A814E0">
        <w:t xml:space="preserve"> </w:t>
      </w:r>
      <w:proofErr w:type="spellStart"/>
      <w:r w:rsidR="00A814E0">
        <w:t>Raspi</w:t>
      </w:r>
      <w:proofErr w:type="spellEnd"/>
      <w:r w:rsidR="00A814E0">
        <w:t xml:space="preserve"> IO </w:t>
      </w:r>
      <w:r w:rsidR="004B4999">
        <w:t>input</w:t>
      </w:r>
      <w:r w:rsidR="00A814E0">
        <w:t xml:space="preserve"> port</w:t>
      </w:r>
      <w:r w:rsidR="00862131">
        <w:rPr>
          <w:rFonts w:hint="eastAsia"/>
        </w:rPr>
        <w:t>；</w:t>
      </w:r>
    </w:p>
    <w:p w14:paraId="02F30127" w14:textId="17249C98" w:rsidR="001E11E1" w:rsidRDefault="00A814E0" w:rsidP="001E11E1">
      <w:pPr>
        <w:pStyle w:val="ListParagraph"/>
        <w:numPr>
          <w:ilvl w:val="0"/>
          <w:numId w:val="21"/>
        </w:numPr>
      </w:pPr>
      <w:r>
        <w:t xml:space="preserve">Learn the Python </w:t>
      </w:r>
      <w:r w:rsidR="004B4999">
        <w:t xml:space="preserve">function and interrupt </w:t>
      </w:r>
      <w:r>
        <w:t>programing</w:t>
      </w:r>
      <w:r w:rsidR="00862131">
        <w:rPr>
          <w:rFonts w:hint="eastAsia"/>
        </w:rPr>
        <w:t>；</w:t>
      </w:r>
    </w:p>
    <w:p w14:paraId="421A563B" w14:textId="3425D9B7" w:rsidR="00552964" w:rsidRDefault="0076555C" w:rsidP="001E11E1">
      <w:pPr>
        <w:pStyle w:val="ListParagraph"/>
        <w:numPr>
          <w:ilvl w:val="0"/>
          <w:numId w:val="21"/>
        </w:numPr>
      </w:pPr>
      <w:r>
        <w:t>Detect click and hold</w:t>
      </w:r>
      <w:r w:rsidR="004B4999">
        <w:t xml:space="preserve"> to control LED</w:t>
      </w:r>
      <w:r w:rsidR="000827D6">
        <w:t>.</w:t>
      </w:r>
    </w:p>
    <w:p w14:paraId="076AF45F" w14:textId="77777777" w:rsidR="00552964" w:rsidRDefault="000827D6">
      <w:pPr>
        <w:pStyle w:val="Heading1"/>
      </w:pPr>
      <w:r>
        <w:t>Components</w:t>
      </w:r>
    </w:p>
    <w:p w14:paraId="2D2D994F" w14:textId="558F08D7" w:rsidR="00552964" w:rsidRDefault="000827D6">
      <w:pPr>
        <w:pStyle w:val="ListParagraph"/>
        <w:numPr>
          <w:ilvl w:val="0"/>
          <w:numId w:val="10"/>
        </w:numPr>
      </w:pPr>
      <w:proofErr w:type="spellStart"/>
      <w:r>
        <w:t>Raspi</w:t>
      </w:r>
      <w:proofErr w:type="spellEnd"/>
      <w:r>
        <w:t xml:space="preserve"> Board and Power</w:t>
      </w:r>
      <w:r w:rsidR="00862131">
        <w:rPr>
          <w:rFonts w:hint="eastAsia"/>
        </w:rPr>
        <w:t>；</w:t>
      </w:r>
    </w:p>
    <w:p w14:paraId="495F3966" w14:textId="77777777" w:rsidR="00552964" w:rsidRDefault="000827D6">
      <w:pPr>
        <w:ind w:left="480" w:firstLine="0"/>
        <w:jc w:val="center"/>
      </w:pPr>
      <w:r>
        <w:rPr>
          <w:noProof/>
        </w:rPr>
        <w:drawing>
          <wp:inline distT="0" distB="0" distL="0" distR="0" wp14:anchorId="772FD672" wp14:editId="0142C263">
            <wp:extent cx="2508250" cy="1498600"/>
            <wp:effectExtent l="0" t="0" r="6350"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8250" cy="1498600"/>
                    </a:xfrm>
                    <a:prstGeom prst="rect">
                      <a:avLst/>
                    </a:prstGeom>
                    <a:noFill/>
                    <a:ln>
                      <a:noFill/>
                    </a:ln>
                  </pic:spPr>
                </pic:pic>
              </a:graphicData>
            </a:graphic>
          </wp:inline>
        </w:drawing>
      </w:r>
      <w:r>
        <w:rPr>
          <w:noProof/>
        </w:rPr>
        <w:drawing>
          <wp:inline distT="0" distB="0" distL="0" distR="0" wp14:anchorId="792803E3" wp14:editId="0F2A16F3">
            <wp:extent cx="1371600" cy="119380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193800"/>
                    </a:xfrm>
                    <a:prstGeom prst="rect">
                      <a:avLst/>
                    </a:prstGeom>
                    <a:noFill/>
                    <a:ln>
                      <a:noFill/>
                    </a:ln>
                  </pic:spPr>
                </pic:pic>
              </a:graphicData>
            </a:graphic>
          </wp:inline>
        </w:drawing>
      </w:r>
    </w:p>
    <w:p w14:paraId="6529E5C1" w14:textId="6B52F3A6" w:rsidR="00552964" w:rsidRDefault="000827D6">
      <w:pPr>
        <w:pStyle w:val="ListParagraph"/>
        <w:numPr>
          <w:ilvl w:val="0"/>
          <w:numId w:val="10"/>
        </w:numPr>
      </w:pPr>
      <w:r>
        <w:t>A 16GB SD Card and a SD Card Reader</w:t>
      </w:r>
      <w:r w:rsidR="00862131">
        <w:rPr>
          <w:rFonts w:hint="eastAsia"/>
        </w:rPr>
        <w:t>；</w:t>
      </w:r>
    </w:p>
    <w:p w14:paraId="136005F1" w14:textId="77777777" w:rsidR="00552964" w:rsidRDefault="000827D6">
      <w:pPr>
        <w:ind w:left="480" w:firstLine="0"/>
        <w:jc w:val="center"/>
      </w:pPr>
      <w:r>
        <w:rPr>
          <w:noProof/>
        </w:rPr>
        <w:drawing>
          <wp:inline distT="0" distB="0" distL="0" distR="0" wp14:anchorId="5CBF347A" wp14:editId="2E4D221C">
            <wp:extent cx="1028700" cy="1479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 cy="1479550"/>
                    </a:xfrm>
                    <a:prstGeom prst="rect">
                      <a:avLst/>
                    </a:prstGeom>
                    <a:noFill/>
                    <a:ln>
                      <a:noFill/>
                    </a:ln>
                  </pic:spPr>
                </pic:pic>
              </a:graphicData>
            </a:graphic>
          </wp:inline>
        </w:drawing>
      </w:r>
      <w:r>
        <w:rPr>
          <w:noProof/>
        </w:rPr>
        <w:drawing>
          <wp:inline distT="0" distB="0" distL="0" distR="0" wp14:anchorId="60225454" wp14:editId="2009F149">
            <wp:extent cx="1009650" cy="139065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9650" cy="1390650"/>
                    </a:xfrm>
                    <a:prstGeom prst="rect">
                      <a:avLst/>
                    </a:prstGeom>
                    <a:noFill/>
                    <a:ln>
                      <a:noFill/>
                    </a:ln>
                  </pic:spPr>
                </pic:pic>
              </a:graphicData>
            </a:graphic>
          </wp:inline>
        </w:drawing>
      </w:r>
    </w:p>
    <w:p w14:paraId="65D0A672" w14:textId="0C259371" w:rsidR="00552964" w:rsidRDefault="000827D6">
      <w:pPr>
        <w:pStyle w:val="ListParagraph"/>
        <w:numPr>
          <w:ilvl w:val="0"/>
          <w:numId w:val="10"/>
        </w:numPr>
      </w:pPr>
      <w:r>
        <w:t>HDMI Screen</w:t>
      </w:r>
      <w:r w:rsidR="00EE2CCA">
        <w:rPr>
          <w:rFonts w:hint="eastAsia"/>
        </w:rPr>
        <w:t>,</w:t>
      </w:r>
      <w:r w:rsidR="00EE2CCA">
        <w:t xml:space="preserve"> USB keyboard, USB mouse </w:t>
      </w:r>
      <w:r>
        <w:t xml:space="preserve">and </w:t>
      </w:r>
      <w:r w:rsidR="00A611A2">
        <w:t xml:space="preserve">HDMI </w:t>
      </w:r>
      <w:r>
        <w:t>Cable</w:t>
      </w:r>
    </w:p>
    <w:p w14:paraId="108E5096" w14:textId="77777777" w:rsidR="00552964" w:rsidRPr="00F40782" w:rsidRDefault="000827D6">
      <w:pPr>
        <w:ind w:left="480" w:firstLine="0"/>
        <w:jc w:val="center"/>
        <w:rPr>
          <w:lang w:val="en-HK"/>
        </w:rPr>
      </w:pPr>
      <w:r>
        <w:rPr>
          <w:noProof/>
        </w:rPr>
        <w:drawing>
          <wp:inline distT="0" distB="0" distL="0" distR="0" wp14:anchorId="387A3E09" wp14:editId="44AAA1CE">
            <wp:extent cx="2565400" cy="168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5400" cy="1689100"/>
                    </a:xfrm>
                    <a:prstGeom prst="rect">
                      <a:avLst/>
                    </a:prstGeom>
                    <a:noFill/>
                    <a:ln>
                      <a:noFill/>
                    </a:ln>
                  </pic:spPr>
                </pic:pic>
              </a:graphicData>
            </a:graphic>
          </wp:inline>
        </w:drawing>
      </w:r>
      <w:r>
        <w:rPr>
          <w:noProof/>
        </w:rPr>
        <w:drawing>
          <wp:inline distT="0" distB="0" distL="0" distR="0" wp14:anchorId="610E4110" wp14:editId="7AE2EBDC">
            <wp:extent cx="1555750" cy="1123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5750" cy="1123950"/>
                    </a:xfrm>
                    <a:prstGeom prst="rect">
                      <a:avLst/>
                    </a:prstGeom>
                    <a:noFill/>
                    <a:ln>
                      <a:noFill/>
                    </a:ln>
                  </pic:spPr>
                </pic:pic>
              </a:graphicData>
            </a:graphic>
          </wp:inline>
        </w:drawing>
      </w:r>
    </w:p>
    <w:p w14:paraId="3EB656EB" w14:textId="267DB58A" w:rsidR="00552964" w:rsidRDefault="000827D6">
      <w:pPr>
        <w:ind w:left="480" w:firstLine="0"/>
        <w:jc w:val="center"/>
      </w:pPr>
      <w:r>
        <w:rPr>
          <w:noProof/>
        </w:rPr>
        <w:lastRenderedPageBreak/>
        <w:drawing>
          <wp:inline distT="0" distB="0" distL="0" distR="0" wp14:anchorId="6E7F4A16" wp14:editId="244A0EE0">
            <wp:extent cx="1803400" cy="140970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0" cy="1409700"/>
                    </a:xfrm>
                    <a:prstGeom prst="rect">
                      <a:avLst/>
                    </a:prstGeom>
                    <a:noFill/>
                    <a:ln>
                      <a:noFill/>
                    </a:ln>
                  </pic:spPr>
                </pic:pic>
              </a:graphicData>
            </a:graphic>
          </wp:inline>
        </w:drawing>
      </w:r>
    </w:p>
    <w:p w14:paraId="1438C265" w14:textId="10124778" w:rsidR="00A814E0" w:rsidRDefault="00A814E0" w:rsidP="00A814E0">
      <w:pPr>
        <w:pStyle w:val="ListParagraph"/>
        <w:numPr>
          <w:ilvl w:val="0"/>
          <w:numId w:val="10"/>
        </w:numPr>
      </w:pPr>
      <w:r>
        <w:rPr>
          <w:rFonts w:hint="eastAsia"/>
        </w:rPr>
        <w:t>B</w:t>
      </w:r>
      <w:r>
        <w:t>asic Hardware (</w:t>
      </w:r>
      <w:r w:rsidR="006F5D22">
        <w:t>Adapter</w:t>
      </w:r>
      <w:r>
        <w:t xml:space="preserve"> Board, Wires, Bread Board)</w:t>
      </w:r>
    </w:p>
    <w:p w14:paraId="5F5D496E" w14:textId="1A8207EB" w:rsidR="00A814E0" w:rsidRDefault="00A814E0" w:rsidP="00A814E0">
      <w:pPr>
        <w:ind w:left="480" w:firstLine="0"/>
        <w:jc w:val="center"/>
      </w:pPr>
      <w:r>
        <w:rPr>
          <w:noProof/>
        </w:rPr>
        <w:drawing>
          <wp:inline distT="0" distB="0" distL="0" distR="0" wp14:anchorId="64A762D3" wp14:editId="418A289D">
            <wp:extent cx="1428390" cy="126659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3829" cy="1289156"/>
                    </a:xfrm>
                    <a:prstGeom prst="rect">
                      <a:avLst/>
                    </a:prstGeom>
                  </pic:spPr>
                </pic:pic>
              </a:graphicData>
            </a:graphic>
          </wp:inline>
        </w:drawing>
      </w:r>
      <w:r>
        <w:rPr>
          <w:noProof/>
        </w:rPr>
        <w:drawing>
          <wp:inline distT="0" distB="0" distL="0" distR="0" wp14:anchorId="4E67E5C8" wp14:editId="4E5CFA6B">
            <wp:extent cx="1511300" cy="12469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2716" cy="1272853"/>
                    </a:xfrm>
                    <a:prstGeom prst="rect">
                      <a:avLst/>
                    </a:prstGeom>
                  </pic:spPr>
                </pic:pic>
              </a:graphicData>
            </a:graphic>
          </wp:inline>
        </w:drawing>
      </w:r>
      <w:r>
        <w:rPr>
          <w:noProof/>
        </w:rPr>
        <w:drawing>
          <wp:inline distT="0" distB="0" distL="0" distR="0" wp14:anchorId="09768EE0" wp14:editId="1AE3C54F">
            <wp:extent cx="1708150" cy="120128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8452" cy="1229624"/>
                    </a:xfrm>
                    <a:prstGeom prst="rect">
                      <a:avLst/>
                    </a:prstGeom>
                  </pic:spPr>
                </pic:pic>
              </a:graphicData>
            </a:graphic>
          </wp:inline>
        </w:drawing>
      </w:r>
    </w:p>
    <w:p w14:paraId="3FAA344B" w14:textId="2A4345E7" w:rsidR="00A611A2" w:rsidRDefault="00A814E0" w:rsidP="00A611A2">
      <w:pPr>
        <w:pStyle w:val="ListParagraph"/>
        <w:numPr>
          <w:ilvl w:val="0"/>
          <w:numId w:val="10"/>
        </w:numPr>
      </w:pPr>
      <w:r>
        <w:rPr>
          <w:rFonts w:hint="eastAsia"/>
        </w:rPr>
        <w:t>Double</w:t>
      </w:r>
      <w:r>
        <w:t xml:space="preserve"> </w:t>
      </w:r>
      <w:r>
        <w:rPr>
          <w:rFonts w:hint="eastAsia"/>
        </w:rPr>
        <w:t>color</w:t>
      </w:r>
      <w:r>
        <w:t xml:space="preserve"> LED</w:t>
      </w:r>
    </w:p>
    <w:p w14:paraId="3DC6C214" w14:textId="049229FC" w:rsidR="00A814E0" w:rsidRDefault="00A814E0" w:rsidP="00A814E0">
      <w:pPr>
        <w:ind w:left="480" w:firstLine="0"/>
        <w:jc w:val="center"/>
      </w:pPr>
      <w:r>
        <w:rPr>
          <w:noProof/>
        </w:rPr>
        <w:drawing>
          <wp:inline distT="0" distB="0" distL="0" distR="0" wp14:anchorId="1018C1C7" wp14:editId="20CEB02F">
            <wp:extent cx="1685925" cy="100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5925" cy="1009650"/>
                    </a:xfrm>
                    <a:prstGeom prst="rect">
                      <a:avLst/>
                    </a:prstGeom>
                  </pic:spPr>
                </pic:pic>
              </a:graphicData>
            </a:graphic>
          </wp:inline>
        </w:drawing>
      </w:r>
    </w:p>
    <w:p w14:paraId="76614B16" w14:textId="6C4E1BFE" w:rsidR="00B03B59" w:rsidRDefault="00E905E1" w:rsidP="00B03B59">
      <w:pPr>
        <w:pStyle w:val="ListParagraph"/>
        <w:numPr>
          <w:ilvl w:val="0"/>
          <w:numId w:val="10"/>
        </w:numPr>
      </w:pPr>
      <w:r>
        <w:t>KEY</w:t>
      </w:r>
    </w:p>
    <w:p w14:paraId="0DC5C5FE" w14:textId="064A8678" w:rsidR="00B03B59" w:rsidRDefault="00B03B59" w:rsidP="00B03B59">
      <w:pPr>
        <w:ind w:left="480" w:firstLine="0"/>
        <w:jc w:val="center"/>
      </w:pPr>
      <w:r>
        <w:rPr>
          <w:noProof/>
        </w:rPr>
        <w:drawing>
          <wp:inline distT="0" distB="0" distL="0" distR="0" wp14:anchorId="0B8226BF" wp14:editId="3DC27729">
            <wp:extent cx="1664091" cy="1060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a:off x="0" y="0"/>
                      <a:ext cx="1677230" cy="1068823"/>
                    </a:xfrm>
                    <a:prstGeom prst="rect">
                      <a:avLst/>
                    </a:prstGeom>
                  </pic:spPr>
                </pic:pic>
              </a:graphicData>
            </a:graphic>
          </wp:inline>
        </w:drawing>
      </w:r>
    </w:p>
    <w:p w14:paraId="741558DF" w14:textId="45F2B7C5" w:rsidR="00B03B59" w:rsidRDefault="00B03B59" w:rsidP="00B03B59">
      <w:pPr>
        <w:pStyle w:val="ListParagraph"/>
        <w:numPr>
          <w:ilvl w:val="0"/>
          <w:numId w:val="10"/>
        </w:numPr>
      </w:pPr>
      <w:r w:rsidRPr="00B03B59">
        <w:t xml:space="preserve">Capacitive </w:t>
      </w:r>
      <w:r w:rsidR="00E905E1">
        <w:t>TOUCH</w:t>
      </w:r>
      <w:r w:rsidRPr="00B03B59">
        <w:t xml:space="preserve"> switch</w:t>
      </w:r>
    </w:p>
    <w:p w14:paraId="45B9A194" w14:textId="5028A9FD" w:rsidR="00B03B59" w:rsidRDefault="007509D7" w:rsidP="006F5D22">
      <w:pPr>
        <w:jc w:val="center"/>
      </w:pPr>
      <w:r>
        <w:rPr>
          <w:noProof/>
        </w:rPr>
        <w:drawing>
          <wp:inline distT="0" distB="0" distL="0" distR="0" wp14:anchorId="430E27C6" wp14:editId="6203CF00">
            <wp:extent cx="1593444" cy="1803691"/>
            <wp:effectExtent l="9208"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1648752" cy="1866297"/>
                    </a:xfrm>
                    <a:prstGeom prst="rect">
                      <a:avLst/>
                    </a:prstGeom>
                  </pic:spPr>
                </pic:pic>
              </a:graphicData>
            </a:graphic>
          </wp:inline>
        </w:drawing>
      </w:r>
    </w:p>
    <w:p w14:paraId="244B0A2F" w14:textId="65061095" w:rsidR="00552964" w:rsidRDefault="00F22C1F">
      <w:pPr>
        <w:pStyle w:val="Heading1"/>
      </w:pPr>
      <w:r>
        <w:lastRenderedPageBreak/>
        <w:t>Basic Knowledge for</w:t>
      </w:r>
      <w:r w:rsidR="0043036A">
        <w:t xml:space="preserve"> the</w:t>
      </w:r>
      <w:r w:rsidR="000827D6">
        <w:t xml:space="preserve"> Experiment</w:t>
      </w:r>
    </w:p>
    <w:p w14:paraId="6DD6E728" w14:textId="635E4343" w:rsidR="001C798D" w:rsidRDefault="001C798D">
      <w:pPr>
        <w:pStyle w:val="Heading2"/>
        <w:spacing w:before="32" w:after="32"/>
      </w:pPr>
      <w:r>
        <w:rPr>
          <w:rFonts w:hint="eastAsia"/>
        </w:rPr>
        <w:t>L</w:t>
      </w:r>
      <w:r>
        <w:t>ED</w:t>
      </w:r>
    </w:p>
    <w:p w14:paraId="064B305E" w14:textId="77777777" w:rsidR="001C798D" w:rsidRDefault="001C798D" w:rsidP="001C798D">
      <w:r>
        <w:rPr>
          <w:rFonts w:hint="eastAsia"/>
        </w:rPr>
        <w:t>T</w:t>
      </w:r>
      <w:r>
        <w:t>he hardware device and the corresponding schematic of double color LED is shown as below:</w:t>
      </w:r>
    </w:p>
    <w:p w14:paraId="0D8B4278" w14:textId="775491DE" w:rsidR="001C798D" w:rsidRDefault="00CB76CF" w:rsidP="001C798D">
      <w:pPr>
        <w:ind w:firstLine="0"/>
        <w:jc w:val="center"/>
      </w:pPr>
      <w:r>
        <w:rPr>
          <w:noProof/>
        </w:rPr>
        <w:drawing>
          <wp:inline distT="0" distB="0" distL="0" distR="0" wp14:anchorId="0ECA9924" wp14:editId="63219452">
            <wp:extent cx="2028257" cy="87006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7265" cy="908242"/>
                    </a:xfrm>
                    <a:prstGeom prst="rect">
                      <a:avLst/>
                    </a:prstGeom>
                  </pic:spPr>
                </pic:pic>
              </a:graphicData>
            </a:graphic>
          </wp:inline>
        </w:drawing>
      </w:r>
      <w:r>
        <w:rPr>
          <w:rFonts w:hint="eastAsia"/>
          <w:noProof/>
        </w:rPr>
        <w:t xml:space="preserve"> </w:t>
      </w:r>
      <w:r w:rsidR="001C798D">
        <w:rPr>
          <w:rFonts w:hint="eastAsia"/>
          <w:noProof/>
        </w:rPr>
        <w:drawing>
          <wp:inline distT="0" distB="0" distL="0" distR="0" wp14:anchorId="4550FFDD" wp14:editId="7FB8AC11">
            <wp:extent cx="3051740" cy="1076838"/>
            <wp:effectExtent l="0" t="0" r="0" b="9525"/>
            <wp:docPr id="44" name="Picture 44" descr="C:\Users\cyxu\AppData\Local\Microsoft\Windows\INetCache\Content.Word\1.双色LED灯模块原理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yxu\AppData\Local\Microsoft\Windows\INetCache\Content.Word\1.双色LED灯模块原理图.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751" t="7749" b="8269"/>
                    <a:stretch/>
                  </pic:blipFill>
                  <pic:spPr bwMode="auto">
                    <a:xfrm>
                      <a:off x="0" y="0"/>
                      <a:ext cx="3197326" cy="1128209"/>
                    </a:xfrm>
                    <a:prstGeom prst="rect">
                      <a:avLst/>
                    </a:prstGeom>
                    <a:noFill/>
                    <a:ln>
                      <a:noFill/>
                    </a:ln>
                    <a:extLst>
                      <a:ext uri="{53640926-AAD7-44D8-BBD7-CCE9431645EC}">
                        <a14:shadowObscured xmlns:a14="http://schemas.microsoft.com/office/drawing/2010/main"/>
                      </a:ext>
                    </a:extLst>
                  </pic:spPr>
                </pic:pic>
              </a:graphicData>
            </a:graphic>
          </wp:inline>
        </w:drawing>
      </w:r>
    </w:p>
    <w:p w14:paraId="324758C7" w14:textId="3281B18A" w:rsidR="001C798D" w:rsidRPr="001C798D" w:rsidRDefault="001C798D" w:rsidP="001C798D">
      <w:r>
        <w:t>There are two LED l</w:t>
      </w:r>
      <w:r w:rsidRPr="00AD107A">
        <w:t>uminous source</w:t>
      </w:r>
      <w:r>
        <w:t>, which e</w:t>
      </w:r>
      <w:r w:rsidRPr="00AD107A">
        <w:t>mit red and green light</w:t>
      </w:r>
      <w:r>
        <w:t xml:space="preserve">, respectively. If </w:t>
      </w:r>
      <w:proofErr w:type="spellStart"/>
      <w:r>
        <w:t>Raspi</w:t>
      </w:r>
      <w:proofErr w:type="spellEnd"/>
      <w:r>
        <w:t xml:space="preserve"> outputs a high level to </w:t>
      </w:r>
      <w:r w:rsidRPr="00CB76CF">
        <w:rPr>
          <w:rStyle w:val="Strong"/>
        </w:rPr>
        <w:t>‘R’</w:t>
      </w:r>
      <w:r>
        <w:t xml:space="preserve"> pin, the red LED on; If </w:t>
      </w:r>
      <w:proofErr w:type="spellStart"/>
      <w:r>
        <w:t>Raspi</w:t>
      </w:r>
      <w:proofErr w:type="spellEnd"/>
      <w:r>
        <w:t xml:space="preserve"> outputs a low level to </w:t>
      </w:r>
      <w:r w:rsidRPr="00CB76CF">
        <w:rPr>
          <w:rStyle w:val="Strong"/>
          <w:smallCaps/>
        </w:rPr>
        <w:t>‘R’</w:t>
      </w:r>
      <w:r w:rsidRPr="001C798D">
        <w:rPr>
          <w:rStyle w:val="IntenseReference"/>
        </w:rPr>
        <w:t xml:space="preserve"> </w:t>
      </w:r>
      <w:r>
        <w:t xml:space="preserve">pin, while a high level to </w:t>
      </w:r>
      <w:r w:rsidRPr="00CB76CF">
        <w:rPr>
          <w:rStyle w:val="Strong"/>
          <w:smallCaps/>
        </w:rPr>
        <w:t>‘G’</w:t>
      </w:r>
      <w:r w:rsidRPr="001C798D">
        <w:rPr>
          <w:rStyle w:val="IntenseReference"/>
        </w:rPr>
        <w:t xml:space="preserve"> </w:t>
      </w:r>
      <w:r>
        <w:t xml:space="preserve">pin, the green LED on. If both </w:t>
      </w:r>
      <w:r w:rsidRPr="00CB76CF">
        <w:rPr>
          <w:rStyle w:val="Strong"/>
          <w:smallCaps/>
        </w:rPr>
        <w:t>‘R’</w:t>
      </w:r>
      <w:r>
        <w:t xml:space="preserve"> and </w:t>
      </w:r>
      <w:r w:rsidRPr="00CB76CF">
        <w:rPr>
          <w:rStyle w:val="Strong"/>
        </w:rPr>
        <w:t>‘G’</w:t>
      </w:r>
      <w:r>
        <w:t xml:space="preserve"> pins are high level, only the red LED on.</w:t>
      </w:r>
    </w:p>
    <w:p w14:paraId="6DD2851D" w14:textId="3F744F93" w:rsidR="00552964" w:rsidRDefault="00E905E1">
      <w:pPr>
        <w:pStyle w:val="Heading2"/>
        <w:spacing w:before="32" w:after="32"/>
      </w:pPr>
      <w:r>
        <w:t>KEY</w:t>
      </w:r>
    </w:p>
    <w:p w14:paraId="714DC52F" w14:textId="2297EF3C" w:rsidR="006F5D22" w:rsidRDefault="006F5D22" w:rsidP="006F5D22">
      <w:r>
        <w:rPr>
          <w:rFonts w:hint="eastAsia"/>
        </w:rPr>
        <w:t>T</w:t>
      </w:r>
      <w:r>
        <w:t xml:space="preserve">he hardware device and the corresponding schematic of </w:t>
      </w:r>
      <w:r w:rsidR="00E905E1">
        <w:t>KEY</w:t>
      </w:r>
      <w:r>
        <w:t xml:space="preserve"> is shown as below:</w:t>
      </w:r>
    </w:p>
    <w:p w14:paraId="073DAF76" w14:textId="23B198D3" w:rsidR="00EF5753" w:rsidRDefault="00EF5753" w:rsidP="0046524D">
      <w:pPr>
        <w:ind w:firstLine="0"/>
        <w:jc w:val="center"/>
      </w:pPr>
      <w:r>
        <w:rPr>
          <w:noProof/>
        </w:rPr>
        <w:drawing>
          <wp:inline distT="0" distB="0" distL="0" distR="0" wp14:anchorId="6F40A434" wp14:editId="5A7726C3">
            <wp:extent cx="3048000" cy="1051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7337" cy="1064598"/>
                    </a:xfrm>
                    <a:prstGeom prst="rect">
                      <a:avLst/>
                    </a:prstGeom>
                  </pic:spPr>
                </pic:pic>
              </a:graphicData>
            </a:graphic>
          </wp:inline>
        </w:drawing>
      </w:r>
    </w:p>
    <w:p w14:paraId="5E1F3121" w14:textId="704A0857" w:rsidR="009E63AD" w:rsidRDefault="009E63AD" w:rsidP="0046524D">
      <w:pPr>
        <w:ind w:firstLine="0"/>
        <w:jc w:val="center"/>
      </w:pPr>
      <w:r>
        <w:rPr>
          <w:noProof/>
        </w:rPr>
        <w:drawing>
          <wp:inline distT="0" distB="0" distL="0" distR="0" wp14:anchorId="455B3C2B" wp14:editId="615E481F">
            <wp:extent cx="3242474" cy="2198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89926" cy="2230385"/>
                    </a:xfrm>
                    <a:prstGeom prst="rect">
                      <a:avLst/>
                    </a:prstGeom>
                  </pic:spPr>
                </pic:pic>
              </a:graphicData>
            </a:graphic>
          </wp:inline>
        </w:drawing>
      </w:r>
    </w:p>
    <w:p w14:paraId="632EDB2D" w14:textId="6DACA677" w:rsidR="001C798D" w:rsidRDefault="001C798D" w:rsidP="001C798D">
      <w:pPr>
        <w:ind w:firstLine="0"/>
      </w:pPr>
      <w:r>
        <w:tab/>
        <w:t xml:space="preserve">When the button is pressed, the </w:t>
      </w:r>
      <w:r w:rsidRPr="00CB76CF">
        <w:rPr>
          <w:rStyle w:val="Strong"/>
        </w:rPr>
        <w:t>‘Signal</w:t>
      </w:r>
      <w:r w:rsidR="008C4FFA">
        <w:rPr>
          <w:rStyle w:val="Strong"/>
        </w:rPr>
        <w:t xml:space="preserve"> (SIG)</w:t>
      </w:r>
      <w:r w:rsidRPr="00CB76CF">
        <w:rPr>
          <w:rStyle w:val="Strong"/>
        </w:rPr>
        <w:t>’</w:t>
      </w:r>
      <w:r>
        <w:t xml:space="preserve"> pin output</w:t>
      </w:r>
      <w:r w:rsidR="008C4FFA">
        <w:t>s</w:t>
      </w:r>
      <w:r>
        <w:t xml:space="preserve"> </w:t>
      </w:r>
      <w:r w:rsidR="00645CD5" w:rsidRPr="004818ED">
        <w:rPr>
          <w:b/>
        </w:rPr>
        <w:t>low</w:t>
      </w:r>
      <w:r>
        <w:t xml:space="preserve"> voltage</w:t>
      </w:r>
      <w:r w:rsidR="00645CD5">
        <w:t xml:space="preserve"> (0V)</w:t>
      </w:r>
      <w:r>
        <w:t>, else</w:t>
      </w:r>
      <w:r w:rsidRPr="001C798D">
        <w:t xml:space="preserve"> </w:t>
      </w:r>
      <w:r>
        <w:t xml:space="preserve">the </w:t>
      </w:r>
      <w:r w:rsidRPr="00CB76CF">
        <w:rPr>
          <w:rStyle w:val="Strong"/>
        </w:rPr>
        <w:t>‘Signal</w:t>
      </w:r>
      <w:r w:rsidR="008C4FFA">
        <w:rPr>
          <w:rStyle w:val="Strong"/>
        </w:rPr>
        <w:t xml:space="preserve"> (SIG)</w:t>
      </w:r>
      <w:r w:rsidRPr="00CB76CF">
        <w:rPr>
          <w:rStyle w:val="Strong"/>
        </w:rPr>
        <w:t>’</w:t>
      </w:r>
      <w:r>
        <w:t xml:space="preserve"> pin output</w:t>
      </w:r>
      <w:r w:rsidR="008C4FFA">
        <w:t>s</w:t>
      </w:r>
      <w:r w:rsidR="00645CD5">
        <w:t xml:space="preserve"> </w:t>
      </w:r>
      <w:r w:rsidR="00645CD5" w:rsidRPr="004818ED">
        <w:rPr>
          <w:b/>
        </w:rPr>
        <w:t>high</w:t>
      </w:r>
      <w:r>
        <w:t xml:space="preserve"> voltage</w:t>
      </w:r>
      <w:r w:rsidR="00645CD5">
        <w:t xml:space="preserve"> (3.3V)</w:t>
      </w:r>
      <w:r>
        <w:t>.</w:t>
      </w:r>
    </w:p>
    <w:p w14:paraId="61B74F5F" w14:textId="7CA18AF0" w:rsidR="00552964" w:rsidRDefault="00E905E1" w:rsidP="006F5D22">
      <w:pPr>
        <w:pStyle w:val="Heading2"/>
        <w:spacing w:before="32" w:after="32"/>
      </w:pPr>
      <w:r>
        <w:t>TOUCH</w:t>
      </w:r>
      <w:r w:rsidR="006F5D22" w:rsidRPr="00B03B59">
        <w:t xml:space="preserve"> switch</w:t>
      </w:r>
    </w:p>
    <w:p w14:paraId="1BC23C5A" w14:textId="3388EC8F" w:rsidR="00EF5753" w:rsidRPr="00982BF7" w:rsidRDefault="00EF5753" w:rsidP="00EF5753">
      <w:pPr>
        <w:ind w:firstLine="0"/>
        <w:rPr>
          <w:lang w:val="en-HK"/>
        </w:rPr>
      </w:pPr>
      <w:r>
        <w:rPr>
          <w:rFonts w:hint="eastAsia"/>
        </w:rPr>
        <w:t>T</w:t>
      </w:r>
      <w:r>
        <w:t xml:space="preserve">he capacitive touch switch is similar with </w:t>
      </w:r>
      <w:r w:rsidR="000F3CA3">
        <w:t>KEY</w:t>
      </w:r>
      <w:r>
        <w:t xml:space="preserve">, while the </w:t>
      </w:r>
      <w:r w:rsidR="000F3CA3">
        <w:t>KEY</w:t>
      </w:r>
      <w:r>
        <w:t xml:space="preserve"> is replaced by </w:t>
      </w:r>
      <w:proofErr w:type="gramStart"/>
      <w:r>
        <w:t>a</w:t>
      </w:r>
      <w:proofErr w:type="gramEnd"/>
      <w:r>
        <w:t xml:space="preserve"> </w:t>
      </w:r>
      <w:r w:rsidR="007F0EC2">
        <w:lastRenderedPageBreak/>
        <w:t>induction zone</w:t>
      </w:r>
      <w:r>
        <w:t>.</w:t>
      </w:r>
    </w:p>
    <w:p w14:paraId="0BED6099" w14:textId="5492B8A4" w:rsidR="00EF5753" w:rsidRDefault="00EF5753" w:rsidP="00F640A1">
      <w:pPr>
        <w:ind w:firstLine="0"/>
        <w:jc w:val="center"/>
      </w:pPr>
      <w:r>
        <w:rPr>
          <w:noProof/>
        </w:rPr>
        <w:drawing>
          <wp:inline distT="0" distB="0" distL="0" distR="0" wp14:anchorId="1D67221B" wp14:editId="35CD6B09">
            <wp:extent cx="2108200" cy="127837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4862" cy="1294545"/>
                    </a:xfrm>
                    <a:prstGeom prst="rect">
                      <a:avLst/>
                    </a:prstGeom>
                  </pic:spPr>
                </pic:pic>
              </a:graphicData>
            </a:graphic>
          </wp:inline>
        </w:drawing>
      </w:r>
    </w:p>
    <w:p w14:paraId="13E939C5" w14:textId="6063D785" w:rsidR="00F640A1" w:rsidRDefault="00F640A1" w:rsidP="00F640A1">
      <w:pPr>
        <w:ind w:firstLine="0"/>
        <w:jc w:val="center"/>
      </w:pPr>
      <w:r>
        <w:rPr>
          <w:noProof/>
        </w:rPr>
        <w:drawing>
          <wp:inline distT="0" distB="0" distL="0" distR="0" wp14:anchorId="49ABE8EF" wp14:editId="2CDA5007">
            <wp:extent cx="3309792" cy="2321955"/>
            <wp:effectExtent l="0" t="0" r="508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8062" cy="2334772"/>
                    </a:xfrm>
                    <a:prstGeom prst="rect">
                      <a:avLst/>
                    </a:prstGeom>
                  </pic:spPr>
                </pic:pic>
              </a:graphicData>
            </a:graphic>
          </wp:inline>
        </w:drawing>
      </w:r>
    </w:p>
    <w:p w14:paraId="714FEE9E" w14:textId="7AF4EBB5" w:rsidR="00CB76CF" w:rsidRDefault="00E905E1" w:rsidP="00E905E1">
      <w:pPr>
        <w:ind w:firstLine="0"/>
      </w:pPr>
      <w:r>
        <w:t>Compared with KEY, w</w:t>
      </w:r>
      <w:r w:rsidR="008C4FFA">
        <w:t>hen we touch the induction zone</w:t>
      </w:r>
      <w:r>
        <w:t xml:space="preserve"> of TOUCH switch</w:t>
      </w:r>
      <w:r w:rsidR="008C4FFA">
        <w:t xml:space="preserve">, the </w:t>
      </w:r>
      <w:r w:rsidR="008C4FFA" w:rsidRPr="00CB76CF">
        <w:rPr>
          <w:rStyle w:val="Strong"/>
        </w:rPr>
        <w:t>‘Signal</w:t>
      </w:r>
      <w:r w:rsidR="008C4FFA">
        <w:rPr>
          <w:rStyle w:val="Strong"/>
        </w:rPr>
        <w:t xml:space="preserve"> (SIG)</w:t>
      </w:r>
      <w:r w:rsidR="008C4FFA" w:rsidRPr="00CB76CF">
        <w:rPr>
          <w:rStyle w:val="Strong"/>
        </w:rPr>
        <w:t>’</w:t>
      </w:r>
      <w:r w:rsidR="008C4FFA">
        <w:t xml:space="preserve"> pin outputs </w:t>
      </w:r>
      <w:r w:rsidR="008C4FFA" w:rsidRPr="004818ED">
        <w:rPr>
          <w:b/>
        </w:rPr>
        <w:t>high</w:t>
      </w:r>
      <w:r w:rsidR="008C4FFA">
        <w:t xml:space="preserve"> voltage</w:t>
      </w:r>
      <w:r w:rsidR="00645CD5">
        <w:t xml:space="preserve"> (3.3V)</w:t>
      </w:r>
      <w:r w:rsidR="008C4FFA">
        <w:t>, else</w:t>
      </w:r>
      <w:r w:rsidR="008C4FFA" w:rsidRPr="001C798D">
        <w:t xml:space="preserve"> </w:t>
      </w:r>
      <w:r w:rsidR="008C4FFA">
        <w:t xml:space="preserve">the </w:t>
      </w:r>
      <w:r w:rsidR="008C4FFA" w:rsidRPr="00CB76CF">
        <w:rPr>
          <w:rStyle w:val="Strong"/>
        </w:rPr>
        <w:t>‘Signal</w:t>
      </w:r>
      <w:r w:rsidR="008C4FFA">
        <w:rPr>
          <w:rStyle w:val="Strong"/>
        </w:rPr>
        <w:t xml:space="preserve"> (SIG)</w:t>
      </w:r>
      <w:r w:rsidR="008C4FFA" w:rsidRPr="00CB76CF">
        <w:rPr>
          <w:rStyle w:val="Strong"/>
        </w:rPr>
        <w:t>’</w:t>
      </w:r>
      <w:r w:rsidR="008C4FFA">
        <w:t xml:space="preserve"> pin outputs </w:t>
      </w:r>
      <w:r w:rsidR="008C4FFA" w:rsidRPr="004818ED">
        <w:rPr>
          <w:b/>
        </w:rPr>
        <w:t>low</w:t>
      </w:r>
      <w:r w:rsidR="008C4FFA">
        <w:t xml:space="preserve"> voltage</w:t>
      </w:r>
      <w:r w:rsidR="00645CD5">
        <w:t xml:space="preserve"> (0V)</w:t>
      </w:r>
      <w:r w:rsidR="008C4FFA">
        <w:t>.</w:t>
      </w:r>
    </w:p>
    <w:p w14:paraId="74EDF047" w14:textId="64BAF259" w:rsidR="00EB4207" w:rsidRDefault="001076C9" w:rsidP="00E905E1">
      <w:pPr>
        <w:pStyle w:val="Heading2"/>
        <w:spacing w:before="32" w:after="32"/>
        <w:rPr>
          <w:rStyle w:val="varnameChar"/>
          <w:rFonts w:ascii="Times New Roman" w:hAnsi="Times New Roman"/>
          <w:bdr w:val="none" w:sz="0" w:space="0" w:color="auto"/>
        </w:rPr>
      </w:pPr>
      <w:r>
        <w:rPr>
          <w:rStyle w:val="varnameChar"/>
          <w:rFonts w:ascii="Times New Roman" w:hAnsi="Times New Roman"/>
          <w:bdr w:val="none" w:sz="0" w:space="0" w:color="auto"/>
        </w:rPr>
        <w:t>How to Obtain the Status of Key</w:t>
      </w:r>
    </w:p>
    <w:p w14:paraId="66C90A0B" w14:textId="77239EEA" w:rsidR="00EB4207" w:rsidRDefault="001076C9" w:rsidP="00EB4207">
      <w:r w:rsidRPr="001076C9">
        <w:t xml:space="preserve">There are two main ways to check input pin states: </w:t>
      </w:r>
      <w:r w:rsidRPr="001076C9">
        <w:rPr>
          <w:rStyle w:val="IntenseEmphasis"/>
        </w:rPr>
        <w:t>polling</w:t>
      </w:r>
      <w:r w:rsidRPr="001076C9">
        <w:t xml:space="preserve"> and </w:t>
      </w:r>
      <w:r w:rsidRPr="001076C9">
        <w:rPr>
          <w:rStyle w:val="IntenseEmphasis"/>
        </w:rPr>
        <w:t>interrupts</w:t>
      </w:r>
      <w:r w:rsidRPr="001076C9">
        <w:t>.</w:t>
      </w:r>
    </w:p>
    <w:p w14:paraId="2C947078" w14:textId="6FE0AABF" w:rsidR="001076C9" w:rsidRDefault="001076C9" w:rsidP="00EB4207">
      <w:r w:rsidRPr="001076C9">
        <w:t>Here’s the difference through a real life example: imagine you’re waiting for an important email and want to open it as soon as it arrives. You can either:</w:t>
      </w:r>
    </w:p>
    <w:p w14:paraId="6665C1AC" w14:textId="77777777" w:rsidR="001076C9" w:rsidRDefault="001076C9" w:rsidP="001076C9">
      <w:pPr>
        <w:pStyle w:val="ListParagraph"/>
        <w:numPr>
          <w:ilvl w:val="0"/>
          <w:numId w:val="34"/>
        </w:numPr>
      </w:pPr>
      <w:r>
        <w:t>Check your emails every 5 minutes, or 1 minutes, or even 10 seconds until you get it.</w:t>
      </w:r>
    </w:p>
    <w:p w14:paraId="19035A06" w14:textId="0B213C64" w:rsidR="001076C9" w:rsidRDefault="001076C9" w:rsidP="001076C9">
      <w:pPr>
        <w:pStyle w:val="ListParagraph"/>
        <w:numPr>
          <w:ilvl w:val="0"/>
          <w:numId w:val="34"/>
        </w:numPr>
      </w:pPr>
      <w:r>
        <w:t>Or you can activate a notification bell so you get a popup on your screen as soon as the email arrives.</w:t>
      </w:r>
    </w:p>
    <w:p w14:paraId="15167570" w14:textId="7F694D04" w:rsidR="001076C9" w:rsidRDefault="001076C9" w:rsidP="001076C9">
      <w:r w:rsidRPr="001076C9">
        <w:t>As you can guess, the second method is much more efficient in this case. When dealing with interrupts, think “notification”. Note that interrupts (notifications) are not the solution to all problems, it really depends on the situation.</w:t>
      </w:r>
    </w:p>
    <w:p w14:paraId="05BC9834" w14:textId="05DFE58E" w:rsidR="00B82CA4" w:rsidRPr="00B82CA4" w:rsidRDefault="00B82CA4" w:rsidP="001076C9">
      <w:pPr>
        <w:rPr>
          <w:rStyle w:val="IntenseEmphasis"/>
        </w:rPr>
      </w:pPr>
      <w:r w:rsidRPr="00B82CA4">
        <w:rPr>
          <w:rStyle w:val="IntenseEmphasis"/>
        </w:rPr>
        <w:t xml:space="preserve">How Raspberry Pi GPIO interrupts </w:t>
      </w:r>
      <w:proofErr w:type="gramStart"/>
      <w:r w:rsidRPr="00B82CA4">
        <w:rPr>
          <w:rStyle w:val="IntenseEmphasis"/>
        </w:rPr>
        <w:t>work ?</w:t>
      </w:r>
      <w:proofErr w:type="gramEnd"/>
    </w:p>
    <w:p w14:paraId="79761A13" w14:textId="66DC09D4" w:rsidR="00B82CA4" w:rsidRDefault="00B82CA4" w:rsidP="001076C9">
      <w:r w:rsidRPr="00B82CA4">
        <w:t>Interrupts will be triggered when a signal’s state (LOW/HIGH) changes.</w:t>
      </w:r>
    </w:p>
    <w:p w14:paraId="2271ECB3" w14:textId="3CE121FF" w:rsidR="00B82CA4" w:rsidRDefault="00B82CA4" w:rsidP="00B82CA4">
      <w:pPr>
        <w:jc w:val="center"/>
      </w:pPr>
      <w:r>
        <w:rPr>
          <w:noProof/>
        </w:rPr>
        <w:lastRenderedPageBreak/>
        <w:drawing>
          <wp:inline distT="0" distB="0" distL="0" distR="0" wp14:anchorId="2439A6E0" wp14:editId="1AA1F5BE">
            <wp:extent cx="2574951" cy="9018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1419" cy="939110"/>
                    </a:xfrm>
                    <a:prstGeom prst="rect">
                      <a:avLst/>
                    </a:prstGeom>
                  </pic:spPr>
                </pic:pic>
              </a:graphicData>
            </a:graphic>
          </wp:inline>
        </w:drawing>
      </w:r>
    </w:p>
    <w:p w14:paraId="34A36F9C" w14:textId="2CA4FD9D" w:rsidR="00B82CA4" w:rsidRDefault="00B82CA4" w:rsidP="00B82CA4">
      <w:r>
        <w:t>There are 2 kind of interrupts:</w:t>
      </w:r>
    </w:p>
    <w:p w14:paraId="1FC0A807" w14:textId="11ACB25C" w:rsidR="00B82CA4" w:rsidRDefault="00B82CA4" w:rsidP="00B82CA4">
      <w:r>
        <w:t>FALLING: when the state goes from HIGH to LOW, i.e. KEY is pressed.</w:t>
      </w:r>
    </w:p>
    <w:p w14:paraId="7CFD7575" w14:textId="25EEFA80" w:rsidR="00B82CA4" w:rsidRDefault="00B82CA4" w:rsidP="00B82CA4">
      <w:r>
        <w:t>RISING: when the state goes from LOW to HIGH, i.e. KEY is released.</w:t>
      </w:r>
    </w:p>
    <w:p w14:paraId="23E1F5F3" w14:textId="614B5768" w:rsidR="00B82CA4" w:rsidRDefault="00B82CA4" w:rsidP="00B82CA4">
      <w:r>
        <w:t xml:space="preserve">So, basically in your program if you set up a FALLING (pressed) interrupt, then your program will be executed as soon as the KEY is pressed. </w:t>
      </w:r>
      <w:r w:rsidR="005A6706">
        <w:t xml:space="preserve">Otherwise, if you set up a RISING (released) interrupt, then your program will be executed as soon as the KEY is released. </w:t>
      </w:r>
    </w:p>
    <w:p w14:paraId="55B72B80" w14:textId="77777777" w:rsidR="00135098" w:rsidRPr="00135098" w:rsidRDefault="00135098" w:rsidP="00135098">
      <w:pPr>
        <w:pStyle w:val="Warning"/>
      </w:pPr>
      <w:r>
        <w:rPr>
          <w:rFonts w:hint="eastAsia"/>
        </w:rPr>
        <w:t>KEY</w:t>
      </w:r>
      <w:r>
        <w:t xml:space="preserve"> </w:t>
      </w:r>
      <w:r w:rsidRPr="009971E8">
        <w:t>jitter</w:t>
      </w:r>
      <w:r>
        <w:rPr>
          <w:rFonts w:hint="eastAsia"/>
        </w:rPr>
        <w:t>：</w:t>
      </w:r>
      <w:r w:rsidRPr="00135098">
        <w:rPr>
          <w:rFonts w:hint="eastAsia"/>
        </w:rPr>
        <w:t>Identically</w:t>
      </w:r>
      <w:r w:rsidRPr="00135098">
        <w:t>, during the process of pressing key to releasing key, both the falling edge and rising edge will only be generated once. While in the actual situation, the level change is different from the theoretical change. Because the KEYs are mechanical elastic switches. When the mechanical contact is opened and closed, due to the elastic action of the mechanical contact, a key switch will not be steadily turned on immediately when it is closed, and also will not be completely opened immediately when it is opened. It was accompanied by a series of jitters in an instant. The difference is show as below:</w:t>
      </w:r>
    </w:p>
    <w:p w14:paraId="6F0CB31A" w14:textId="123D4D31" w:rsidR="00135098" w:rsidRDefault="00135098" w:rsidP="00135098">
      <w:pPr>
        <w:pStyle w:val="Warning"/>
      </w:pPr>
      <w:r>
        <w:object w:dxaOrig="9091" w:dyaOrig="6541" w14:anchorId="479C64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282.8pt" o:ole="">
            <v:imagedata r:id="rId29" o:title=""/>
          </v:shape>
          <o:OLEObject Type="Embed" ProgID="Visio.Drawing.15" ShapeID="_x0000_i1025" DrawAspect="Content" ObjectID="_1687699122" r:id="rId30"/>
        </w:object>
      </w:r>
    </w:p>
    <w:p w14:paraId="54C6FC7C" w14:textId="0AFC88C1" w:rsidR="00135098" w:rsidRDefault="00135098" w:rsidP="00135098">
      <w:pPr>
        <w:pStyle w:val="Warning"/>
      </w:pPr>
      <w:r w:rsidRPr="00135098">
        <w:t xml:space="preserve">In order to ensure that the program only responds once to a key closure or opening, the key must be debounced, that is, when the </w:t>
      </w:r>
      <w:r>
        <w:t>key state change is detected, the program</w:t>
      </w:r>
      <w:r w:rsidRPr="00135098">
        <w:t xml:space="preserve"> will not respond immediately, but wait for the closure or opening to stabilize before processing.</w:t>
      </w:r>
      <w:r>
        <w:t xml:space="preserve"> </w:t>
      </w:r>
      <w:r w:rsidRPr="00135098">
        <w:t xml:space="preserve">The jitter time is determined by the mechanical characteristics of the </w:t>
      </w:r>
      <w:r>
        <w:t xml:space="preserve">KEYs, generally </w:t>
      </w:r>
      <w:r w:rsidRPr="00135098">
        <w:t>10</w:t>
      </w:r>
      <w:r>
        <w:t>~100</w:t>
      </w:r>
      <w:r w:rsidRPr="00135098">
        <w:t>ms.</w:t>
      </w:r>
    </w:p>
    <w:p w14:paraId="15170917" w14:textId="33E88544" w:rsidR="00085813" w:rsidRDefault="00085813" w:rsidP="00135098">
      <w:pPr>
        <w:pStyle w:val="Warning"/>
      </w:pPr>
      <w:r>
        <w:rPr>
          <w:rFonts w:hint="eastAsia"/>
        </w:rPr>
        <w:lastRenderedPageBreak/>
        <w:t>Actually</w:t>
      </w:r>
      <w:r>
        <w:t xml:space="preserve">, the button class of </w:t>
      </w:r>
      <w:r w:rsidRPr="002A09DB">
        <w:rPr>
          <w:rStyle w:val="varnameChar"/>
          <w:b/>
        </w:rPr>
        <w:t>gpiozero</w:t>
      </w:r>
      <w:r>
        <w:t xml:space="preserve"> library has the function of removing jitter, if it not work well, you can remove it by yourself.</w:t>
      </w:r>
    </w:p>
    <w:p w14:paraId="22651590" w14:textId="77777777" w:rsidR="00135098" w:rsidRDefault="00135098" w:rsidP="00135098">
      <w:pPr>
        <w:ind w:firstLine="0"/>
      </w:pPr>
    </w:p>
    <w:p w14:paraId="1B28DD1B" w14:textId="32657EE5" w:rsidR="00B82CA4" w:rsidRPr="001076C9" w:rsidRDefault="002A09DB" w:rsidP="002A09DB">
      <w:pPr>
        <w:pStyle w:val="Heading2"/>
        <w:spacing w:before="32" w:after="32"/>
      </w:pPr>
      <w:r>
        <w:t>Python</w:t>
      </w:r>
      <w:r>
        <w:rPr>
          <w:rFonts w:hint="eastAsia"/>
        </w:rPr>
        <w:t xml:space="preserve"> F</w:t>
      </w:r>
      <w:r>
        <w:t>unction and class</w:t>
      </w:r>
    </w:p>
    <w:p w14:paraId="46024CD2" w14:textId="638B5FFA" w:rsidR="005B3574" w:rsidRDefault="00E905E1" w:rsidP="00715B71">
      <w:pPr>
        <w:pStyle w:val="Heading3"/>
        <w:spacing w:before="32" w:after="32"/>
      </w:pPr>
      <w:r w:rsidRPr="002A09DB">
        <w:rPr>
          <w:rStyle w:val="varnameChar"/>
          <w:b/>
        </w:rPr>
        <w:t>LED</w:t>
      </w:r>
      <w:r>
        <w:t xml:space="preserve"> class of </w:t>
      </w:r>
      <w:r w:rsidRPr="002A09DB">
        <w:rPr>
          <w:rStyle w:val="varnameChar"/>
          <w:b/>
        </w:rPr>
        <w:t>gpiozero</w:t>
      </w:r>
      <w:r>
        <w:t xml:space="preserve"> library</w:t>
      </w:r>
    </w:p>
    <w:p w14:paraId="674C89C7" w14:textId="659460AB" w:rsidR="00E905E1" w:rsidRPr="00715B71" w:rsidRDefault="00E905E1" w:rsidP="00715B71">
      <w:pPr>
        <w:widowControl/>
        <w:snapToGrid/>
        <w:spacing w:after="180" w:line="240" w:lineRule="auto"/>
        <w:ind w:firstLine="0"/>
        <w:jc w:val="left"/>
        <w:rPr>
          <w:rStyle w:val="SubtleEmphasis"/>
          <w:rFonts w:ascii="Lato" w:hAnsi="Lato"/>
          <w:b/>
          <w:bCs/>
          <w:i w:val="0"/>
          <w:iCs w:val="0"/>
          <w:color w:val="404040"/>
          <w:kern w:val="0"/>
          <w:sz w:val="20"/>
          <w:szCs w:val="20"/>
          <w:lang w:val="en"/>
        </w:rPr>
      </w:pPr>
      <w:proofErr w:type="gramStart"/>
      <w:r w:rsidRPr="005E5378">
        <w:rPr>
          <w:rStyle w:val="Emphasis"/>
          <w:rFonts w:ascii="Lato" w:hAnsi="Lato"/>
          <w:b/>
          <w:bCs/>
          <w:color w:val="404040"/>
          <w:sz w:val="20"/>
          <w:szCs w:val="20"/>
          <w:lang w:val="en"/>
        </w:rPr>
        <w:t>class</w:t>
      </w:r>
      <w:proofErr w:type="gramEnd"/>
      <w:r w:rsidRPr="005E5378">
        <w:rPr>
          <w:rStyle w:val="Emphasis"/>
          <w:rFonts w:ascii="Lato" w:hAnsi="Lato"/>
          <w:b/>
          <w:bCs/>
          <w:color w:val="404040"/>
          <w:sz w:val="20"/>
          <w:szCs w:val="20"/>
          <w:lang w:val="en"/>
        </w:rPr>
        <w:t xml:space="preserve"> </w:t>
      </w:r>
      <w:r w:rsidRPr="005E5378">
        <w:rPr>
          <w:rStyle w:val="varnameChar"/>
          <w:sz w:val="20"/>
          <w:szCs w:val="20"/>
        </w:rPr>
        <w:t>LED</w:t>
      </w:r>
      <w:r w:rsidRPr="005E5378">
        <w:rPr>
          <w:rStyle w:val="sig-paren"/>
          <w:rFonts w:ascii="Lato" w:hAnsi="Lato"/>
          <w:b/>
          <w:bCs/>
          <w:color w:val="404040"/>
          <w:sz w:val="20"/>
          <w:szCs w:val="20"/>
          <w:lang w:val="en"/>
        </w:rPr>
        <w:t>(</w:t>
      </w:r>
      <w:r w:rsidRPr="005E5378">
        <w:rPr>
          <w:rStyle w:val="Emphasis"/>
          <w:rFonts w:ascii="Lato" w:hAnsi="Lato"/>
          <w:b/>
          <w:bCs/>
          <w:color w:val="404040"/>
          <w:sz w:val="20"/>
          <w:szCs w:val="20"/>
          <w:lang w:val="en"/>
        </w:rPr>
        <w:t>pin</w:t>
      </w:r>
      <w:r w:rsidRPr="005E5378">
        <w:rPr>
          <w:rFonts w:ascii="Lato" w:hAnsi="Lato"/>
          <w:b/>
          <w:bCs/>
          <w:color w:val="404040"/>
          <w:sz w:val="20"/>
          <w:szCs w:val="20"/>
          <w:lang w:val="en"/>
        </w:rPr>
        <w:t xml:space="preserve">, </w:t>
      </w:r>
      <w:r w:rsidRPr="005E5378">
        <w:rPr>
          <w:rStyle w:val="Emphasis"/>
          <w:rFonts w:ascii="Lato" w:hAnsi="Lato"/>
          <w:b/>
          <w:bCs/>
          <w:color w:val="404040"/>
          <w:sz w:val="20"/>
          <w:szCs w:val="20"/>
          <w:lang w:val="en"/>
        </w:rPr>
        <w:t>*</w:t>
      </w:r>
      <w:r w:rsidRPr="005E5378">
        <w:rPr>
          <w:rFonts w:ascii="Lato" w:hAnsi="Lato"/>
          <w:b/>
          <w:bCs/>
          <w:color w:val="404040"/>
          <w:sz w:val="20"/>
          <w:szCs w:val="20"/>
          <w:lang w:val="en"/>
        </w:rPr>
        <w:t xml:space="preserve">, </w:t>
      </w:r>
      <w:r w:rsidRPr="005E5378">
        <w:rPr>
          <w:rStyle w:val="Emphasis"/>
          <w:rFonts w:ascii="Lato" w:hAnsi="Lato"/>
          <w:b/>
          <w:bCs/>
          <w:color w:val="404040"/>
          <w:sz w:val="20"/>
          <w:szCs w:val="20"/>
          <w:lang w:val="en"/>
        </w:rPr>
        <w:t>active_high=True</w:t>
      </w:r>
      <w:r w:rsidRPr="005E5378">
        <w:rPr>
          <w:rFonts w:ascii="Lato" w:hAnsi="Lato"/>
          <w:b/>
          <w:bCs/>
          <w:color w:val="404040"/>
          <w:sz w:val="20"/>
          <w:szCs w:val="20"/>
          <w:lang w:val="en"/>
        </w:rPr>
        <w:t xml:space="preserve">, </w:t>
      </w:r>
      <w:r w:rsidRPr="005E5378">
        <w:rPr>
          <w:rStyle w:val="Emphasis"/>
          <w:rFonts w:ascii="Lato" w:hAnsi="Lato"/>
          <w:b/>
          <w:bCs/>
          <w:color w:val="404040"/>
          <w:sz w:val="20"/>
          <w:szCs w:val="20"/>
          <w:lang w:val="en"/>
        </w:rPr>
        <w:t>initial_value=False</w:t>
      </w:r>
      <w:r w:rsidRPr="005E5378">
        <w:rPr>
          <w:rFonts w:ascii="Lato" w:hAnsi="Lato"/>
          <w:b/>
          <w:bCs/>
          <w:color w:val="404040"/>
          <w:sz w:val="20"/>
          <w:szCs w:val="20"/>
          <w:lang w:val="en"/>
        </w:rPr>
        <w:t xml:space="preserve">, </w:t>
      </w:r>
      <w:r w:rsidRPr="005E5378">
        <w:rPr>
          <w:rStyle w:val="Emphasis"/>
          <w:rFonts w:ascii="Lato" w:hAnsi="Lato"/>
          <w:b/>
          <w:bCs/>
          <w:color w:val="404040"/>
          <w:sz w:val="20"/>
          <w:szCs w:val="20"/>
          <w:lang w:val="en"/>
        </w:rPr>
        <w:t>pin_factory=None</w:t>
      </w:r>
      <w:r w:rsidRPr="005E5378">
        <w:rPr>
          <w:rStyle w:val="sig-paren"/>
          <w:rFonts w:ascii="Lato" w:hAnsi="Lato"/>
          <w:b/>
          <w:bCs/>
          <w:color w:val="404040"/>
          <w:sz w:val="20"/>
          <w:szCs w:val="20"/>
          <w:lang w:val="en"/>
        </w:rPr>
        <w:t>)</w:t>
      </w:r>
      <w:r w:rsidR="003742D4" w:rsidRPr="009041D5">
        <w:rPr>
          <w:rStyle w:val="Heading5Char"/>
        </w:rPr>
        <w:t xml:space="preserve"> </w:t>
      </w:r>
      <w:hyperlink r:id="rId31" w:anchor="LED" w:history="1">
        <w:r w:rsidRPr="009041D5">
          <w:rPr>
            <w:rStyle w:val="Heading5Char"/>
          </w:rPr>
          <w:t>[source</w:t>
        </w:r>
        <w:r w:rsidR="009041D5" w:rsidRPr="009041D5">
          <w:rPr>
            <w:rStyle w:val="Heading5Char"/>
          </w:rPr>
          <w:t xml:space="preserve"> code</w:t>
        </w:r>
        <w:r w:rsidRPr="009041D5">
          <w:rPr>
            <w:rStyle w:val="Heading5Char"/>
          </w:rPr>
          <w:t>]</w:t>
        </w:r>
      </w:hyperlink>
    </w:p>
    <w:tbl>
      <w:tblPr>
        <w:tblW w:w="0" w:type="auto"/>
        <w:tblCellSpacing w:w="15" w:type="dxa"/>
        <w:tblInd w:w="-8"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356"/>
        <w:gridCol w:w="6942"/>
      </w:tblGrid>
      <w:tr w:rsidR="0043036A" w:rsidRPr="0043036A" w14:paraId="14F9FFD1" w14:textId="77777777" w:rsidTr="0043036A">
        <w:trPr>
          <w:tblCellSpacing w:w="15" w:type="dxa"/>
        </w:trPr>
        <w:tc>
          <w:tcPr>
            <w:tcW w:w="0" w:type="auto"/>
            <w:hideMark/>
          </w:tcPr>
          <w:p w14:paraId="32D13297" w14:textId="77777777" w:rsidR="0043036A" w:rsidRPr="0043036A" w:rsidRDefault="0043036A" w:rsidP="0043036A">
            <w:pPr>
              <w:widowControl/>
              <w:snapToGrid/>
              <w:spacing w:after="180" w:line="240" w:lineRule="auto"/>
              <w:ind w:firstLine="0"/>
              <w:rPr>
                <w:rFonts w:ascii="Lato" w:eastAsia="SimSun" w:hAnsi="Lato" w:cs="SimSun" w:hint="eastAsia"/>
                <w:b/>
                <w:bCs/>
                <w:color w:val="404040"/>
                <w:kern w:val="0"/>
                <w:szCs w:val="24"/>
              </w:rPr>
            </w:pPr>
            <w:r w:rsidRPr="0043036A">
              <w:rPr>
                <w:rFonts w:ascii="Lato" w:eastAsia="SimSun" w:hAnsi="Lato" w:cs="SimSun"/>
                <w:b/>
                <w:bCs/>
                <w:color w:val="404040"/>
                <w:kern w:val="0"/>
                <w:szCs w:val="24"/>
              </w:rPr>
              <w:t>Parameters:</w:t>
            </w:r>
          </w:p>
        </w:tc>
        <w:tc>
          <w:tcPr>
            <w:tcW w:w="0" w:type="auto"/>
            <w:hideMark/>
          </w:tcPr>
          <w:p w14:paraId="1E8E97A9" w14:textId="77777777" w:rsidR="0043036A" w:rsidRPr="0043036A" w:rsidRDefault="0043036A" w:rsidP="0043036A">
            <w:pPr>
              <w:widowControl/>
              <w:numPr>
                <w:ilvl w:val="0"/>
                <w:numId w:val="31"/>
              </w:numPr>
              <w:snapToGrid/>
              <w:spacing w:before="100" w:beforeAutospacing="1" w:after="100" w:afterAutospacing="1" w:line="240" w:lineRule="auto"/>
              <w:ind w:left="0"/>
              <w:jc w:val="left"/>
              <w:rPr>
                <w:rFonts w:ascii="Lato" w:eastAsia="SimSun" w:hAnsi="Lato" w:cs="SimSun" w:hint="eastAsia"/>
                <w:color w:val="404040"/>
                <w:kern w:val="0"/>
                <w:szCs w:val="24"/>
              </w:rPr>
            </w:pPr>
            <w:r w:rsidRPr="0043036A">
              <w:rPr>
                <w:rFonts w:ascii="Lato" w:eastAsia="SimSun" w:hAnsi="Lato" w:cs="SimSun"/>
                <w:b/>
                <w:bCs/>
                <w:color w:val="404040"/>
                <w:kern w:val="0"/>
                <w:szCs w:val="24"/>
              </w:rPr>
              <w:t>pin</w:t>
            </w:r>
            <w:r w:rsidRPr="0043036A">
              <w:rPr>
                <w:rFonts w:ascii="Lato" w:eastAsia="SimSun" w:hAnsi="Lato" w:cs="SimSun"/>
                <w:color w:val="404040"/>
                <w:kern w:val="0"/>
                <w:szCs w:val="24"/>
              </w:rPr>
              <w:t xml:space="preserve"> (</w:t>
            </w:r>
            <w:hyperlink r:id="rId32" w:anchor="int" w:tooltip="(in Python v3.7)" w:history="1">
              <w:r w:rsidRPr="0043036A">
                <w:rPr>
                  <w:rFonts w:ascii="Lato" w:eastAsia="SimSun" w:hAnsi="Lato" w:cs="SimSun"/>
                  <w:i/>
                  <w:iCs/>
                  <w:color w:val="2980B9"/>
                  <w:kern w:val="0"/>
                  <w:szCs w:val="24"/>
                </w:rPr>
                <w:t>int</w:t>
              </w:r>
            </w:hyperlink>
            <w:r w:rsidRPr="0043036A">
              <w:rPr>
                <w:rFonts w:ascii="Lato" w:eastAsia="SimSun" w:hAnsi="Lato" w:cs="SimSun"/>
                <w:i/>
                <w:iCs/>
                <w:color w:val="404040"/>
                <w:kern w:val="0"/>
                <w:szCs w:val="24"/>
              </w:rPr>
              <w:t xml:space="preserve"> or </w:t>
            </w:r>
            <w:hyperlink r:id="rId33" w:anchor="str" w:tooltip="(in Python v3.7)" w:history="1">
              <w:r w:rsidRPr="0043036A">
                <w:rPr>
                  <w:rFonts w:ascii="Lato" w:eastAsia="SimSun" w:hAnsi="Lato" w:cs="SimSun"/>
                  <w:i/>
                  <w:iCs/>
                  <w:color w:val="2980B9"/>
                  <w:kern w:val="0"/>
                  <w:szCs w:val="24"/>
                </w:rPr>
                <w:t>str</w:t>
              </w:r>
            </w:hyperlink>
            <w:r w:rsidRPr="0043036A">
              <w:rPr>
                <w:rFonts w:ascii="Lato" w:eastAsia="SimSun" w:hAnsi="Lato" w:cs="SimSun"/>
                <w:color w:val="404040"/>
                <w:kern w:val="0"/>
                <w:szCs w:val="24"/>
              </w:rPr>
              <w:t xml:space="preserve">) – The GPIO pin which the LED is connected to. See </w:t>
            </w:r>
            <w:hyperlink r:id="rId34" w:anchor="pin-numbering" w:history="1">
              <w:r w:rsidRPr="0043036A">
                <w:rPr>
                  <w:rFonts w:ascii="Lato" w:eastAsia="SimSun" w:hAnsi="Lato" w:cs="SimSun"/>
                  <w:color w:val="2980B9"/>
                  <w:kern w:val="0"/>
                  <w:szCs w:val="24"/>
                </w:rPr>
                <w:t>Pin Numbering</w:t>
              </w:r>
            </w:hyperlink>
            <w:r w:rsidRPr="0043036A">
              <w:rPr>
                <w:rFonts w:ascii="Lato" w:eastAsia="SimSun" w:hAnsi="Lato" w:cs="SimSun"/>
                <w:color w:val="404040"/>
                <w:kern w:val="0"/>
                <w:szCs w:val="24"/>
              </w:rPr>
              <w:t xml:space="preserve"> for valid pin numbers. If this is </w:t>
            </w:r>
            <w:hyperlink r:id="rId35" w:anchor="Non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None</w:t>
              </w:r>
            </w:hyperlink>
            <w:r w:rsidRPr="0043036A">
              <w:rPr>
                <w:rFonts w:ascii="Lato" w:eastAsia="SimSun" w:hAnsi="Lato" w:cs="SimSun"/>
                <w:color w:val="404040"/>
                <w:kern w:val="0"/>
                <w:szCs w:val="24"/>
              </w:rPr>
              <w:t xml:space="preserve"> a </w:t>
            </w:r>
            <w:hyperlink r:id="rId36" w:anchor="gpiozero.GPIODeviceError" w:tooltip="gpiozero.GPIODeviceError" w:history="1">
              <w:r w:rsidRPr="0043036A">
                <w:rPr>
                  <w:rFonts w:ascii="Consolas" w:eastAsia="SimSun" w:hAnsi="Consolas" w:cs="Courier New"/>
                  <w:b/>
                  <w:bCs/>
                  <w:color w:val="404040"/>
                  <w:kern w:val="0"/>
                  <w:sz w:val="18"/>
                  <w:szCs w:val="18"/>
                  <w:bdr w:val="single" w:sz="6" w:space="0" w:color="E1E4E5" w:frame="1"/>
                  <w:shd w:val="clear" w:color="auto" w:fill="FFFFFF"/>
                </w:rPr>
                <w:t>GPIODeviceError</w:t>
              </w:r>
            </w:hyperlink>
            <w:r w:rsidRPr="0043036A">
              <w:rPr>
                <w:rFonts w:ascii="Lato" w:eastAsia="SimSun" w:hAnsi="Lato" w:cs="SimSun"/>
                <w:color w:val="404040"/>
                <w:kern w:val="0"/>
                <w:szCs w:val="24"/>
              </w:rPr>
              <w:t xml:space="preserve"> will be raised.</w:t>
            </w:r>
          </w:p>
          <w:p w14:paraId="5F5CE8D6" w14:textId="77777777" w:rsidR="0043036A" w:rsidRPr="0043036A" w:rsidRDefault="0043036A" w:rsidP="0043036A">
            <w:pPr>
              <w:widowControl/>
              <w:numPr>
                <w:ilvl w:val="0"/>
                <w:numId w:val="31"/>
              </w:numPr>
              <w:snapToGrid/>
              <w:spacing w:before="100" w:beforeAutospacing="1" w:after="100" w:afterAutospacing="1" w:line="240" w:lineRule="auto"/>
              <w:ind w:left="0"/>
              <w:jc w:val="left"/>
              <w:rPr>
                <w:rFonts w:ascii="Lato" w:eastAsia="SimSun" w:hAnsi="Lato" w:cs="SimSun" w:hint="eastAsia"/>
                <w:color w:val="404040"/>
                <w:kern w:val="0"/>
                <w:szCs w:val="24"/>
              </w:rPr>
            </w:pPr>
            <w:r w:rsidRPr="0043036A">
              <w:rPr>
                <w:rFonts w:ascii="Lato" w:eastAsia="SimSun" w:hAnsi="Lato" w:cs="SimSun"/>
                <w:b/>
                <w:bCs/>
                <w:color w:val="404040"/>
                <w:kern w:val="0"/>
                <w:szCs w:val="24"/>
              </w:rPr>
              <w:t>active_high</w:t>
            </w:r>
            <w:r w:rsidRPr="0043036A">
              <w:rPr>
                <w:rFonts w:ascii="Lato" w:eastAsia="SimSun" w:hAnsi="Lato" w:cs="SimSun"/>
                <w:color w:val="404040"/>
                <w:kern w:val="0"/>
                <w:szCs w:val="24"/>
              </w:rPr>
              <w:t xml:space="preserve"> (</w:t>
            </w:r>
            <w:hyperlink r:id="rId37" w:anchor="bool" w:tooltip="(in Python v3.7)" w:history="1">
              <w:r w:rsidRPr="0043036A">
                <w:rPr>
                  <w:rFonts w:ascii="Lato" w:eastAsia="SimSun" w:hAnsi="Lato" w:cs="SimSun"/>
                  <w:i/>
                  <w:iCs/>
                  <w:color w:val="2980B9"/>
                  <w:kern w:val="0"/>
                  <w:szCs w:val="24"/>
                </w:rPr>
                <w:t>bool</w:t>
              </w:r>
            </w:hyperlink>
            <w:r w:rsidRPr="0043036A">
              <w:rPr>
                <w:rFonts w:ascii="Lato" w:eastAsia="SimSun" w:hAnsi="Lato" w:cs="SimSun"/>
                <w:color w:val="404040"/>
                <w:kern w:val="0"/>
                <w:szCs w:val="24"/>
              </w:rPr>
              <w:t xml:space="preserve">) – If </w:t>
            </w:r>
            <w:hyperlink r:id="rId38" w:anchor="Tru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True</w:t>
              </w:r>
            </w:hyperlink>
            <w:r w:rsidRPr="0043036A">
              <w:rPr>
                <w:rFonts w:ascii="Lato" w:eastAsia="SimSun" w:hAnsi="Lato" w:cs="SimSun"/>
                <w:color w:val="404040"/>
                <w:kern w:val="0"/>
                <w:szCs w:val="24"/>
              </w:rPr>
              <w:t xml:space="preserve"> (the default), the LED will operate normally with the circuit described above. If </w:t>
            </w:r>
            <w:hyperlink r:id="rId39" w:anchor="Fals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False</w:t>
              </w:r>
            </w:hyperlink>
            <w:r w:rsidRPr="0043036A">
              <w:rPr>
                <w:rFonts w:ascii="Lato" w:eastAsia="SimSun" w:hAnsi="Lato" w:cs="SimSun"/>
                <w:color w:val="404040"/>
                <w:kern w:val="0"/>
                <w:szCs w:val="24"/>
              </w:rPr>
              <w:t xml:space="preserve"> you should wire the cathode to the GPIO pin, and the anode to a 3V3 pin (via a limiting resistor).</w:t>
            </w:r>
          </w:p>
          <w:p w14:paraId="0A5D4DA9" w14:textId="77777777" w:rsidR="0043036A" w:rsidRPr="0043036A" w:rsidRDefault="0043036A" w:rsidP="0043036A">
            <w:pPr>
              <w:widowControl/>
              <w:numPr>
                <w:ilvl w:val="0"/>
                <w:numId w:val="31"/>
              </w:numPr>
              <w:snapToGrid/>
              <w:spacing w:before="100" w:beforeAutospacing="1" w:after="100" w:afterAutospacing="1" w:line="240" w:lineRule="auto"/>
              <w:ind w:left="0"/>
              <w:jc w:val="left"/>
              <w:rPr>
                <w:rFonts w:ascii="Lato" w:eastAsia="SimSun" w:hAnsi="Lato" w:cs="SimSun" w:hint="eastAsia"/>
                <w:color w:val="404040"/>
                <w:kern w:val="0"/>
                <w:szCs w:val="24"/>
              </w:rPr>
            </w:pPr>
            <w:r w:rsidRPr="0043036A">
              <w:rPr>
                <w:rFonts w:ascii="Lato" w:eastAsia="SimSun" w:hAnsi="Lato" w:cs="SimSun"/>
                <w:b/>
                <w:bCs/>
                <w:color w:val="404040"/>
                <w:kern w:val="0"/>
                <w:szCs w:val="24"/>
              </w:rPr>
              <w:t>initial_value</w:t>
            </w:r>
            <w:r w:rsidRPr="0043036A">
              <w:rPr>
                <w:rFonts w:ascii="Lato" w:eastAsia="SimSun" w:hAnsi="Lato" w:cs="SimSun"/>
                <w:color w:val="404040"/>
                <w:kern w:val="0"/>
                <w:szCs w:val="24"/>
              </w:rPr>
              <w:t xml:space="preserve"> (</w:t>
            </w:r>
            <w:hyperlink r:id="rId40" w:anchor="bool" w:tooltip="(in Python v3.7)" w:history="1">
              <w:r w:rsidRPr="0043036A">
                <w:rPr>
                  <w:rFonts w:ascii="Lato" w:eastAsia="SimSun" w:hAnsi="Lato" w:cs="SimSun"/>
                  <w:i/>
                  <w:iCs/>
                  <w:color w:val="2980B9"/>
                  <w:kern w:val="0"/>
                  <w:szCs w:val="24"/>
                </w:rPr>
                <w:t>bool</w:t>
              </w:r>
            </w:hyperlink>
            <w:r w:rsidRPr="0043036A">
              <w:rPr>
                <w:rFonts w:ascii="Lato" w:eastAsia="SimSun" w:hAnsi="Lato" w:cs="SimSun"/>
                <w:i/>
                <w:iCs/>
                <w:color w:val="404040"/>
                <w:kern w:val="0"/>
                <w:szCs w:val="24"/>
              </w:rPr>
              <w:t xml:space="preserve"> or </w:t>
            </w:r>
            <w:hyperlink r:id="rId41" w:anchor="None" w:tooltip="(in Python v3.7)" w:history="1">
              <w:r w:rsidRPr="0043036A">
                <w:rPr>
                  <w:rFonts w:ascii="Lato" w:eastAsia="SimSun" w:hAnsi="Lato" w:cs="SimSun"/>
                  <w:i/>
                  <w:iCs/>
                  <w:color w:val="2980B9"/>
                  <w:kern w:val="0"/>
                  <w:szCs w:val="24"/>
                </w:rPr>
                <w:t>None</w:t>
              </w:r>
            </w:hyperlink>
            <w:r w:rsidRPr="0043036A">
              <w:rPr>
                <w:rFonts w:ascii="Lato" w:eastAsia="SimSun" w:hAnsi="Lato" w:cs="SimSun"/>
                <w:color w:val="404040"/>
                <w:kern w:val="0"/>
                <w:szCs w:val="24"/>
              </w:rPr>
              <w:t xml:space="preserve">) – If </w:t>
            </w:r>
            <w:hyperlink r:id="rId42" w:anchor="Fals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False</w:t>
              </w:r>
            </w:hyperlink>
            <w:r w:rsidRPr="0043036A">
              <w:rPr>
                <w:rFonts w:ascii="Lato" w:eastAsia="SimSun" w:hAnsi="Lato" w:cs="SimSun"/>
                <w:color w:val="404040"/>
                <w:kern w:val="0"/>
                <w:szCs w:val="24"/>
              </w:rPr>
              <w:t xml:space="preserve"> (the default), the LED will be off initially. If </w:t>
            </w:r>
            <w:hyperlink r:id="rId43" w:anchor="Non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None</w:t>
              </w:r>
            </w:hyperlink>
            <w:r w:rsidRPr="0043036A">
              <w:rPr>
                <w:rFonts w:ascii="Lato" w:eastAsia="SimSun" w:hAnsi="Lato" w:cs="SimSun"/>
                <w:color w:val="404040"/>
                <w:kern w:val="0"/>
                <w:szCs w:val="24"/>
              </w:rPr>
              <w:t xml:space="preserve">, the LED will be left in whatever state the pin is found in when configured for output (warning: this can be on). If </w:t>
            </w:r>
            <w:hyperlink r:id="rId44" w:anchor="True" w:tooltip="(in Python v3.7)" w:history="1">
              <w:r w:rsidRPr="0043036A">
                <w:rPr>
                  <w:rFonts w:ascii="Consolas" w:eastAsia="SimSun" w:hAnsi="Consolas" w:cs="Courier New"/>
                  <w:b/>
                  <w:bCs/>
                  <w:color w:val="404040"/>
                  <w:kern w:val="0"/>
                  <w:sz w:val="18"/>
                  <w:szCs w:val="18"/>
                  <w:bdr w:val="single" w:sz="6" w:space="0" w:color="E1E4E5" w:frame="1"/>
                  <w:shd w:val="clear" w:color="auto" w:fill="FFFFFF"/>
                </w:rPr>
                <w:t>True</w:t>
              </w:r>
            </w:hyperlink>
            <w:r w:rsidRPr="0043036A">
              <w:rPr>
                <w:rFonts w:ascii="Lato" w:eastAsia="SimSun" w:hAnsi="Lato" w:cs="SimSun"/>
                <w:color w:val="404040"/>
                <w:kern w:val="0"/>
                <w:szCs w:val="24"/>
              </w:rPr>
              <w:t>, the LED will be switched on initially.</w:t>
            </w:r>
          </w:p>
          <w:p w14:paraId="3878FFCC" w14:textId="4BD39B5F" w:rsidR="0043036A" w:rsidRPr="0043036A" w:rsidRDefault="0043036A" w:rsidP="0043036A">
            <w:pPr>
              <w:widowControl/>
              <w:numPr>
                <w:ilvl w:val="0"/>
                <w:numId w:val="31"/>
              </w:numPr>
              <w:snapToGrid/>
              <w:spacing w:before="100" w:beforeAutospacing="1" w:after="100" w:afterAutospacing="1" w:line="240" w:lineRule="auto"/>
              <w:ind w:left="0"/>
              <w:jc w:val="left"/>
              <w:rPr>
                <w:rFonts w:ascii="Lato" w:eastAsia="SimSun" w:hAnsi="Lato" w:cs="SimSun" w:hint="eastAsia"/>
                <w:color w:val="404040"/>
                <w:kern w:val="0"/>
                <w:szCs w:val="24"/>
              </w:rPr>
            </w:pPr>
            <w:r w:rsidRPr="0043036A">
              <w:rPr>
                <w:rFonts w:ascii="Lato" w:eastAsia="SimSun" w:hAnsi="Lato" w:cs="SimSun"/>
                <w:b/>
                <w:bCs/>
                <w:color w:val="404040"/>
                <w:kern w:val="0"/>
                <w:szCs w:val="24"/>
              </w:rPr>
              <w:t>pin_factory</w:t>
            </w:r>
            <w:r w:rsidRPr="0043036A">
              <w:rPr>
                <w:rFonts w:ascii="Lato" w:eastAsia="SimSun" w:hAnsi="Lato" w:cs="SimSun"/>
                <w:color w:val="404040"/>
                <w:kern w:val="0"/>
                <w:szCs w:val="24"/>
              </w:rPr>
              <w:t xml:space="preserve"> (</w:t>
            </w:r>
            <w:hyperlink r:id="rId45" w:anchor="gpiozero.Factory" w:tooltip="gpiozero.Factory" w:history="1">
              <w:r w:rsidRPr="0043036A">
                <w:rPr>
                  <w:rFonts w:ascii="Lato" w:eastAsia="SimSun" w:hAnsi="Lato" w:cs="SimSun"/>
                  <w:i/>
                  <w:iCs/>
                  <w:color w:val="2980B9"/>
                  <w:kern w:val="0"/>
                  <w:szCs w:val="24"/>
                </w:rPr>
                <w:t>Factory</w:t>
              </w:r>
            </w:hyperlink>
            <w:r w:rsidRPr="0043036A">
              <w:rPr>
                <w:rFonts w:ascii="Lato" w:eastAsia="SimSun" w:hAnsi="Lato" w:cs="SimSun"/>
                <w:i/>
                <w:iCs/>
                <w:color w:val="404040"/>
                <w:kern w:val="0"/>
                <w:szCs w:val="24"/>
              </w:rPr>
              <w:t xml:space="preserve"> or </w:t>
            </w:r>
            <w:hyperlink r:id="rId46" w:anchor="None" w:tooltip="(in Python v3.7)" w:history="1">
              <w:r w:rsidRPr="0043036A">
                <w:rPr>
                  <w:rFonts w:ascii="Lato" w:eastAsia="SimSun" w:hAnsi="Lato" w:cs="SimSun"/>
                  <w:i/>
                  <w:iCs/>
                  <w:color w:val="2980B9"/>
                  <w:kern w:val="0"/>
                  <w:szCs w:val="24"/>
                </w:rPr>
                <w:t>None</w:t>
              </w:r>
            </w:hyperlink>
            <w:r w:rsidRPr="0043036A">
              <w:rPr>
                <w:rFonts w:ascii="Lato" w:eastAsia="SimSun" w:hAnsi="Lato" w:cs="SimSun"/>
                <w:color w:val="404040"/>
                <w:kern w:val="0"/>
                <w:szCs w:val="24"/>
              </w:rPr>
              <w:t xml:space="preserve">) – See </w:t>
            </w:r>
            <w:hyperlink r:id="rId47" w:history="1">
              <w:r w:rsidRPr="0043036A">
                <w:rPr>
                  <w:rFonts w:ascii="Lato" w:eastAsia="SimSun" w:hAnsi="Lato" w:cs="SimSun"/>
                  <w:color w:val="2980B9"/>
                  <w:kern w:val="0"/>
                  <w:szCs w:val="24"/>
                </w:rPr>
                <w:t>API - Pins</w:t>
              </w:r>
            </w:hyperlink>
            <w:r w:rsidRPr="0043036A">
              <w:rPr>
                <w:rFonts w:ascii="Lato" w:eastAsia="SimSun" w:hAnsi="Lato" w:cs="SimSun"/>
                <w:color w:val="404040"/>
                <w:kern w:val="0"/>
                <w:szCs w:val="24"/>
              </w:rPr>
              <w:t xml:space="preserve"> for more information (this is an advanced feature which most users can ignore).</w:t>
            </w:r>
          </w:p>
        </w:tc>
      </w:tr>
    </w:tbl>
    <w:p w14:paraId="39DB6ED8" w14:textId="512C088A" w:rsidR="00E43ECD" w:rsidRDefault="00E43ECD" w:rsidP="007F5955">
      <w:pPr>
        <w:widowControl/>
        <w:snapToGrid/>
        <w:spacing w:after="180" w:line="360" w:lineRule="atLeast"/>
        <w:ind w:firstLine="0"/>
        <w:jc w:val="left"/>
        <w:rPr>
          <w:rFonts w:ascii="Lato" w:hAnsi="Lato" w:hint="eastAsia"/>
          <w:b/>
          <w:bCs/>
          <w:color w:val="404040"/>
          <w:kern w:val="0"/>
          <w:szCs w:val="24"/>
          <w:lang w:val="en"/>
        </w:rPr>
      </w:pPr>
      <w:r w:rsidRPr="00E43ECD">
        <w:rPr>
          <w:rStyle w:val="varnameChar"/>
          <w:sz w:val="20"/>
        </w:rPr>
        <w:t>off()</w:t>
      </w:r>
      <w:r>
        <w:rPr>
          <w:rStyle w:val="sig-paren"/>
          <w:rFonts w:ascii="Lato" w:hAnsi="Lato"/>
          <w:b/>
          <w:bCs/>
          <w:color w:val="404040"/>
          <w:lang w:val="en"/>
        </w:rPr>
        <w:t xml:space="preserve"> </w:t>
      </w:r>
    </w:p>
    <w:p w14:paraId="32381595" w14:textId="77777777" w:rsidR="00E43ECD" w:rsidRDefault="00E43ECD" w:rsidP="005E5378">
      <w:pPr>
        <w:spacing w:after="180" w:line="360" w:lineRule="atLeast"/>
        <w:rPr>
          <w:rFonts w:ascii="Lato" w:hAnsi="Lato" w:hint="eastAsia"/>
          <w:color w:val="404040"/>
          <w:lang w:val="en"/>
        </w:rPr>
      </w:pPr>
      <w:r>
        <w:rPr>
          <w:rFonts w:ascii="Lato" w:hAnsi="Lato"/>
          <w:color w:val="404040"/>
          <w:lang w:val="en"/>
        </w:rPr>
        <w:t>Turns the device off.</w:t>
      </w:r>
    </w:p>
    <w:p w14:paraId="2CA0C90D" w14:textId="2D0D2965" w:rsidR="00E43ECD" w:rsidRDefault="00E43ECD" w:rsidP="007F5955">
      <w:pPr>
        <w:spacing w:after="180" w:line="360" w:lineRule="atLeast"/>
        <w:ind w:firstLine="0"/>
        <w:rPr>
          <w:rFonts w:ascii="Lato" w:hAnsi="Lato" w:hint="eastAsia"/>
          <w:b/>
          <w:bCs/>
          <w:color w:val="404040"/>
          <w:lang w:val="en"/>
        </w:rPr>
      </w:pPr>
      <w:r w:rsidRPr="00E43ECD">
        <w:rPr>
          <w:rStyle w:val="varnameChar"/>
          <w:sz w:val="20"/>
        </w:rPr>
        <w:t>on()</w:t>
      </w:r>
      <w:r>
        <w:rPr>
          <w:rStyle w:val="sig-paren"/>
          <w:rFonts w:ascii="Lato" w:hAnsi="Lato"/>
          <w:b/>
          <w:bCs/>
          <w:color w:val="404040"/>
          <w:lang w:val="en"/>
        </w:rPr>
        <w:t xml:space="preserve"> </w:t>
      </w:r>
    </w:p>
    <w:p w14:paraId="2F4DBBFC" w14:textId="7519ED32" w:rsidR="00E43ECD" w:rsidRDefault="00E43ECD" w:rsidP="005E5378">
      <w:pPr>
        <w:spacing w:after="180" w:line="360" w:lineRule="atLeast"/>
        <w:rPr>
          <w:rFonts w:ascii="Lato" w:hAnsi="Lato" w:hint="eastAsia"/>
          <w:color w:val="404040"/>
          <w:lang w:val="en"/>
        </w:rPr>
      </w:pPr>
      <w:r>
        <w:rPr>
          <w:rFonts w:ascii="Lato" w:hAnsi="Lato"/>
          <w:color w:val="404040"/>
          <w:lang w:val="en"/>
        </w:rPr>
        <w:t>Turns the device on.</w:t>
      </w:r>
    </w:p>
    <w:p w14:paraId="1F77F2F7" w14:textId="074B34D3" w:rsidR="007F5955" w:rsidRPr="007F5955" w:rsidRDefault="007F5955" w:rsidP="007F5955">
      <w:pPr>
        <w:pStyle w:val="varname"/>
      </w:pPr>
      <w:r w:rsidRPr="007F5955">
        <w:t>toggle</w:t>
      </w:r>
      <w:r w:rsidRPr="007F5955">
        <w:rPr>
          <w:rStyle w:val="sig-paren"/>
        </w:rPr>
        <w:t>()</w:t>
      </w:r>
    </w:p>
    <w:p w14:paraId="57B0BB21" w14:textId="77777777" w:rsidR="007F5955" w:rsidRDefault="007F5955" w:rsidP="007F5955">
      <w:pPr>
        <w:spacing w:after="180" w:line="360" w:lineRule="atLeast"/>
        <w:rPr>
          <w:rFonts w:ascii="Lato" w:hAnsi="Lato" w:hint="eastAsia"/>
          <w:color w:val="404040"/>
          <w:lang w:val="en"/>
        </w:rPr>
      </w:pPr>
      <w:r>
        <w:rPr>
          <w:rFonts w:ascii="Lato" w:hAnsi="Lato"/>
          <w:color w:val="404040"/>
          <w:lang w:val="en"/>
        </w:rPr>
        <w:t>Reverse the state of the device. If it’s on, turn it off; if it’s off, turn it on.</w:t>
      </w:r>
    </w:p>
    <w:p w14:paraId="3207D32E" w14:textId="4DCA8285" w:rsidR="007F5955" w:rsidRPr="007F5955" w:rsidRDefault="007F5955" w:rsidP="007F5955">
      <w:pPr>
        <w:pStyle w:val="varname"/>
      </w:pPr>
      <w:r w:rsidRPr="007F5955">
        <w:t>is_lit</w:t>
      </w:r>
    </w:p>
    <w:p w14:paraId="7EAD98C9" w14:textId="295F175F" w:rsidR="007F5955" w:rsidRPr="007F5955" w:rsidRDefault="007F5955" w:rsidP="007F5955">
      <w:pPr>
        <w:spacing w:after="180" w:line="360" w:lineRule="atLeast"/>
        <w:rPr>
          <w:rFonts w:ascii="Lato" w:hAnsi="Lato" w:hint="eastAsia"/>
          <w:color w:val="404040"/>
          <w:lang w:val="en"/>
        </w:rPr>
      </w:pPr>
      <w:r>
        <w:rPr>
          <w:rFonts w:ascii="Lato" w:hAnsi="Lato"/>
          <w:color w:val="404040"/>
          <w:lang w:val="en"/>
        </w:rPr>
        <w:t xml:space="preserve">Returns </w:t>
      </w:r>
      <w:hyperlink r:id="rId48" w:anchor="True" w:tooltip="(in Python v3.7)" w:history="1">
        <w:r>
          <w:rPr>
            <w:rStyle w:val="pre"/>
            <w:rFonts w:ascii="Consolas" w:hAnsi="Consolas" w:cs="Courier New"/>
            <w:b/>
            <w:bCs/>
            <w:color w:val="404040"/>
            <w:sz w:val="18"/>
            <w:szCs w:val="18"/>
            <w:bdr w:val="single" w:sz="6" w:space="0" w:color="E1E4E5" w:frame="1"/>
            <w:shd w:val="clear" w:color="auto" w:fill="FFFFFF"/>
            <w:lang w:val="en"/>
          </w:rPr>
          <w:t>True</w:t>
        </w:r>
      </w:hyperlink>
      <w:r>
        <w:rPr>
          <w:rFonts w:ascii="Lato" w:hAnsi="Lato"/>
          <w:color w:val="404040"/>
          <w:lang w:val="en"/>
        </w:rPr>
        <w:t xml:space="preserve"> if the device is currently active and </w:t>
      </w:r>
      <w:hyperlink r:id="rId49" w:anchor="False" w:tooltip="(in Python v3.7)" w:history="1">
        <w:r>
          <w:rPr>
            <w:rStyle w:val="pre"/>
            <w:rFonts w:ascii="Consolas" w:hAnsi="Consolas" w:cs="Courier New"/>
            <w:b/>
            <w:bCs/>
            <w:color w:val="404040"/>
            <w:sz w:val="18"/>
            <w:szCs w:val="18"/>
            <w:bdr w:val="single" w:sz="6" w:space="0" w:color="E1E4E5" w:frame="1"/>
            <w:shd w:val="clear" w:color="auto" w:fill="FFFFFF"/>
            <w:lang w:val="en"/>
          </w:rPr>
          <w:t>False</w:t>
        </w:r>
      </w:hyperlink>
      <w:r>
        <w:rPr>
          <w:rFonts w:ascii="Lato" w:hAnsi="Lato"/>
          <w:color w:val="404040"/>
          <w:lang w:val="en"/>
        </w:rPr>
        <w:t xml:space="preserve"> otherwise. This property is usually derived from </w:t>
      </w:r>
      <w:hyperlink r:id="rId50" w:anchor="gpiozero.LED.value" w:tooltip="gpiozero.LED.value" w:history="1">
        <w:r>
          <w:rPr>
            <w:rStyle w:val="pre"/>
            <w:rFonts w:ascii="Consolas" w:hAnsi="Consolas" w:cs="Courier New"/>
            <w:b/>
            <w:bCs/>
            <w:color w:val="404040"/>
            <w:sz w:val="18"/>
            <w:szCs w:val="18"/>
            <w:bdr w:val="single" w:sz="6" w:space="0" w:color="E1E4E5" w:frame="1"/>
            <w:shd w:val="clear" w:color="auto" w:fill="FFFFFF"/>
            <w:lang w:val="en"/>
          </w:rPr>
          <w:t>value</w:t>
        </w:r>
      </w:hyperlink>
      <w:r>
        <w:rPr>
          <w:rFonts w:ascii="Lato" w:hAnsi="Lato"/>
          <w:color w:val="404040"/>
          <w:lang w:val="en"/>
        </w:rPr>
        <w:t xml:space="preserve">. Unlike </w:t>
      </w:r>
      <w:hyperlink r:id="rId51" w:anchor="gpiozero.LED.value" w:tooltip="gpiozero.LED.value" w:history="1">
        <w:r>
          <w:rPr>
            <w:rStyle w:val="pre"/>
            <w:rFonts w:ascii="Consolas" w:hAnsi="Consolas" w:cs="Courier New"/>
            <w:b/>
            <w:bCs/>
            <w:color w:val="404040"/>
            <w:sz w:val="18"/>
            <w:szCs w:val="18"/>
            <w:bdr w:val="single" w:sz="6" w:space="0" w:color="E1E4E5" w:frame="1"/>
            <w:shd w:val="clear" w:color="auto" w:fill="FFFFFF"/>
            <w:lang w:val="en"/>
          </w:rPr>
          <w:t>value</w:t>
        </w:r>
      </w:hyperlink>
      <w:r>
        <w:rPr>
          <w:rFonts w:ascii="Lato" w:hAnsi="Lato"/>
          <w:color w:val="404040"/>
          <w:lang w:val="en"/>
        </w:rPr>
        <w:t xml:space="preserve">, this is </w:t>
      </w:r>
      <w:r>
        <w:rPr>
          <w:rStyle w:val="Emphasis"/>
          <w:rFonts w:ascii="Lato" w:hAnsi="Lato"/>
          <w:color w:val="404040"/>
          <w:lang w:val="en"/>
        </w:rPr>
        <w:t>always</w:t>
      </w:r>
      <w:r>
        <w:rPr>
          <w:rFonts w:ascii="Lato" w:hAnsi="Lato"/>
          <w:color w:val="404040"/>
          <w:lang w:val="en"/>
        </w:rPr>
        <w:t xml:space="preserve"> a boolean.</w:t>
      </w:r>
    </w:p>
    <w:p w14:paraId="7E4E740D" w14:textId="10552CE9" w:rsidR="00E905E1" w:rsidRDefault="00E43ECD" w:rsidP="007F5955">
      <w:pPr>
        <w:pStyle w:val="varname"/>
      </w:pPr>
      <w:r w:rsidRPr="00E43ECD">
        <w:t>pin</w:t>
      </w:r>
    </w:p>
    <w:p w14:paraId="2EA8B013" w14:textId="32CC24B0" w:rsidR="00E43ECD" w:rsidRDefault="005E5378" w:rsidP="005E5378">
      <w:pPr>
        <w:rPr>
          <w:rFonts w:ascii="Lato" w:hAnsi="Lato" w:hint="eastAsia"/>
          <w:color w:val="404040"/>
          <w:lang w:val="en"/>
        </w:rPr>
      </w:pPr>
      <w:r>
        <w:rPr>
          <w:rFonts w:ascii="Lato" w:hAnsi="Lato"/>
          <w:color w:val="404040"/>
          <w:lang w:val="en"/>
        </w:rPr>
        <w:t xml:space="preserve">The </w:t>
      </w:r>
      <w:hyperlink r:id="rId52" w:anchor="gpiozero.Pin" w:tooltip="gpiozero.Pin" w:history="1">
        <w:r>
          <w:rPr>
            <w:rStyle w:val="pre"/>
            <w:rFonts w:ascii="Consolas" w:hAnsi="Consolas" w:cs="Courier New"/>
            <w:b/>
            <w:bCs/>
            <w:color w:val="404040"/>
            <w:sz w:val="18"/>
            <w:szCs w:val="18"/>
            <w:bdr w:val="single" w:sz="6" w:space="0" w:color="E1E4E5" w:frame="1"/>
            <w:shd w:val="clear" w:color="auto" w:fill="FFFFFF"/>
            <w:lang w:val="en"/>
          </w:rPr>
          <w:t>Pin</w:t>
        </w:r>
      </w:hyperlink>
      <w:r>
        <w:rPr>
          <w:rFonts w:ascii="Lato" w:hAnsi="Lato"/>
          <w:color w:val="404040"/>
          <w:lang w:val="en"/>
        </w:rPr>
        <w:t xml:space="preserve"> that the device is connected to. This will be </w:t>
      </w:r>
      <w:hyperlink r:id="rId53"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 xml:space="preserve"> if the device has been closed (see the </w:t>
      </w:r>
      <w:hyperlink r:id="rId54" w:anchor="gpiozero.Device.close" w:tooltip="gpiozero.Device.close" w:history="1">
        <w:r>
          <w:rPr>
            <w:rStyle w:val="pre"/>
            <w:rFonts w:ascii="Consolas" w:hAnsi="Consolas" w:cs="Courier New"/>
            <w:b/>
            <w:bCs/>
            <w:color w:val="404040"/>
            <w:sz w:val="18"/>
            <w:szCs w:val="18"/>
            <w:bdr w:val="single" w:sz="6" w:space="0" w:color="E1E4E5" w:frame="1"/>
            <w:shd w:val="clear" w:color="auto" w:fill="FFFFFF"/>
            <w:lang w:val="en"/>
          </w:rPr>
          <w:t>close()</w:t>
        </w:r>
      </w:hyperlink>
      <w:r>
        <w:rPr>
          <w:rFonts w:ascii="Lato" w:hAnsi="Lato"/>
          <w:color w:val="404040"/>
          <w:lang w:val="en"/>
        </w:rPr>
        <w:t xml:space="preserve"> method). When dealing with GPIO pins, query </w:t>
      </w:r>
      <w:r>
        <w:rPr>
          <w:rStyle w:val="pre"/>
          <w:rFonts w:ascii="Consolas" w:hAnsi="Consolas" w:cs="Courier New"/>
          <w:color w:val="000000"/>
          <w:sz w:val="18"/>
          <w:szCs w:val="18"/>
          <w:bdr w:val="single" w:sz="6" w:space="0" w:color="E1E4E5" w:frame="1"/>
          <w:shd w:val="clear" w:color="auto" w:fill="FFFFFF"/>
          <w:lang w:val="en"/>
        </w:rPr>
        <w:t>pin.number</w:t>
      </w:r>
      <w:r>
        <w:rPr>
          <w:rFonts w:ascii="Lato" w:hAnsi="Lato"/>
          <w:color w:val="404040"/>
          <w:lang w:val="en"/>
        </w:rPr>
        <w:t xml:space="preserve"> to discover the GPIO pin (in BCM numbering) that the device is connected to.</w:t>
      </w:r>
    </w:p>
    <w:p w14:paraId="5CA85112" w14:textId="33999EA1" w:rsidR="005E5378" w:rsidRPr="005E5378" w:rsidRDefault="005E5378" w:rsidP="007F5955">
      <w:pPr>
        <w:pStyle w:val="varname"/>
      </w:pPr>
      <w:r w:rsidRPr="005E5378">
        <w:lastRenderedPageBreak/>
        <w:t>value</w:t>
      </w:r>
    </w:p>
    <w:p w14:paraId="3058E89B" w14:textId="77B544F8" w:rsidR="00E905E1" w:rsidRDefault="005E5378" w:rsidP="00E905E1">
      <w:pPr>
        <w:rPr>
          <w:rFonts w:ascii="Lato" w:hAnsi="Lato" w:hint="eastAsia"/>
          <w:color w:val="404040"/>
          <w:lang w:val="en"/>
        </w:rPr>
      </w:pPr>
      <w:r>
        <w:rPr>
          <w:rFonts w:ascii="Lato" w:hAnsi="Lato"/>
          <w:color w:val="404040"/>
          <w:lang w:val="en"/>
        </w:rPr>
        <w:t>Returns 1 if the device is currently active and 0 otherwise. Setting this property changes the state of the device.</w:t>
      </w:r>
    </w:p>
    <w:p w14:paraId="7883060B" w14:textId="77777777" w:rsidR="009D19F0" w:rsidRDefault="009D19F0" w:rsidP="009D19F0">
      <w:pPr>
        <w:ind w:firstLine="0"/>
        <w:rPr>
          <w:rStyle w:val="SubtleEmphasis"/>
          <w:i w:val="0"/>
        </w:rPr>
      </w:pPr>
    </w:p>
    <w:p w14:paraId="0023C918" w14:textId="58CD6652" w:rsidR="00865A0A" w:rsidRDefault="009D19F0" w:rsidP="009D19F0">
      <w:pPr>
        <w:ind w:firstLine="0"/>
        <w:rPr>
          <w:rStyle w:val="SubtleEmphasis"/>
          <w:i w:val="0"/>
        </w:rPr>
      </w:pPr>
      <w:r>
        <w:rPr>
          <w:rStyle w:val="SubtleEmphasis"/>
          <w:rFonts w:hint="eastAsia"/>
          <w:i w:val="0"/>
        </w:rPr>
        <w:t>For</w:t>
      </w:r>
      <w:r>
        <w:rPr>
          <w:rStyle w:val="SubtleEmphasis"/>
          <w:i w:val="0"/>
        </w:rPr>
        <w:t xml:space="preserve"> </w:t>
      </w:r>
      <w:r>
        <w:rPr>
          <w:rStyle w:val="SubtleEmphasis"/>
          <w:rFonts w:hint="eastAsia"/>
          <w:i w:val="0"/>
        </w:rPr>
        <w:t>more</w:t>
      </w:r>
      <w:r>
        <w:rPr>
          <w:rStyle w:val="SubtleEmphasis"/>
          <w:i w:val="0"/>
        </w:rPr>
        <w:t xml:space="preserve"> information about output devices, please click </w:t>
      </w:r>
      <w:hyperlink r:id="rId55" w:anchor="led" w:history="1">
        <w:r w:rsidRPr="009D19F0">
          <w:rPr>
            <w:rStyle w:val="Heading5Char"/>
          </w:rPr>
          <w:t>here</w:t>
        </w:r>
      </w:hyperlink>
      <w:r>
        <w:rPr>
          <w:rStyle w:val="SubtleEmphasis"/>
          <w:i w:val="0"/>
        </w:rPr>
        <w:t>.</w:t>
      </w:r>
    </w:p>
    <w:p w14:paraId="2F11F2F1" w14:textId="77777777" w:rsidR="009D19F0" w:rsidRPr="00E905E1" w:rsidRDefault="009D19F0" w:rsidP="009D19F0">
      <w:pPr>
        <w:ind w:firstLine="0"/>
        <w:rPr>
          <w:lang w:val="en"/>
        </w:rPr>
      </w:pPr>
    </w:p>
    <w:p w14:paraId="6F4E0012" w14:textId="2A2B0835" w:rsidR="00E905E1" w:rsidRDefault="00E905E1" w:rsidP="00715B71">
      <w:pPr>
        <w:pStyle w:val="Heading3"/>
        <w:spacing w:before="32" w:after="32"/>
      </w:pPr>
      <w:r w:rsidRPr="002A620F">
        <w:rPr>
          <w:rStyle w:val="varnameChar"/>
          <w:rFonts w:hint="eastAsia"/>
          <w:b/>
        </w:rPr>
        <w:t>B</w:t>
      </w:r>
      <w:r w:rsidRPr="002A620F">
        <w:rPr>
          <w:rStyle w:val="varnameChar"/>
          <w:b/>
        </w:rPr>
        <w:t>u</w:t>
      </w:r>
      <w:r w:rsidRPr="002A620F">
        <w:rPr>
          <w:rStyle w:val="varnameChar"/>
          <w:rFonts w:hint="eastAsia"/>
          <w:b/>
        </w:rPr>
        <w:t>tton</w:t>
      </w:r>
      <w:r>
        <w:t xml:space="preserve"> class of </w:t>
      </w:r>
      <w:r w:rsidRPr="002A620F">
        <w:rPr>
          <w:rStyle w:val="varnameChar"/>
          <w:b/>
        </w:rPr>
        <w:t>gpiozero</w:t>
      </w:r>
      <w:r>
        <w:t xml:space="preserve"> library</w:t>
      </w:r>
      <w:bookmarkStart w:id="0" w:name="_GoBack"/>
      <w:bookmarkEnd w:id="0"/>
    </w:p>
    <w:p w14:paraId="4FE6A12F" w14:textId="7B71EEF4" w:rsidR="005E5378" w:rsidRPr="005E5378" w:rsidRDefault="005E5378" w:rsidP="005E5378">
      <w:pPr>
        <w:ind w:firstLine="0"/>
        <w:rPr>
          <w:sz w:val="20"/>
          <w:szCs w:val="20"/>
        </w:rPr>
      </w:pPr>
      <w:proofErr w:type="gramStart"/>
      <w:r w:rsidRPr="005E5378">
        <w:rPr>
          <w:rFonts w:ascii="Lato" w:hAnsi="Lato"/>
          <w:b/>
          <w:bCs/>
          <w:i/>
          <w:iCs/>
          <w:color w:val="404040"/>
          <w:sz w:val="20"/>
          <w:szCs w:val="20"/>
          <w:lang w:val="en"/>
        </w:rPr>
        <w:t>class</w:t>
      </w:r>
      <w:proofErr w:type="gramEnd"/>
      <w:r w:rsidRPr="005E5378">
        <w:rPr>
          <w:rFonts w:ascii="Lato" w:hAnsi="Lato"/>
          <w:b/>
          <w:bCs/>
          <w:i/>
          <w:iCs/>
          <w:color w:val="404040"/>
          <w:sz w:val="20"/>
          <w:szCs w:val="20"/>
          <w:lang w:val="en"/>
        </w:rPr>
        <w:t xml:space="preserve"> </w:t>
      </w:r>
      <w:r w:rsidRPr="002A620F">
        <w:rPr>
          <w:rStyle w:val="varnameChar"/>
          <w:sz w:val="20"/>
          <w:szCs w:val="20"/>
          <w:lang w:val="en"/>
        </w:rPr>
        <w:t>gpiozero.Button</w:t>
      </w:r>
      <w:r w:rsidRPr="005E5378">
        <w:rPr>
          <w:rFonts w:ascii="Lato" w:hAnsi="Lato"/>
          <w:b/>
          <w:bCs/>
          <w:color w:val="404040"/>
          <w:sz w:val="20"/>
          <w:szCs w:val="20"/>
          <w:lang w:val="en"/>
        </w:rPr>
        <w:t>(</w:t>
      </w:r>
      <w:r w:rsidRPr="005E5378">
        <w:rPr>
          <w:rFonts w:ascii="Lato" w:hAnsi="Lato"/>
          <w:b/>
          <w:bCs/>
          <w:i/>
          <w:iCs/>
          <w:color w:val="404040"/>
          <w:sz w:val="20"/>
          <w:szCs w:val="20"/>
          <w:lang w:val="en"/>
        </w:rPr>
        <w:t>pin</w:t>
      </w:r>
      <w:r w:rsidR="00F05B68">
        <w:rPr>
          <w:rFonts w:ascii="Lato" w:hAnsi="Lato"/>
          <w:b/>
          <w:bCs/>
          <w:color w:val="404040"/>
          <w:sz w:val="20"/>
          <w:szCs w:val="20"/>
          <w:lang w:val="en"/>
        </w:rPr>
        <w:t>,</w:t>
      </w:r>
      <w:r w:rsidRPr="005E5378">
        <w:rPr>
          <w:rFonts w:ascii="Lato" w:hAnsi="Lato"/>
          <w:b/>
          <w:bCs/>
          <w:i/>
          <w:iCs/>
          <w:color w:val="404040"/>
          <w:sz w:val="20"/>
          <w:szCs w:val="20"/>
          <w:lang w:val="en"/>
        </w:rPr>
        <w:t>*</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pull_up=True</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active_state=None</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bounce_time=None</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hold_time=1</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hold_repeat=False</w:t>
      </w:r>
      <w:r w:rsidRPr="005E5378">
        <w:rPr>
          <w:rFonts w:ascii="Lato" w:hAnsi="Lato"/>
          <w:b/>
          <w:bCs/>
          <w:color w:val="404040"/>
          <w:sz w:val="20"/>
          <w:szCs w:val="20"/>
          <w:lang w:val="en"/>
        </w:rPr>
        <w:t xml:space="preserve">, </w:t>
      </w:r>
      <w:r w:rsidRPr="005E5378">
        <w:rPr>
          <w:rFonts w:ascii="Lato" w:hAnsi="Lato"/>
          <w:b/>
          <w:bCs/>
          <w:i/>
          <w:iCs/>
          <w:color w:val="404040"/>
          <w:sz w:val="20"/>
          <w:szCs w:val="20"/>
          <w:lang w:val="en"/>
        </w:rPr>
        <w:t>pin_factory=None</w:t>
      </w:r>
      <w:r w:rsidRPr="005E5378">
        <w:rPr>
          <w:rFonts w:ascii="Lato" w:hAnsi="Lato"/>
          <w:b/>
          <w:bCs/>
          <w:color w:val="404040"/>
          <w:sz w:val="20"/>
          <w:szCs w:val="20"/>
          <w:lang w:val="en"/>
        </w:rPr>
        <w:t>)</w:t>
      </w:r>
      <w:r w:rsidR="009041D5">
        <w:rPr>
          <w:rFonts w:ascii="Lato" w:hAnsi="Lato"/>
          <w:b/>
          <w:bCs/>
          <w:color w:val="404040"/>
          <w:sz w:val="20"/>
          <w:szCs w:val="20"/>
          <w:lang w:val="en"/>
        </w:rPr>
        <w:t xml:space="preserve"> </w:t>
      </w:r>
      <w:hyperlink r:id="rId56" w:anchor="Button" w:history="1">
        <w:r w:rsidRPr="009041D5">
          <w:rPr>
            <w:rStyle w:val="Heading5Char"/>
            <w:lang w:val="en"/>
          </w:rPr>
          <w:t>[source</w:t>
        </w:r>
        <w:r w:rsidR="009041D5">
          <w:rPr>
            <w:rStyle w:val="Heading5Char"/>
            <w:lang w:val="en"/>
          </w:rPr>
          <w:t xml:space="preserve"> code</w:t>
        </w:r>
        <w:r w:rsidRPr="009041D5">
          <w:rPr>
            <w:rStyle w:val="Heading5Char"/>
            <w:lang w:val="en"/>
          </w:rPr>
          <w:t>]</w:t>
        </w:r>
      </w:hyperlink>
    </w:p>
    <w:p w14:paraId="6FBD11A3" w14:textId="77777777" w:rsidR="00F05B68" w:rsidRPr="00F05B68" w:rsidRDefault="00F05B68" w:rsidP="00F05B68">
      <w:pPr>
        <w:widowControl/>
        <w:snapToGrid/>
        <w:spacing w:after="180" w:line="360" w:lineRule="atLeast"/>
        <w:jc w:val="left"/>
        <w:rPr>
          <w:rFonts w:ascii="Lato" w:eastAsia="SimSun" w:hAnsi="Lato" w:cs="SimSun" w:hint="eastAsia"/>
          <w:color w:val="404040"/>
          <w:kern w:val="0"/>
          <w:szCs w:val="24"/>
          <w:lang w:val="en"/>
        </w:rPr>
      </w:pPr>
      <w:r w:rsidRPr="00F05B68">
        <w:rPr>
          <w:rFonts w:ascii="Lato" w:eastAsia="SimSun" w:hAnsi="Lato" w:cs="SimSun"/>
          <w:color w:val="404040"/>
          <w:kern w:val="0"/>
          <w:szCs w:val="24"/>
          <w:lang w:val="en"/>
        </w:rPr>
        <w:t xml:space="preserve">Extends </w:t>
      </w:r>
      <w:hyperlink r:id="rId57" w:anchor="gpiozero.DigitalInputDevice" w:tooltip="gpiozero.DigitalInputDevice" w:history="1">
        <w:r w:rsidRPr="00F05B68">
          <w:rPr>
            <w:rStyle w:val="varnameChar"/>
            <w:sz w:val="20"/>
            <w:lang w:val="en"/>
          </w:rPr>
          <w:t>DigitalInputDevice</w:t>
        </w:r>
      </w:hyperlink>
      <w:r w:rsidRPr="00F05B68">
        <w:rPr>
          <w:rFonts w:ascii="Lato" w:eastAsia="SimSun" w:hAnsi="Lato" w:cs="SimSun"/>
          <w:color w:val="404040"/>
          <w:kern w:val="0"/>
          <w:sz w:val="20"/>
          <w:szCs w:val="24"/>
          <w:lang w:val="en"/>
        </w:rPr>
        <w:t xml:space="preserve"> </w:t>
      </w:r>
      <w:r w:rsidRPr="00F05B68">
        <w:rPr>
          <w:rFonts w:ascii="Lato" w:eastAsia="SimSun" w:hAnsi="Lato" w:cs="SimSun"/>
          <w:color w:val="404040"/>
          <w:kern w:val="0"/>
          <w:szCs w:val="24"/>
          <w:lang w:val="en"/>
        </w:rPr>
        <w:t>and represents a simple push button or switch.</w:t>
      </w:r>
    </w:p>
    <w:p w14:paraId="435A842A" w14:textId="61F27794" w:rsidR="00F05B68" w:rsidRDefault="00F05B68" w:rsidP="00F05B68">
      <w:pPr>
        <w:widowControl/>
        <w:snapToGrid/>
        <w:spacing w:after="180" w:line="360" w:lineRule="atLeast"/>
        <w:jc w:val="left"/>
        <w:rPr>
          <w:rFonts w:ascii="Lato" w:eastAsia="SimSun" w:hAnsi="Lato" w:cs="SimSun" w:hint="eastAsia"/>
          <w:color w:val="404040"/>
          <w:kern w:val="0"/>
          <w:szCs w:val="24"/>
          <w:lang w:val="en"/>
        </w:rPr>
      </w:pPr>
      <w:r w:rsidRPr="00F05B68">
        <w:rPr>
          <w:rFonts w:ascii="Lato" w:eastAsia="SimSun" w:hAnsi="Lato" w:cs="SimSun"/>
          <w:color w:val="404040"/>
          <w:kern w:val="0"/>
          <w:szCs w:val="24"/>
          <w:lang w:val="en"/>
        </w:rPr>
        <w:t xml:space="preserve">Connect one side of the button to a ground pin, and the other to any GPIO pin. Alternatively, connect one side of the button to the 3V3 pin, and the other to any GPIO pin, then set </w:t>
      </w:r>
      <w:r w:rsidRPr="00F05B68">
        <w:rPr>
          <w:rFonts w:ascii="Lato" w:eastAsia="SimSun" w:hAnsi="Lato" w:cs="SimSun"/>
          <w:i/>
          <w:iCs/>
          <w:color w:val="404040"/>
          <w:kern w:val="0"/>
          <w:szCs w:val="24"/>
          <w:lang w:val="en"/>
        </w:rPr>
        <w:t>pull_up</w:t>
      </w:r>
      <w:r w:rsidRPr="00F05B68">
        <w:rPr>
          <w:rFonts w:ascii="Lato" w:eastAsia="SimSun" w:hAnsi="Lato" w:cs="SimSun"/>
          <w:color w:val="404040"/>
          <w:kern w:val="0"/>
          <w:szCs w:val="24"/>
          <w:lang w:val="en"/>
        </w:rPr>
        <w:t xml:space="preserve"> to </w:t>
      </w:r>
      <w:hyperlink r:id="rId58" w:anchor="None" w:tooltip="(in Python v3.7)" w:history="1">
        <w:r w:rsidR="007E46C2">
          <w:rPr>
            <w:rStyle w:val="pre"/>
            <w:rFonts w:ascii="Consolas" w:hAnsi="Consolas" w:cs="Courier New"/>
            <w:b/>
            <w:bCs/>
            <w:color w:val="404040"/>
            <w:sz w:val="18"/>
            <w:szCs w:val="18"/>
            <w:bdr w:val="single" w:sz="6" w:space="0" w:color="E1E4E5" w:frame="1"/>
            <w:shd w:val="clear" w:color="auto" w:fill="FFFFFF"/>
            <w:lang w:val="en"/>
          </w:rPr>
          <w:t>False</w:t>
        </w:r>
      </w:hyperlink>
      <w:r w:rsidR="007E46C2">
        <w:rPr>
          <w:rFonts w:ascii="Lato" w:hAnsi="Lato"/>
          <w:color w:val="404040"/>
          <w:lang w:val="en"/>
        </w:rPr>
        <w:t xml:space="preserve"> </w:t>
      </w:r>
      <w:r w:rsidRPr="00F05B68">
        <w:rPr>
          <w:rFonts w:ascii="Lato" w:eastAsia="SimSun" w:hAnsi="Lato" w:cs="SimSun"/>
          <w:color w:val="404040"/>
          <w:kern w:val="0"/>
          <w:szCs w:val="24"/>
          <w:lang w:val="en"/>
        </w:rPr>
        <w:t xml:space="preserve">in the </w:t>
      </w:r>
      <w:hyperlink r:id="rId59" w:anchor="gpiozero.Button" w:tooltip="gpiozero.Button" w:history="1">
        <w:r w:rsidRPr="00F05B68">
          <w:rPr>
            <w:rStyle w:val="varnameChar"/>
            <w:sz w:val="20"/>
            <w:lang w:val="en"/>
          </w:rPr>
          <w:t>Button</w:t>
        </w:r>
      </w:hyperlink>
      <w:r w:rsidRPr="00F05B68">
        <w:rPr>
          <w:rFonts w:ascii="Lato" w:eastAsia="SimSun" w:hAnsi="Lato" w:cs="SimSun"/>
          <w:color w:val="404040"/>
          <w:kern w:val="0"/>
          <w:sz w:val="20"/>
          <w:szCs w:val="24"/>
          <w:lang w:val="en"/>
        </w:rPr>
        <w:t xml:space="preserve"> </w:t>
      </w:r>
      <w:r w:rsidRPr="00F05B68">
        <w:rPr>
          <w:rFonts w:ascii="Lato" w:eastAsia="SimSun" w:hAnsi="Lato" w:cs="SimSun"/>
          <w:color w:val="404040"/>
          <w:kern w:val="0"/>
          <w:szCs w:val="24"/>
          <w:lang w:val="en"/>
        </w:rPr>
        <w:t>constructor.</w:t>
      </w:r>
    </w:p>
    <w:tbl>
      <w:tblPr>
        <w:tblW w:w="0" w:type="auto"/>
        <w:tblCellSpacing w:w="15" w:type="dxa"/>
        <w:tblInd w:w="-8" w:type="dxa"/>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1356"/>
        <w:gridCol w:w="6942"/>
      </w:tblGrid>
      <w:tr w:rsidR="00F05B68" w:rsidRPr="00F05B68" w14:paraId="125CFD0D" w14:textId="77777777" w:rsidTr="00F05B68">
        <w:trPr>
          <w:tblCellSpacing w:w="15" w:type="dxa"/>
        </w:trPr>
        <w:tc>
          <w:tcPr>
            <w:tcW w:w="0" w:type="auto"/>
            <w:hideMark/>
          </w:tcPr>
          <w:p w14:paraId="6DE4F5B2" w14:textId="77777777" w:rsidR="00F05B68" w:rsidRPr="00F05B68" w:rsidRDefault="00F05B68" w:rsidP="00F05B68">
            <w:pPr>
              <w:widowControl/>
              <w:snapToGrid/>
              <w:spacing w:after="180" w:line="240" w:lineRule="auto"/>
              <w:ind w:firstLine="0"/>
              <w:rPr>
                <w:rFonts w:ascii="Lato" w:eastAsia="SimSun" w:hAnsi="Lato" w:cs="SimSun" w:hint="eastAsia"/>
                <w:b/>
                <w:bCs/>
                <w:color w:val="404040"/>
                <w:kern w:val="0"/>
                <w:szCs w:val="24"/>
              </w:rPr>
            </w:pPr>
            <w:r w:rsidRPr="00F05B68">
              <w:rPr>
                <w:rFonts w:ascii="Lato" w:eastAsia="SimSun" w:hAnsi="Lato" w:cs="SimSun"/>
                <w:b/>
                <w:bCs/>
                <w:color w:val="404040"/>
                <w:kern w:val="0"/>
                <w:szCs w:val="24"/>
              </w:rPr>
              <w:t>Parameters:</w:t>
            </w:r>
          </w:p>
        </w:tc>
        <w:tc>
          <w:tcPr>
            <w:tcW w:w="0" w:type="auto"/>
            <w:hideMark/>
          </w:tcPr>
          <w:p w14:paraId="03B2AB3F"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pin</w:t>
            </w:r>
            <w:r w:rsidRPr="00F05B68">
              <w:rPr>
                <w:rFonts w:ascii="Lato" w:eastAsia="SimSun" w:hAnsi="Lato" w:cs="SimSun"/>
                <w:color w:val="404040"/>
                <w:kern w:val="0"/>
                <w:szCs w:val="24"/>
              </w:rPr>
              <w:t xml:space="preserve"> (</w:t>
            </w:r>
            <w:hyperlink r:id="rId60" w:anchor="int" w:tooltip="(in Python v3.7)" w:history="1">
              <w:r w:rsidRPr="00F05B68">
                <w:rPr>
                  <w:rFonts w:ascii="Lato" w:eastAsia="SimSun" w:hAnsi="Lato" w:cs="SimSun"/>
                  <w:i/>
                  <w:iCs/>
                  <w:color w:val="2980B9"/>
                  <w:kern w:val="0"/>
                  <w:szCs w:val="24"/>
                </w:rPr>
                <w:t>int</w:t>
              </w:r>
            </w:hyperlink>
            <w:r w:rsidRPr="00F05B68">
              <w:rPr>
                <w:rFonts w:ascii="Lato" w:eastAsia="SimSun" w:hAnsi="Lato" w:cs="SimSun"/>
                <w:i/>
                <w:iCs/>
                <w:color w:val="404040"/>
                <w:kern w:val="0"/>
                <w:szCs w:val="24"/>
              </w:rPr>
              <w:t xml:space="preserve"> or </w:t>
            </w:r>
            <w:hyperlink r:id="rId61" w:anchor="str" w:tooltip="(in Python v3.7)" w:history="1">
              <w:r w:rsidRPr="00F05B68">
                <w:rPr>
                  <w:rFonts w:ascii="Lato" w:eastAsia="SimSun" w:hAnsi="Lato" w:cs="SimSun"/>
                  <w:i/>
                  <w:iCs/>
                  <w:color w:val="2980B9"/>
                  <w:kern w:val="0"/>
                  <w:szCs w:val="24"/>
                </w:rPr>
                <w:t>str</w:t>
              </w:r>
            </w:hyperlink>
            <w:r w:rsidRPr="00F05B68">
              <w:rPr>
                <w:rFonts w:ascii="Lato" w:eastAsia="SimSun" w:hAnsi="Lato" w:cs="SimSun"/>
                <w:color w:val="404040"/>
                <w:kern w:val="0"/>
                <w:szCs w:val="24"/>
              </w:rPr>
              <w:t xml:space="preserve">) – The GPIO pin which the button is connected to. See </w:t>
            </w:r>
            <w:hyperlink r:id="rId62" w:anchor="pin-numbering" w:history="1">
              <w:r w:rsidRPr="00F05B68">
                <w:rPr>
                  <w:rFonts w:ascii="Lato" w:eastAsia="SimSun" w:hAnsi="Lato" w:cs="SimSun"/>
                  <w:color w:val="2980B9"/>
                  <w:kern w:val="0"/>
                  <w:szCs w:val="24"/>
                </w:rPr>
                <w:t>Pin Numbering</w:t>
              </w:r>
            </w:hyperlink>
            <w:r w:rsidRPr="00F05B68">
              <w:rPr>
                <w:rFonts w:ascii="Lato" w:eastAsia="SimSun" w:hAnsi="Lato" w:cs="SimSun"/>
                <w:color w:val="404040"/>
                <w:kern w:val="0"/>
                <w:szCs w:val="24"/>
              </w:rPr>
              <w:t xml:space="preserve"> for valid pin numbers. If this is </w:t>
            </w:r>
            <w:hyperlink r:id="rId63" w:anchor="Non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None</w:t>
              </w:r>
            </w:hyperlink>
            <w:r w:rsidRPr="00F05B68">
              <w:rPr>
                <w:rFonts w:ascii="Lato" w:eastAsia="SimSun" w:hAnsi="Lato" w:cs="SimSun"/>
                <w:color w:val="404040"/>
                <w:kern w:val="0"/>
                <w:szCs w:val="24"/>
              </w:rPr>
              <w:t xml:space="preserve"> a </w:t>
            </w:r>
            <w:hyperlink r:id="rId64" w:anchor="gpiozero.GPIODeviceError" w:tooltip="gpiozero.GPIODeviceError" w:history="1">
              <w:r w:rsidRPr="00F05B68">
                <w:rPr>
                  <w:rFonts w:ascii="Consolas" w:eastAsia="SimSun" w:hAnsi="Consolas" w:cs="Courier New"/>
                  <w:b/>
                  <w:bCs/>
                  <w:color w:val="404040"/>
                  <w:kern w:val="0"/>
                  <w:sz w:val="18"/>
                  <w:szCs w:val="18"/>
                  <w:bdr w:val="single" w:sz="6" w:space="0" w:color="E1E4E5" w:frame="1"/>
                  <w:shd w:val="clear" w:color="auto" w:fill="FFFFFF"/>
                </w:rPr>
                <w:t>GPIODeviceError</w:t>
              </w:r>
            </w:hyperlink>
            <w:r w:rsidRPr="00F05B68">
              <w:rPr>
                <w:rFonts w:ascii="Lato" w:eastAsia="SimSun" w:hAnsi="Lato" w:cs="SimSun"/>
                <w:color w:val="404040"/>
                <w:kern w:val="0"/>
                <w:szCs w:val="24"/>
              </w:rPr>
              <w:t xml:space="preserve"> will be raised.</w:t>
            </w:r>
          </w:p>
          <w:p w14:paraId="786053D8"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pull_up</w:t>
            </w:r>
            <w:r w:rsidRPr="00F05B68">
              <w:rPr>
                <w:rFonts w:ascii="Lato" w:eastAsia="SimSun" w:hAnsi="Lato" w:cs="SimSun"/>
                <w:color w:val="404040"/>
                <w:kern w:val="0"/>
                <w:szCs w:val="24"/>
              </w:rPr>
              <w:t xml:space="preserve"> (</w:t>
            </w:r>
            <w:hyperlink r:id="rId65" w:anchor="bool" w:tooltip="(in Python v3.7)" w:history="1">
              <w:r w:rsidRPr="00F05B68">
                <w:rPr>
                  <w:rFonts w:ascii="Lato" w:eastAsia="SimSun" w:hAnsi="Lato" w:cs="SimSun"/>
                  <w:i/>
                  <w:iCs/>
                  <w:color w:val="2980B9"/>
                  <w:kern w:val="0"/>
                  <w:szCs w:val="24"/>
                </w:rPr>
                <w:t>bool</w:t>
              </w:r>
            </w:hyperlink>
            <w:r w:rsidRPr="00F05B68">
              <w:rPr>
                <w:rFonts w:ascii="Lato" w:eastAsia="SimSun" w:hAnsi="Lato" w:cs="SimSun"/>
                <w:i/>
                <w:iCs/>
                <w:color w:val="404040"/>
                <w:kern w:val="0"/>
                <w:szCs w:val="24"/>
              </w:rPr>
              <w:t xml:space="preserve"> or </w:t>
            </w:r>
            <w:hyperlink r:id="rId66" w:anchor="None" w:tooltip="(in Python v3.7)" w:history="1">
              <w:r w:rsidRPr="00F05B68">
                <w:rPr>
                  <w:rFonts w:ascii="Lato" w:eastAsia="SimSun" w:hAnsi="Lato" w:cs="SimSun"/>
                  <w:i/>
                  <w:iCs/>
                  <w:color w:val="2980B9"/>
                  <w:kern w:val="0"/>
                  <w:szCs w:val="24"/>
                </w:rPr>
                <w:t>None</w:t>
              </w:r>
            </w:hyperlink>
            <w:r w:rsidRPr="00F05B68">
              <w:rPr>
                <w:rFonts w:ascii="Lato" w:eastAsia="SimSun" w:hAnsi="Lato" w:cs="SimSun"/>
                <w:color w:val="404040"/>
                <w:kern w:val="0"/>
                <w:szCs w:val="24"/>
              </w:rPr>
              <w:t xml:space="preserve">) – If </w:t>
            </w:r>
            <w:hyperlink r:id="rId67" w:anchor="Tru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True</w:t>
              </w:r>
            </w:hyperlink>
            <w:r w:rsidRPr="00F05B68">
              <w:rPr>
                <w:rFonts w:ascii="Lato" w:eastAsia="SimSun" w:hAnsi="Lato" w:cs="SimSun"/>
                <w:color w:val="404040"/>
                <w:kern w:val="0"/>
                <w:szCs w:val="24"/>
              </w:rPr>
              <w:t xml:space="preserve"> (the default), the GPIO pin will be pulled high by default. In this case, connect the other side of the button to ground. If </w:t>
            </w:r>
            <w:hyperlink r:id="rId68" w:anchor="Fals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False</w:t>
              </w:r>
            </w:hyperlink>
            <w:r w:rsidRPr="00F05B68">
              <w:rPr>
                <w:rFonts w:ascii="Lato" w:eastAsia="SimSun" w:hAnsi="Lato" w:cs="SimSun"/>
                <w:color w:val="404040"/>
                <w:kern w:val="0"/>
                <w:szCs w:val="24"/>
              </w:rPr>
              <w:t xml:space="preserve">, the GPIO pin will be pulled low by default. In this case, connect the other side of the button to 3V3. If </w:t>
            </w:r>
            <w:hyperlink r:id="rId69" w:anchor="Non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None</w:t>
              </w:r>
            </w:hyperlink>
            <w:r w:rsidRPr="00F05B68">
              <w:rPr>
                <w:rFonts w:ascii="Lato" w:eastAsia="SimSun" w:hAnsi="Lato" w:cs="SimSun"/>
                <w:color w:val="404040"/>
                <w:kern w:val="0"/>
                <w:szCs w:val="24"/>
              </w:rPr>
              <w:t xml:space="preserve">, the pin will be floating, so it must be externally pulled up or down and the </w:t>
            </w:r>
            <w:r w:rsidRPr="00F05B68">
              <w:rPr>
                <w:rFonts w:ascii="Consolas" w:eastAsia="SimSun" w:hAnsi="Consolas" w:cs="Courier New"/>
                <w:color w:val="000000"/>
                <w:kern w:val="0"/>
                <w:sz w:val="18"/>
                <w:szCs w:val="18"/>
                <w:bdr w:val="single" w:sz="6" w:space="0" w:color="E1E4E5" w:frame="1"/>
                <w:shd w:val="clear" w:color="auto" w:fill="FFFFFF"/>
              </w:rPr>
              <w:t>active_state</w:t>
            </w:r>
            <w:r w:rsidRPr="00F05B68">
              <w:rPr>
                <w:rFonts w:ascii="Lato" w:eastAsia="SimSun" w:hAnsi="Lato" w:cs="SimSun"/>
                <w:color w:val="404040"/>
                <w:kern w:val="0"/>
                <w:szCs w:val="24"/>
              </w:rPr>
              <w:t xml:space="preserve"> parameter must be set accordingly.</w:t>
            </w:r>
          </w:p>
          <w:p w14:paraId="227D7C02"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active_state</w:t>
            </w:r>
            <w:r w:rsidRPr="00F05B68">
              <w:rPr>
                <w:rFonts w:ascii="Lato" w:eastAsia="SimSun" w:hAnsi="Lato" w:cs="SimSun"/>
                <w:color w:val="404040"/>
                <w:kern w:val="0"/>
                <w:szCs w:val="24"/>
              </w:rPr>
              <w:t xml:space="preserve"> (</w:t>
            </w:r>
            <w:hyperlink r:id="rId70" w:anchor="bool" w:tooltip="(in Python v3.7)" w:history="1">
              <w:r w:rsidRPr="00F05B68">
                <w:rPr>
                  <w:rFonts w:ascii="Lato" w:eastAsia="SimSun" w:hAnsi="Lato" w:cs="SimSun"/>
                  <w:i/>
                  <w:iCs/>
                  <w:color w:val="2980B9"/>
                  <w:kern w:val="0"/>
                  <w:szCs w:val="24"/>
                </w:rPr>
                <w:t>bool</w:t>
              </w:r>
            </w:hyperlink>
            <w:r w:rsidRPr="00F05B68">
              <w:rPr>
                <w:rFonts w:ascii="Lato" w:eastAsia="SimSun" w:hAnsi="Lato" w:cs="SimSun"/>
                <w:i/>
                <w:iCs/>
                <w:color w:val="404040"/>
                <w:kern w:val="0"/>
                <w:szCs w:val="24"/>
              </w:rPr>
              <w:t xml:space="preserve"> or </w:t>
            </w:r>
            <w:hyperlink r:id="rId71" w:anchor="None" w:tooltip="(in Python v3.7)" w:history="1">
              <w:r w:rsidRPr="00F05B68">
                <w:rPr>
                  <w:rFonts w:ascii="Lato" w:eastAsia="SimSun" w:hAnsi="Lato" w:cs="SimSun"/>
                  <w:i/>
                  <w:iCs/>
                  <w:color w:val="2980B9"/>
                  <w:kern w:val="0"/>
                  <w:szCs w:val="24"/>
                </w:rPr>
                <w:t>None</w:t>
              </w:r>
            </w:hyperlink>
            <w:r w:rsidRPr="00F05B68">
              <w:rPr>
                <w:rFonts w:ascii="Lato" w:eastAsia="SimSun" w:hAnsi="Lato" w:cs="SimSun"/>
                <w:color w:val="404040"/>
                <w:kern w:val="0"/>
                <w:szCs w:val="24"/>
              </w:rPr>
              <w:t xml:space="preserve">) – See description under </w:t>
            </w:r>
            <w:hyperlink r:id="rId72" w:anchor="gpiozero.InputDevice" w:tooltip="gpiozero.InputDevice" w:history="1">
              <w:r w:rsidRPr="00F05B68">
                <w:rPr>
                  <w:rFonts w:ascii="Consolas" w:eastAsia="SimSun" w:hAnsi="Consolas" w:cs="Courier New"/>
                  <w:b/>
                  <w:bCs/>
                  <w:color w:val="404040"/>
                  <w:kern w:val="0"/>
                  <w:sz w:val="18"/>
                  <w:szCs w:val="18"/>
                  <w:bdr w:val="single" w:sz="6" w:space="0" w:color="E1E4E5" w:frame="1"/>
                  <w:shd w:val="clear" w:color="auto" w:fill="FFFFFF"/>
                </w:rPr>
                <w:t>InputDevice</w:t>
              </w:r>
            </w:hyperlink>
            <w:r w:rsidRPr="00F05B68">
              <w:rPr>
                <w:rFonts w:ascii="Lato" w:eastAsia="SimSun" w:hAnsi="Lato" w:cs="SimSun"/>
                <w:color w:val="404040"/>
                <w:kern w:val="0"/>
                <w:szCs w:val="24"/>
              </w:rPr>
              <w:t xml:space="preserve"> for more information.</w:t>
            </w:r>
          </w:p>
          <w:p w14:paraId="430B19FD"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bounce_time</w:t>
            </w:r>
            <w:r w:rsidRPr="00F05B68">
              <w:rPr>
                <w:rFonts w:ascii="Lato" w:eastAsia="SimSun" w:hAnsi="Lato" w:cs="SimSun"/>
                <w:color w:val="404040"/>
                <w:kern w:val="0"/>
                <w:szCs w:val="24"/>
              </w:rPr>
              <w:t xml:space="preserve"> (</w:t>
            </w:r>
            <w:hyperlink r:id="rId73" w:anchor="float" w:tooltip="(in Python v3.7)" w:history="1">
              <w:r w:rsidRPr="00F05B68">
                <w:rPr>
                  <w:rFonts w:ascii="Lato" w:eastAsia="SimSun" w:hAnsi="Lato" w:cs="SimSun"/>
                  <w:i/>
                  <w:iCs/>
                  <w:color w:val="2980B9"/>
                  <w:kern w:val="0"/>
                  <w:szCs w:val="24"/>
                </w:rPr>
                <w:t>float</w:t>
              </w:r>
            </w:hyperlink>
            <w:r w:rsidRPr="00F05B68">
              <w:rPr>
                <w:rFonts w:ascii="Lato" w:eastAsia="SimSun" w:hAnsi="Lato" w:cs="SimSun"/>
                <w:i/>
                <w:iCs/>
                <w:color w:val="404040"/>
                <w:kern w:val="0"/>
                <w:szCs w:val="24"/>
              </w:rPr>
              <w:t xml:space="preserve"> or </w:t>
            </w:r>
            <w:hyperlink r:id="rId74" w:anchor="None" w:tooltip="(in Python v3.7)" w:history="1">
              <w:r w:rsidRPr="00F05B68">
                <w:rPr>
                  <w:rFonts w:ascii="Lato" w:eastAsia="SimSun" w:hAnsi="Lato" w:cs="SimSun"/>
                  <w:i/>
                  <w:iCs/>
                  <w:color w:val="2980B9"/>
                  <w:kern w:val="0"/>
                  <w:szCs w:val="24"/>
                </w:rPr>
                <w:t>None</w:t>
              </w:r>
            </w:hyperlink>
            <w:r w:rsidRPr="00F05B68">
              <w:rPr>
                <w:rFonts w:ascii="Lato" w:eastAsia="SimSun" w:hAnsi="Lato" w:cs="SimSun"/>
                <w:color w:val="404040"/>
                <w:kern w:val="0"/>
                <w:szCs w:val="24"/>
              </w:rPr>
              <w:t xml:space="preserve">) – If </w:t>
            </w:r>
            <w:hyperlink r:id="rId75" w:anchor="Non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None</w:t>
              </w:r>
            </w:hyperlink>
            <w:r w:rsidRPr="00F05B68">
              <w:rPr>
                <w:rFonts w:ascii="Lato" w:eastAsia="SimSun" w:hAnsi="Lato" w:cs="SimSun"/>
                <w:color w:val="404040"/>
                <w:kern w:val="0"/>
                <w:szCs w:val="24"/>
              </w:rPr>
              <w:t xml:space="preserve"> (the default), no software bounce compensation will be performed. Otherwise, this is the length of time (in seconds) that the component will ignore changes in state after an initial change.</w:t>
            </w:r>
          </w:p>
          <w:p w14:paraId="1BF0E0C5"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hold_time</w:t>
            </w:r>
            <w:r w:rsidRPr="00F05B68">
              <w:rPr>
                <w:rFonts w:ascii="Lato" w:eastAsia="SimSun" w:hAnsi="Lato" w:cs="SimSun"/>
                <w:color w:val="404040"/>
                <w:kern w:val="0"/>
                <w:szCs w:val="24"/>
              </w:rPr>
              <w:t xml:space="preserve"> (</w:t>
            </w:r>
            <w:hyperlink r:id="rId76" w:anchor="float" w:tooltip="(in Python v3.7)" w:history="1">
              <w:r w:rsidRPr="00F05B68">
                <w:rPr>
                  <w:rFonts w:ascii="Lato" w:eastAsia="SimSun" w:hAnsi="Lato" w:cs="SimSun"/>
                  <w:i/>
                  <w:iCs/>
                  <w:color w:val="2980B9"/>
                  <w:kern w:val="0"/>
                  <w:szCs w:val="24"/>
                </w:rPr>
                <w:t>float</w:t>
              </w:r>
            </w:hyperlink>
            <w:r w:rsidRPr="00F05B68">
              <w:rPr>
                <w:rFonts w:ascii="Lato" w:eastAsia="SimSun" w:hAnsi="Lato" w:cs="SimSun"/>
                <w:color w:val="404040"/>
                <w:kern w:val="0"/>
                <w:szCs w:val="24"/>
              </w:rPr>
              <w:t xml:space="preserve">) – The length of time (in seconds) to wait after the button is pushed, until executing the </w:t>
            </w:r>
            <w:hyperlink r:id="rId77" w:anchor="gpiozero.Button.when_held" w:tooltip="gpiozero.Button.when_held" w:history="1">
              <w:r w:rsidRPr="00F05B68">
                <w:rPr>
                  <w:rFonts w:ascii="Consolas" w:eastAsia="SimSun" w:hAnsi="Consolas" w:cs="Courier New"/>
                  <w:b/>
                  <w:bCs/>
                  <w:color w:val="404040"/>
                  <w:kern w:val="0"/>
                  <w:sz w:val="18"/>
                  <w:szCs w:val="18"/>
                  <w:bdr w:val="single" w:sz="6" w:space="0" w:color="E1E4E5" w:frame="1"/>
                  <w:shd w:val="clear" w:color="auto" w:fill="FFFFFF"/>
                </w:rPr>
                <w:t>when_held</w:t>
              </w:r>
            </w:hyperlink>
            <w:r w:rsidRPr="00F05B68">
              <w:rPr>
                <w:rFonts w:ascii="Lato" w:eastAsia="SimSun" w:hAnsi="Lato" w:cs="SimSun"/>
                <w:color w:val="404040"/>
                <w:kern w:val="0"/>
                <w:szCs w:val="24"/>
              </w:rPr>
              <w:t xml:space="preserve"> handler. Defaults to </w:t>
            </w:r>
            <w:r w:rsidRPr="00F05B68">
              <w:rPr>
                <w:rFonts w:ascii="Consolas" w:eastAsia="SimSun" w:hAnsi="Consolas" w:cs="Courier New"/>
                <w:color w:val="000000"/>
                <w:kern w:val="0"/>
                <w:sz w:val="18"/>
                <w:szCs w:val="18"/>
                <w:bdr w:val="single" w:sz="6" w:space="0" w:color="E1E4E5" w:frame="1"/>
                <w:shd w:val="clear" w:color="auto" w:fill="FFFFFF"/>
              </w:rPr>
              <w:t>1</w:t>
            </w:r>
            <w:r w:rsidRPr="00F05B68">
              <w:rPr>
                <w:rFonts w:ascii="Lato" w:eastAsia="SimSun" w:hAnsi="Lato" w:cs="SimSun"/>
                <w:color w:val="404040"/>
                <w:kern w:val="0"/>
                <w:szCs w:val="24"/>
              </w:rPr>
              <w:t>.</w:t>
            </w:r>
          </w:p>
          <w:p w14:paraId="02EBA197"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hold_repeat</w:t>
            </w:r>
            <w:r w:rsidRPr="00F05B68">
              <w:rPr>
                <w:rFonts w:ascii="Lato" w:eastAsia="SimSun" w:hAnsi="Lato" w:cs="SimSun"/>
                <w:color w:val="404040"/>
                <w:kern w:val="0"/>
                <w:szCs w:val="24"/>
              </w:rPr>
              <w:t xml:space="preserve"> (</w:t>
            </w:r>
            <w:hyperlink r:id="rId78" w:anchor="bool" w:tooltip="(in Python v3.7)" w:history="1">
              <w:r w:rsidRPr="00F05B68">
                <w:rPr>
                  <w:rFonts w:ascii="Lato" w:eastAsia="SimSun" w:hAnsi="Lato" w:cs="SimSun"/>
                  <w:i/>
                  <w:iCs/>
                  <w:color w:val="2980B9"/>
                  <w:kern w:val="0"/>
                  <w:szCs w:val="24"/>
                </w:rPr>
                <w:t>bool</w:t>
              </w:r>
            </w:hyperlink>
            <w:r w:rsidRPr="00F05B68">
              <w:rPr>
                <w:rFonts w:ascii="Lato" w:eastAsia="SimSun" w:hAnsi="Lato" w:cs="SimSun"/>
                <w:color w:val="404040"/>
                <w:kern w:val="0"/>
                <w:szCs w:val="24"/>
              </w:rPr>
              <w:t xml:space="preserve">) – If </w:t>
            </w:r>
            <w:hyperlink r:id="rId79" w:anchor="Tru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True</w:t>
              </w:r>
            </w:hyperlink>
            <w:r w:rsidRPr="00F05B68">
              <w:rPr>
                <w:rFonts w:ascii="Lato" w:eastAsia="SimSun" w:hAnsi="Lato" w:cs="SimSun"/>
                <w:color w:val="404040"/>
                <w:kern w:val="0"/>
                <w:szCs w:val="24"/>
              </w:rPr>
              <w:t xml:space="preserve">, the </w:t>
            </w:r>
            <w:hyperlink r:id="rId80" w:anchor="gpiozero.Button.when_held" w:tooltip="gpiozero.Button.when_held" w:history="1">
              <w:r w:rsidRPr="00F05B68">
                <w:rPr>
                  <w:rFonts w:ascii="Consolas" w:eastAsia="SimSun" w:hAnsi="Consolas" w:cs="Courier New"/>
                  <w:b/>
                  <w:bCs/>
                  <w:color w:val="404040"/>
                  <w:kern w:val="0"/>
                  <w:sz w:val="18"/>
                  <w:szCs w:val="18"/>
                  <w:bdr w:val="single" w:sz="6" w:space="0" w:color="E1E4E5" w:frame="1"/>
                  <w:shd w:val="clear" w:color="auto" w:fill="FFFFFF"/>
                </w:rPr>
                <w:t>when_held</w:t>
              </w:r>
            </w:hyperlink>
            <w:r w:rsidRPr="00F05B68">
              <w:rPr>
                <w:rFonts w:ascii="Lato" w:eastAsia="SimSun" w:hAnsi="Lato" w:cs="SimSun"/>
                <w:color w:val="404040"/>
                <w:kern w:val="0"/>
                <w:szCs w:val="24"/>
              </w:rPr>
              <w:t xml:space="preserve"> handler will be repeatedly executed as long as the device remains active, every </w:t>
            </w:r>
            <w:r w:rsidRPr="00F05B68">
              <w:rPr>
                <w:rFonts w:ascii="Lato" w:eastAsia="SimSun" w:hAnsi="Lato" w:cs="SimSun"/>
                <w:i/>
                <w:iCs/>
                <w:color w:val="404040"/>
                <w:kern w:val="0"/>
                <w:szCs w:val="24"/>
              </w:rPr>
              <w:t>hold_time</w:t>
            </w:r>
            <w:r w:rsidRPr="00F05B68">
              <w:rPr>
                <w:rFonts w:ascii="Lato" w:eastAsia="SimSun" w:hAnsi="Lato" w:cs="SimSun"/>
                <w:color w:val="404040"/>
                <w:kern w:val="0"/>
                <w:szCs w:val="24"/>
              </w:rPr>
              <w:t xml:space="preserve"> seconds. If </w:t>
            </w:r>
            <w:hyperlink r:id="rId81" w:anchor="False" w:tooltip="(in Python v3.7)" w:history="1">
              <w:r w:rsidRPr="00F05B68">
                <w:rPr>
                  <w:rFonts w:ascii="Consolas" w:eastAsia="SimSun" w:hAnsi="Consolas" w:cs="Courier New"/>
                  <w:b/>
                  <w:bCs/>
                  <w:color w:val="404040"/>
                  <w:kern w:val="0"/>
                  <w:sz w:val="18"/>
                  <w:szCs w:val="18"/>
                  <w:bdr w:val="single" w:sz="6" w:space="0" w:color="E1E4E5" w:frame="1"/>
                  <w:shd w:val="clear" w:color="auto" w:fill="FFFFFF"/>
                </w:rPr>
                <w:t>False</w:t>
              </w:r>
            </w:hyperlink>
            <w:r w:rsidRPr="00F05B68">
              <w:rPr>
                <w:rFonts w:ascii="Lato" w:eastAsia="SimSun" w:hAnsi="Lato" w:cs="SimSun"/>
                <w:color w:val="404040"/>
                <w:kern w:val="0"/>
                <w:szCs w:val="24"/>
              </w:rPr>
              <w:t xml:space="preserve"> (the default) the </w:t>
            </w:r>
            <w:hyperlink r:id="rId82" w:anchor="gpiozero.Button.when_held" w:tooltip="gpiozero.Button.when_held" w:history="1">
              <w:r w:rsidRPr="00F05B68">
                <w:rPr>
                  <w:rFonts w:ascii="Consolas" w:eastAsia="SimSun" w:hAnsi="Consolas" w:cs="Courier New"/>
                  <w:b/>
                  <w:bCs/>
                  <w:color w:val="404040"/>
                  <w:kern w:val="0"/>
                  <w:sz w:val="18"/>
                  <w:szCs w:val="18"/>
                  <w:bdr w:val="single" w:sz="6" w:space="0" w:color="E1E4E5" w:frame="1"/>
                  <w:shd w:val="clear" w:color="auto" w:fill="FFFFFF"/>
                </w:rPr>
                <w:t>when_held</w:t>
              </w:r>
            </w:hyperlink>
            <w:r w:rsidRPr="00F05B68">
              <w:rPr>
                <w:rFonts w:ascii="Lato" w:eastAsia="SimSun" w:hAnsi="Lato" w:cs="SimSun"/>
                <w:color w:val="404040"/>
                <w:kern w:val="0"/>
                <w:szCs w:val="24"/>
              </w:rPr>
              <w:t xml:space="preserve"> handler will be only be executed once per hold.</w:t>
            </w:r>
          </w:p>
          <w:p w14:paraId="24A2BDED" w14:textId="77777777" w:rsidR="00F05B68" w:rsidRPr="00F05B68" w:rsidRDefault="00F05B68" w:rsidP="00F05B68">
            <w:pPr>
              <w:widowControl/>
              <w:numPr>
                <w:ilvl w:val="0"/>
                <w:numId w:val="32"/>
              </w:numPr>
              <w:snapToGrid/>
              <w:spacing w:before="100" w:beforeAutospacing="1" w:after="100" w:afterAutospacing="1" w:line="240" w:lineRule="auto"/>
              <w:ind w:left="0"/>
              <w:jc w:val="left"/>
              <w:rPr>
                <w:rFonts w:ascii="Lato" w:eastAsia="SimSun" w:hAnsi="Lato" w:cs="SimSun" w:hint="eastAsia"/>
                <w:color w:val="404040"/>
                <w:kern w:val="0"/>
                <w:szCs w:val="24"/>
              </w:rPr>
            </w:pPr>
            <w:r w:rsidRPr="00F05B68">
              <w:rPr>
                <w:rFonts w:ascii="Lato" w:eastAsia="SimSun" w:hAnsi="Lato" w:cs="SimSun"/>
                <w:b/>
                <w:bCs/>
                <w:color w:val="404040"/>
                <w:kern w:val="0"/>
                <w:szCs w:val="24"/>
              </w:rPr>
              <w:t>pin_factory</w:t>
            </w:r>
            <w:r w:rsidRPr="00F05B68">
              <w:rPr>
                <w:rFonts w:ascii="Lato" w:eastAsia="SimSun" w:hAnsi="Lato" w:cs="SimSun"/>
                <w:color w:val="404040"/>
                <w:kern w:val="0"/>
                <w:szCs w:val="24"/>
              </w:rPr>
              <w:t xml:space="preserve"> (</w:t>
            </w:r>
            <w:hyperlink r:id="rId83" w:anchor="gpiozero.Factory" w:tooltip="gpiozero.Factory" w:history="1">
              <w:r w:rsidRPr="00F05B68">
                <w:rPr>
                  <w:rFonts w:ascii="Lato" w:eastAsia="SimSun" w:hAnsi="Lato" w:cs="SimSun"/>
                  <w:i/>
                  <w:iCs/>
                  <w:color w:val="2980B9"/>
                  <w:kern w:val="0"/>
                  <w:szCs w:val="24"/>
                </w:rPr>
                <w:t>Factory</w:t>
              </w:r>
            </w:hyperlink>
            <w:r w:rsidRPr="00F05B68">
              <w:rPr>
                <w:rFonts w:ascii="Lato" w:eastAsia="SimSun" w:hAnsi="Lato" w:cs="SimSun"/>
                <w:i/>
                <w:iCs/>
                <w:color w:val="404040"/>
                <w:kern w:val="0"/>
                <w:szCs w:val="24"/>
              </w:rPr>
              <w:t xml:space="preserve"> or </w:t>
            </w:r>
            <w:hyperlink r:id="rId84" w:anchor="None" w:tooltip="(in Python v3.7)" w:history="1">
              <w:r w:rsidRPr="00F05B68">
                <w:rPr>
                  <w:rFonts w:ascii="Lato" w:eastAsia="SimSun" w:hAnsi="Lato" w:cs="SimSun"/>
                  <w:i/>
                  <w:iCs/>
                  <w:color w:val="2980B9"/>
                  <w:kern w:val="0"/>
                  <w:szCs w:val="24"/>
                </w:rPr>
                <w:t>None</w:t>
              </w:r>
            </w:hyperlink>
            <w:r w:rsidRPr="00F05B68">
              <w:rPr>
                <w:rFonts w:ascii="Lato" w:eastAsia="SimSun" w:hAnsi="Lato" w:cs="SimSun"/>
                <w:color w:val="404040"/>
                <w:kern w:val="0"/>
                <w:szCs w:val="24"/>
              </w:rPr>
              <w:t xml:space="preserve">) – See </w:t>
            </w:r>
            <w:hyperlink r:id="rId85" w:history="1">
              <w:r w:rsidRPr="00F05B68">
                <w:rPr>
                  <w:rFonts w:ascii="Lato" w:eastAsia="SimSun" w:hAnsi="Lato" w:cs="SimSun"/>
                  <w:color w:val="2980B9"/>
                  <w:kern w:val="0"/>
                  <w:szCs w:val="24"/>
                </w:rPr>
                <w:t>API - Pins</w:t>
              </w:r>
            </w:hyperlink>
            <w:r w:rsidRPr="00F05B68">
              <w:rPr>
                <w:rFonts w:ascii="Lato" w:eastAsia="SimSun" w:hAnsi="Lato" w:cs="SimSun"/>
                <w:color w:val="404040"/>
                <w:kern w:val="0"/>
                <w:szCs w:val="24"/>
              </w:rPr>
              <w:t xml:space="preserve"> for more information (this is an advanced feature which most users can ignore).</w:t>
            </w:r>
          </w:p>
        </w:tc>
      </w:tr>
    </w:tbl>
    <w:p w14:paraId="7833B390" w14:textId="10FFE1A4" w:rsidR="00F05B68" w:rsidRDefault="00F05B68" w:rsidP="00F05B68">
      <w:pPr>
        <w:widowControl/>
        <w:snapToGrid/>
        <w:spacing w:after="180" w:line="360" w:lineRule="atLeast"/>
        <w:jc w:val="left"/>
        <w:rPr>
          <w:rFonts w:ascii="Lato" w:eastAsia="SimSun" w:hAnsi="Lato" w:cs="SimSun" w:hint="eastAsia"/>
          <w:color w:val="404040"/>
          <w:kern w:val="0"/>
          <w:szCs w:val="24"/>
        </w:rPr>
      </w:pPr>
    </w:p>
    <w:p w14:paraId="3C3111AA" w14:textId="6FBAC414" w:rsidR="00F05B68" w:rsidRPr="00EE18A7" w:rsidRDefault="00F05B68" w:rsidP="00EE18A7">
      <w:pPr>
        <w:pStyle w:val="varname"/>
      </w:pPr>
      <w:r w:rsidRPr="00EE18A7">
        <w:t>wait_for_press</w:t>
      </w:r>
      <w:r w:rsidRPr="00EE18A7">
        <w:rPr>
          <w:rStyle w:val="sig-paren"/>
        </w:rPr>
        <w:t>(</w:t>
      </w:r>
      <w:r w:rsidRPr="00EE18A7">
        <w:rPr>
          <w:rStyle w:val="Emphasis"/>
          <w:i w:val="0"/>
          <w:iCs w:val="0"/>
        </w:rPr>
        <w:t>timeout=None</w:t>
      </w:r>
      <w:r w:rsidRPr="00EE18A7">
        <w:rPr>
          <w:rStyle w:val="sig-paren"/>
        </w:rPr>
        <w:t>)</w:t>
      </w:r>
    </w:p>
    <w:p w14:paraId="417F8D1C" w14:textId="16E71DA5" w:rsidR="00F05B68" w:rsidRDefault="00F05B68" w:rsidP="00F05B68">
      <w:pPr>
        <w:spacing w:after="180" w:line="360" w:lineRule="atLeast"/>
        <w:rPr>
          <w:rFonts w:ascii="Lato" w:hAnsi="Lato" w:hint="eastAsia"/>
          <w:color w:val="404040"/>
          <w:lang w:val="en"/>
        </w:rPr>
      </w:pPr>
      <w:r>
        <w:rPr>
          <w:rFonts w:ascii="Lato" w:hAnsi="Lato"/>
          <w:color w:val="404040"/>
          <w:lang w:val="en"/>
        </w:rPr>
        <w:t>Pause the script until the device is activated, or the timeout is reached.</w:t>
      </w:r>
      <w:r w:rsidRPr="00F05B68">
        <w:rPr>
          <w:rStyle w:val="Strong"/>
          <w:rFonts w:ascii="Lato" w:hAnsi="Lato"/>
          <w:color w:val="404040"/>
        </w:rPr>
        <w:t xml:space="preserve"> </w:t>
      </w:r>
      <w:r>
        <w:rPr>
          <w:rStyle w:val="Strong"/>
          <w:rFonts w:ascii="Lato" w:hAnsi="Lato"/>
          <w:color w:val="404040"/>
        </w:rPr>
        <w:t>timeout</w:t>
      </w:r>
      <w:r>
        <w:rPr>
          <w:rFonts w:ascii="Lato" w:hAnsi="Lato"/>
          <w:color w:val="404040"/>
        </w:rPr>
        <w:t xml:space="preserve"> (</w:t>
      </w:r>
      <w:hyperlink r:id="rId86" w:anchor="float" w:tooltip="(in Python v3.7)" w:history="1">
        <w:r>
          <w:rPr>
            <w:rStyle w:val="Emphasis"/>
            <w:rFonts w:ascii="Lato" w:hAnsi="Lato"/>
            <w:color w:val="2980B9"/>
          </w:rPr>
          <w:t>float</w:t>
        </w:r>
      </w:hyperlink>
      <w:r>
        <w:rPr>
          <w:rStyle w:val="Emphasis"/>
          <w:rFonts w:ascii="Lato" w:hAnsi="Lato"/>
          <w:color w:val="404040"/>
        </w:rPr>
        <w:t xml:space="preserve"> or </w:t>
      </w:r>
      <w:hyperlink r:id="rId87" w:anchor="None" w:tooltip="(in Python v3.7)" w:history="1">
        <w:r>
          <w:rPr>
            <w:rStyle w:val="Emphasis"/>
            <w:rFonts w:ascii="Lato" w:hAnsi="Lato"/>
            <w:color w:val="2980B9"/>
          </w:rPr>
          <w:t>None</w:t>
        </w:r>
      </w:hyperlink>
      <w:r>
        <w:rPr>
          <w:rFonts w:ascii="Lato" w:hAnsi="Lato"/>
          <w:color w:val="404040"/>
        </w:rPr>
        <w:t xml:space="preserve">) – Number of seconds to wait before proceeding. If this is </w:t>
      </w:r>
      <w:hyperlink r:id="rId88" w:anchor="None" w:tooltip="(in Python v3.7)" w:history="1">
        <w:r>
          <w:rPr>
            <w:rStyle w:val="pre"/>
            <w:rFonts w:ascii="Consolas" w:hAnsi="Consolas" w:cs="Courier New"/>
            <w:b/>
            <w:bCs/>
            <w:color w:val="404040"/>
            <w:sz w:val="18"/>
            <w:szCs w:val="18"/>
            <w:bdr w:val="single" w:sz="6" w:space="0" w:color="E1E4E5" w:frame="1"/>
            <w:shd w:val="clear" w:color="auto" w:fill="FFFFFF"/>
          </w:rPr>
          <w:t>None</w:t>
        </w:r>
      </w:hyperlink>
      <w:r>
        <w:rPr>
          <w:rFonts w:ascii="Lato" w:hAnsi="Lato"/>
          <w:color w:val="404040"/>
        </w:rPr>
        <w:t xml:space="preserve"> (the default), then wait indefinitely until the device is active.</w:t>
      </w:r>
    </w:p>
    <w:p w14:paraId="70B6593A" w14:textId="2EFF46B5" w:rsidR="00F05B68" w:rsidRPr="00EE18A7" w:rsidRDefault="00F05B68" w:rsidP="00EE18A7">
      <w:pPr>
        <w:pStyle w:val="varname"/>
      </w:pPr>
      <w:r w:rsidRPr="00EE18A7">
        <w:t>wait_for_release</w:t>
      </w:r>
      <w:r w:rsidRPr="00EE18A7">
        <w:rPr>
          <w:rStyle w:val="sig-paren"/>
        </w:rPr>
        <w:t>(</w:t>
      </w:r>
      <w:r w:rsidRPr="00EE18A7">
        <w:rPr>
          <w:rStyle w:val="Emphasis"/>
          <w:i w:val="0"/>
          <w:iCs w:val="0"/>
        </w:rPr>
        <w:t>timeout=None</w:t>
      </w:r>
      <w:r w:rsidRPr="00EE18A7">
        <w:rPr>
          <w:rStyle w:val="sig-paren"/>
        </w:rPr>
        <w:t>)</w:t>
      </w:r>
    </w:p>
    <w:p w14:paraId="1E8A0407" w14:textId="255F7916" w:rsidR="00F05B68" w:rsidRDefault="00F05B68" w:rsidP="00F05B68">
      <w:pPr>
        <w:spacing w:after="180" w:line="360" w:lineRule="atLeast"/>
        <w:rPr>
          <w:rFonts w:ascii="Lato" w:hAnsi="Lato" w:hint="eastAsia"/>
          <w:color w:val="404040"/>
          <w:lang w:val="en"/>
        </w:rPr>
      </w:pPr>
      <w:r>
        <w:rPr>
          <w:rFonts w:ascii="Lato" w:hAnsi="Lato"/>
          <w:color w:val="404040"/>
          <w:lang w:val="en"/>
        </w:rPr>
        <w:t>Pause the script until the device is deactivated, or the timeout is reached.</w:t>
      </w:r>
      <w:r w:rsidRPr="00F05B68">
        <w:rPr>
          <w:rStyle w:val="Strong"/>
          <w:rFonts w:ascii="Lato" w:hAnsi="Lato"/>
          <w:color w:val="404040"/>
        </w:rPr>
        <w:t xml:space="preserve"> </w:t>
      </w:r>
      <w:r>
        <w:rPr>
          <w:rStyle w:val="Strong"/>
          <w:rFonts w:ascii="Lato" w:hAnsi="Lato"/>
          <w:color w:val="404040"/>
        </w:rPr>
        <w:t>timeout</w:t>
      </w:r>
      <w:r>
        <w:rPr>
          <w:rFonts w:ascii="Lato" w:hAnsi="Lato"/>
          <w:color w:val="404040"/>
        </w:rPr>
        <w:t xml:space="preserve"> (</w:t>
      </w:r>
      <w:hyperlink r:id="rId89" w:anchor="float" w:tooltip="(in Python v3.7)" w:history="1">
        <w:r>
          <w:rPr>
            <w:rStyle w:val="Emphasis"/>
            <w:rFonts w:ascii="Lato" w:hAnsi="Lato"/>
            <w:color w:val="2980B9"/>
          </w:rPr>
          <w:t>float</w:t>
        </w:r>
      </w:hyperlink>
      <w:r>
        <w:rPr>
          <w:rStyle w:val="Emphasis"/>
          <w:rFonts w:ascii="Lato" w:hAnsi="Lato"/>
          <w:color w:val="404040"/>
        </w:rPr>
        <w:t xml:space="preserve"> or </w:t>
      </w:r>
      <w:hyperlink r:id="rId90" w:anchor="None" w:tooltip="(in Python v3.7)" w:history="1">
        <w:r>
          <w:rPr>
            <w:rStyle w:val="Emphasis"/>
            <w:rFonts w:ascii="Lato" w:hAnsi="Lato"/>
            <w:color w:val="2980B9"/>
          </w:rPr>
          <w:t>None</w:t>
        </w:r>
      </w:hyperlink>
      <w:r>
        <w:rPr>
          <w:rFonts w:ascii="Lato" w:hAnsi="Lato"/>
          <w:color w:val="404040"/>
        </w:rPr>
        <w:t xml:space="preserve">) – Number of seconds to wait before proceeding. If this is </w:t>
      </w:r>
      <w:hyperlink r:id="rId91" w:anchor="None" w:tooltip="(in Python v3.7)" w:history="1">
        <w:r>
          <w:rPr>
            <w:rStyle w:val="pre"/>
            <w:rFonts w:ascii="Consolas" w:hAnsi="Consolas" w:cs="Courier New"/>
            <w:b/>
            <w:bCs/>
            <w:color w:val="404040"/>
            <w:sz w:val="18"/>
            <w:szCs w:val="18"/>
            <w:bdr w:val="single" w:sz="6" w:space="0" w:color="E1E4E5" w:frame="1"/>
            <w:shd w:val="clear" w:color="auto" w:fill="FFFFFF"/>
          </w:rPr>
          <w:t>None</w:t>
        </w:r>
      </w:hyperlink>
      <w:r>
        <w:rPr>
          <w:rFonts w:ascii="Lato" w:hAnsi="Lato"/>
          <w:color w:val="404040"/>
        </w:rPr>
        <w:t xml:space="preserve"> (the default), then wait indefinitely until the device is inactive.</w:t>
      </w:r>
    </w:p>
    <w:p w14:paraId="4FBCAAFB" w14:textId="17CA0BDF" w:rsidR="00F05B68" w:rsidRPr="00EE18A7" w:rsidRDefault="00F05B68" w:rsidP="00EE18A7">
      <w:pPr>
        <w:pStyle w:val="varname"/>
      </w:pPr>
      <w:r w:rsidRPr="00EE18A7">
        <w:t>held_time</w:t>
      </w:r>
    </w:p>
    <w:p w14:paraId="13F82BFD"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The length of time (in seconds) that the device has been held for. This is counted from the first execution of the </w:t>
      </w:r>
      <w:hyperlink r:id="rId92" w:anchor="gpiozero.Button.when_held" w:tooltip="gpiozero.Button.when_held" w:history="1">
        <w:r>
          <w:rPr>
            <w:rStyle w:val="pre"/>
            <w:rFonts w:ascii="Consolas" w:hAnsi="Consolas" w:cs="Courier New"/>
            <w:b/>
            <w:bCs/>
            <w:color w:val="404040"/>
            <w:sz w:val="18"/>
            <w:szCs w:val="18"/>
            <w:bdr w:val="single" w:sz="6" w:space="0" w:color="E1E4E5" w:frame="1"/>
            <w:shd w:val="clear" w:color="auto" w:fill="FFFFFF"/>
            <w:lang w:val="en"/>
          </w:rPr>
          <w:t>when_held</w:t>
        </w:r>
      </w:hyperlink>
      <w:r>
        <w:rPr>
          <w:rFonts w:ascii="Lato" w:hAnsi="Lato"/>
          <w:color w:val="404040"/>
          <w:lang w:val="en"/>
        </w:rPr>
        <w:t xml:space="preserve"> event rather than when the device activated, in contrast to </w:t>
      </w:r>
      <w:hyperlink r:id="rId93" w:anchor="gpiozero.EventsMixin.active_time" w:tooltip="gpiozero.EventsMixin.active_time" w:history="1">
        <w:r>
          <w:rPr>
            <w:rStyle w:val="pre"/>
            <w:rFonts w:ascii="Consolas" w:hAnsi="Consolas" w:cs="Courier New"/>
            <w:b/>
            <w:bCs/>
            <w:color w:val="404040"/>
            <w:sz w:val="18"/>
            <w:szCs w:val="18"/>
            <w:bdr w:val="single" w:sz="6" w:space="0" w:color="E1E4E5" w:frame="1"/>
            <w:shd w:val="clear" w:color="auto" w:fill="FFFFFF"/>
            <w:lang w:val="en"/>
          </w:rPr>
          <w:t>active_time</w:t>
        </w:r>
      </w:hyperlink>
      <w:r>
        <w:rPr>
          <w:rFonts w:ascii="Lato" w:hAnsi="Lato"/>
          <w:color w:val="404040"/>
          <w:lang w:val="en"/>
        </w:rPr>
        <w:t xml:space="preserve">. If the device is not currently held, this is </w:t>
      </w:r>
      <w:hyperlink r:id="rId94"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w:t>
      </w:r>
    </w:p>
    <w:p w14:paraId="32BC435B" w14:textId="4E31E628" w:rsidR="00F05B68" w:rsidRPr="00EE18A7" w:rsidRDefault="00F05B68" w:rsidP="00EE18A7">
      <w:pPr>
        <w:pStyle w:val="varname"/>
      </w:pPr>
      <w:r w:rsidRPr="00EE18A7">
        <w:t>hold_repeat</w:t>
      </w:r>
    </w:p>
    <w:p w14:paraId="7B70C79B"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If </w:t>
      </w:r>
      <w:hyperlink r:id="rId95" w:anchor="True" w:tooltip="(in Python v3.7)" w:history="1">
        <w:r>
          <w:rPr>
            <w:rStyle w:val="pre"/>
            <w:rFonts w:ascii="Consolas" w:hAnsi="Consolas" w:cs="Courier New"/>
            <w:b/>
            <w:bCs/>
            <w:color w:val="404040"/>
            <w:sz w:val="18"/>
            <w:szCs w:val="18"/>
            <w:bdr w:val="single" w:sz="6" w:space="0" w:color="E1E4E5" w:frame="1"/>
            <w:shd w:val="clear" w:color="auto" w:fill="FFFFFF"/>
            <w:lang w:val="en"/>
          </w:rPr>
          <w:t>True</w:t>
        </w:r>
      </w:hyperlink>
      <w:r>
        <w:rPr>
          <w:rFonts w:ascii="Lato" w:hAnsi="Lato"/>
          <w:color w:val="404040"/>
          <w:lang w:val="en"/>
        </w:rPr>
        <w:t xml:space="preserve">, </w:t>
      </w:r>
      <w:hyperlink r:id="rId96" w:anchor="gpiozero.Button.when_held" w:tooltip="gpiozero.Button.when_held" w:history="1">
        <w:r>
          <w:rPr>
            <w:rStyle w:val="pre"/>
            <w:rFonts w:ascii="Consolas" w:hAnsi="Consolas" w:cs="Courier New"/>
            <w:b/>
            <w:bCs/>
            <w:color w:val="404040"/>
            <w:sz w:val="18"/>
            <w:szCs w:val="18"/>
            <w:bdr w:val="single" w:sz="6" w:space="0" w:color="E1E4E5" w:frame="1"/>
            <w:shd w:val="clear" w:color="auto" w:fill="FFFFFF"/>
            <w:lang w:val="en"/>
          </w:rPr>
          <w:t>when_held</w:t>
        </w:r>
      </w:hyperlink>
      <w:r>
        <w:rPr>
          <w:rFonts w:ascii="Lato" w:hAnsi="Lato"/>
          <w:color w:val="404040"/>
          <w:lang w:val="en"/>
        </w:rPr>
        <w:t xml:space="preserve"> will be executed repeatedly with </w:t>
      </w:r>
      <w:hyperlink r:id="rId97" w:anchor="gpiozero.Button.hold_time" w:tooltip="gpiozero.Button.hold_time" w:history="1">
        <w:r>
          <w:rPr>
            <w:rStyle w:val="pre"/>
            <w:rFonts w:ascii="Consolas" w:hAnsi="Consolas" w:cs="Courier New"/>
            <w:b/>
            <w:bCs/>
            <w:color w:val="404040"/>
            <w:sz w:val="18"/>
            <w:szCs w:val="18"/>
            <w:bdr w:val="single" w:sz="6" w:space="0" w:color="E1E4E5" w:frame="1"/>
            <w:shd w:val="clear" w:color="auto" w:fill="FFFFFF"/>
            <w:lang w:val="en"/>
          </w:rPr>
          <w:t>hold_time</w:t>
        </w:r>
      </w:hyperlink>
      <w:r>
        <w:rPr>
          <w:rFonts w:ascii="Lato" w:hAnsi="Lato"/>
          <w:color w:val="404040"/>
          <w:lang w:val="en"/>
        </w:rPr>
        <w:t xml:space="preserve"> seconds between each invocation.</w:t>
      </w:r>
    </w:p>
    <w:p w14:paraId="30A68570" w14:textId="772CD429" w:rsidR="00F05B68" w:rsidRPr="00EE18A7" w:rsidRDefault="00F05B68" w:rsidP="00EE18A7">
      <w:pPr>
        <w:pStyle w:val="varname"/>
      </w:pPr>
      <w:r w:rsidRPr="00EE18A7">
        <w:t>hold_time</w:t>
      </w:r>
    </w:p>
    <w:p w14:paraId="7F59E48A"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The length of time (in seconds) to wait after the device is activated, until executing the </w:t>
      </w:r>
      <w:hyperlink r:id="rId98" w:anchor="gpiozero.Button.when_held" w:tooltip="gpiozero.Button.when_held" w:history="1">
        <w:r>
          <w:rPr>
            <w:rStyle w:val="pre"/>
            <w:rFonts w:ascii="Consolas" w:hAnsi="Consolas" w:cs="Courier New"/>
            <w:b/>
            <w:bCs/>
            <w:color w:val="404040"/>
            <w:sz w:val="18"/>
            <w:szCs w:val="18"/>
            <w:bdr w:val="single" w:sz="6" w:space="0" w:color="E1E4E5" w:frame="1"/>
            <w:shd w:val="clear" w:color="auto" w:fill="FFFFFF"/>
            <w:lang w:val="en"/>
          </w:rPr>
          <w:t>when_held</w:t>
        </w:r>
      </w:hyperlink>
      <w:r>
        <w:rPr>
          <w:rFonts w:ascii="Lato" w:hAnsi="Lato"/>
          <w:color w:val="404040"/>
          <w:lang w:val="en"/>
        </w:rPr>
        <w:t xml:space="preserve"> handler. If </w:t>
      </w:r>
      <w:hyperlink r:id="rId99" w:anchor="gpiozero.Button.hold_repeat" w:tooltip="gpiozero.Button.hold_repeat" w:history="1">
        <w:r>
          <w:rPr>
            <w:rStyle w:val="pre"/>
            <w:rFonts w:ascii="Consolas" w:hAnsi="Consolas" w:cs="Courier New"/>
            <w:b/>
            <w:bCs/>
            <w:color w:val="404040"/>
            <w:sz w:val="18"/>
            <w:szCs w:val="18"/>
            <w:bdr w:val="single" w:sz="6" w:space="0" w:color="E1E4E5" w:frame="1"/>
            <w:shd w:val="clear" w:color="auto" w:fill="FFFFFF"/>
            <w:lang w:val="en"/>
          </w:rPr>
          <w:t>hold_repeat</w:t>
        </w:r>
      </w:hyperlink>
      <w:r>
        <w:rPr>
          <w:rFonts w:ascii="Lato" w:hAnsi="Lato"/>
          <w:color w:val="404040"/>
          <w:lang w:val="en"/>
        </w:rPr>
        <w:t xml:space="preserve"> is True, this is also the length of time between invocations of </w:t>
      </w:r>
      <w:hyperlink r:id="rId100" w:anchor="gpiozero.Button.when_held" w:tooltip="gpiozero.Button.when_held" w:history="1">
        <w:r>
          <w:rPr>
            <w:rStyle w:val="pre"/>
            <w:rFonts w:ascii="Consolas" w:hAnsi="Consolas" w:cs="Courier New"/>
            <w:b/>
            <w:bCs/>
            <w:color w:val="404040"/>
            <w:sz w:val="18"/>
            <w:szCs w:val="18"/>
            <w:bdr w:val="single" w:sz="6" w:space="0" w:color="E1E4E5" w:frame="1"/>
            <w:shd w:val="clear" w:color="auto" w:fill="FFFFFF"/>
            <w:lang w:val="en"/>
          </w:rPr>
          <w:t>when_held</w:t>
        </w:r>
      </w:hyperlink>
      <w:r>
        <w:rPr>
          <w:rFonts w:ascii="Lato" w:hAnsi="Lato"/>
          <w:color w:val="404040"/>
          <w:lang w:val="en"/>
        </w:rPr>
        <w:t>.</w:t>
      </w:r>
    </w:p>
    <w:p w14:paraId="36A16D95" w14:textId="54981659" w:rsidR="00F05B68" w:rsidRPr="00EE18A7" w:rsidRDefault="00F05B68" w:rsidP="00EE18A7">
      <w:pPr>
        <w:pStyle w:val="varname"/>
      </w:pPr>
      <w:r w:rsidRPr="00EE18A7">
        <w:t>is_held</w:t>
      </w:r>
    </w:p>
    <w:p w14:paraId="69F5B2E3"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When </w:t>
      </w:r>
      <w:hyperlink r:id="rId101" w:anchor="True" w:tooltip="(in Python v3.7)" w:history="1">
        <w:r>
          <w:rPr>
            <w:rStyle w:val="pre"/>
            <w:rFonts w:ascii="Consolas" w:hAnsi="Consolas" w:cs="Courier New"/>
            <w:b/>
            <w:bCs/>
            <w:color w:val="404040"/>
            <w:sz w:val="18"/>
            <w:szCs w:val="18"/>
            <w:bdr w:val="single" w:sz="6" w:space="0" w:color="E1E4E5" w:frame="1"/>
            <w:shd w:val="clear" w:color="auto" w:fill="FFFFFF"/>
            <w:lang w:val="en"/>
          </w:rPr>
          <w:t>True</w:t>
        </w:r>
      </w:hyperlink>
      <w:r>
        <w:rPr>
          <w:rFonts w:ascii="Lato" w:hAnsi="Lato"/>
          <w:color w:val="404040"/>
          <w:lang w:val="en"/>
        </w:rPr>
        <w:t xml:space="preserve">, the device has been active for at least </w:t>
      </w:r>
      <w:hyperlink r:id="rId102" w:anchor="gpiozero.Button.hold_time" w:tooltip="gpiozero.Button.hold_time" w:history="1">
        <w:r>
          <w:rPr>
            <w:rStyle w:val="pre"/>
            <w:rFonts w:ascii="Consolas" w:hAnsi="Consolas" w:cs="Courier New"/>
            <w:b/>
            <w:bCs/>
            <w:color w:val="404040"/>
            <w:sz w:val="18"/>
            <w:szCs w:val="18"/>
            <w:bdr w:val="single" w:sz="6" w:space="0" w:color="E1E4E5" w:frame="1"/>
            <w:shd w:val="clear" w:color="auto" w:fill="FFFFFF"/>
            <w:lang w:val="en"/>
          </w:rPr>
          <w:t>hold_time</w:t>
        </w:r>
      </w:hyperlink>
      <w:r>
        <w:rPr>
          <w:rFonts w:ascii="Lato" w:hAnsi="Lato"/>
          <w:color w:val="404040"/>
          <w:lang w:val="en"/>
        </w:rPr>
        <w:t xml:space="preserve"> seconds.</w:t>
      </w:r>
    </w:p>
    <w:p w14:paraId="11DC8C6E" w14:textId="587F079F" w:rsidR="00F05B68" w:rsidRPr="00EE18A7" w:rsidRDefault="00F05B68" w:rsidP="00EE18A7">
      <w:pPr>
        <w:pStyle w:val="varname"/>
      </w:pPr>
      <w:r w:rsidRPr="00EE18A7">
        <w:t>is_pressed</w:t>
      </w:r>
    </w:p>
    <w:p w14:paraId="550402E5"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Returns </w:t>
      </w:r>
      <w:hyperlink r:id="rId103" w:anchor="True" w:tooltip="(in Python v3.7)" w:history="1">
        <w:r>
          <w:rPr>
            <w:rStyle w:val="pre"/>
            <w:rFonts w:ascii="Consolas" w:hAnsi="Consolas" w:cs="Courier New"/>
            <w:b/>
            <w:bCs/>
            <w:color w:val="404040"/>
            <w:sz w:val="18"/>
            <w:szCs w:val="18"/>
            <w:bdr w:val="single" w:sz="6" w:space="0" w:color="E1E4E5" w:frame="1"/>
            <w:shd w:val="clear" w:color="auto" w:fill="FFFFFF"/>
            <w:lang w:val="en"/>
          </w:rPr>
          <w:t>True</w:t>
        </w:r>
      </w:hyperlink>
      <w:r>
        <w:rPr>
          <w:rFonts w:ascii="Lato" w:hAnsi="Lato"/>
          <w:color w:val="404040"/>
          <w:lang w:val="en"/>
        </w:rPr>
        <w:t xml:space="preserve"> if the device is currently active and </w:t>
      </w:r>
      <w:hyperlink r:id="rId104" w:anchor="False" w:tooltip="(in Python v3.7)" w:history="1">
        <w:r>
          <w:rPr>
            <w:rStyle w:val="pre"/>
            <w:rFonts w:ascii="Consolas" w:hAnsi="Consolas" w:cs="Courier New"/>
            <w:b/>
            <w:bCs/>
            <w:color w:val="404040"/>
            <w:sz w:val="18"/>
            <w:szCs w:val="18"/>
            <w:bdr w:val="single" w:sz="6" w:space="0" w:color="E1E4E5" w:frame="1"/>
            <w:shd w:val="clear" w:color="auto" w:fill="FFFFFF"/>
            <w:lang w:val="en"/>
          </w:rPr>
          <w:t>False</w:t>
        </w:r>
      </w:hyperlink>
      <w:r>
        <w:rPr>
          <w:rFonts w:ascii="Lato" w:hAnsi="Lato"/>
          <w:color w:val="404040"/>
          <w:lang w:val="en"/>
        </w:rPr>
        <w:t xml:space="preserve"> otherwise. This property is usually derived from </w:t>
      </w:r>
      <w:hyperlink r:id="rId105" w:anchor="gpiozero.Button.value" w:tooltip="gpiozero.Button.value" w:history="1">
        <w:r>
          <w:rPr>
            <w:rStyle w:val="pre"/>
            <w:rFonts w:ascii="Consolas" w:hAnsi="Consolas" w:cs="Courier New"/>
            <w:b/>
            <w:bCs/>
            <w:color w:val="404040"/>
            <w:sz w:val="18"/>
            <w:szCs w:val="18"/>
            <w:bdr w:val="single" w:sz="6" w:space="0" w:color="E1E4E5" w:frame="1"/>
            <w:shd w:val="clear" w:color="auto" w:fill="FFFFFF"/>
            <w:lang w:val="en"/>
          </w:rPr>
          <w:t>value</w:t>
        </w:r>
      </w:hyperlink>
      <w:r>
        <w:rPr>
          <w:rFonts w:ascii="Lato" w:hAnsi="Lato"/>
          <w:color w:val="404040"/>
          <w:lang w:val="en"/>
        </w:rPr>
        <w:t xml:space="preserve">. Unlike </w:t>
      </w:r>
      <w:hyperlink r:id="rId106" w:anchor="gpiozero.Button.value" w:tooltip="gpiozero.Button.value" w:history="1">
        <w:r>
          <w:rPr>
            <w:rStyle w:val="pre"/>
            <w:rFonts w:ascii="Consolas" w:hAnsi="Consolas" w:cs="Courier New"/>
            <w:b/>
            <w:bCs/>
            <w:color w:val="404040"/>
            <w:sz w:val="18"/>
            <w:szCs w:val="18"/>
            <w:bdr w:val="single" w:sz="6" w:space="0" w:color="E1E4E5" w:frame="1"/>
            <w:shd w:val="clear" w:color="auto" w:fill="FFFFFF"/>
            <w:lang w:val="en"/>
          </w:rPr>
          <w:t>value</w:t>
        </w:r>
      </w:hyperlink>
      <w:r>
        <w:rPr>
          <w:rFonts w:ascii="Lato" w:hAnsi="Lato"/>
          <w:color w:val="404040"/>
          <w:lang w:val="en"/>
        </w:rPr>
        <w:t xml:space="preserve">, this is </w:t>
      </w:r>
      <w:r>
        <w:rPr>
          <w:rStyle w:val="Emphasis"/>
          <w:rFonts w:ascii="Lato" w:hAnsi="Lato"/>
          <w:color w:val="404040"/>
          <w:lang w:val="en"/>
        </w:rPr>
        <w:t>always</w:t>
      </w:r>
      <w:r>
        <w:rPr>
          <w:rFonts w:ascii="Lato" w:hAnsi="Lato"/>
          <w:color w:val="404040"/>
          <w:lang w:val="en"/>
        </w:rPr>
        <w:t xml:space="preserve"> a boolean.</w:t>
      </w:r>
    </w:p>
    <w:p w14:paraId="15EFE81B" w14:textId="4AB4183A" w:rsidR="00F05B68" w:rsidRPr="00EE18A7" w:rsidRDefault="00F05B68" w:rsidP="00EE18A7">
      <w:pPr>
        <w:pStyle w:val="varname"/>
      </w:pPr>
      <w:r w:rsidRPr="00EE18A7">
        <w:t>pin</w:t>
      </w:r>
    </w:p>
    <w:p w14:paraId="2FA81047"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 xml:space="preserve">The </w:t>
      </w:r>
      <w:hyperlink r:id="rId107" w:anchor="gpiozero.Pin" w:tooltip="gpiozero.Pin" w:history="1">
        <w:r>
          <w:rPr>
            <w:rStyle w:val="pre"/>
            <w:rFonts w:ascii="Consolas" w:hAnsi="Consolas" w:cs="Courier New"/>
            <w:b/>
            <w:bCs/>
            <w:color w:val="404040"/>
            <w:sz w:val="18"/>
            <w:szCs w:val="18"/>
            <w:bdr w:val="single" w:sz="6" w:space="0" w:color="E1E4E5" w:frame="1"/>
            <w:shd w:val="clear" w:color="auto" w:fill="FFFFFF"/>
            <w:lang w:val="en"/>
          </w:rPr>
          <w:t>Pin</w:t>
        </w:r>
      </w:hyperlink>
      <w:r>
        <w:rPr>
          <w:rFonts w:ascii="Lato" w:hAnsi="Lato"/>
          <w:color w:val="404040"/>
          <w:lang w:val="en"/>
        </w:rPr>
        <w:t xml:space="preserve"> that the device is connected to. This will be </w:t>
      </w:r>
      <w:hyperlink r:id="rId108"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 xml:space="preserve"> if the device has been closed (see the </w:t>
      </w:r>
      <w:hyperlink r:id="rId109" w:anchor="gpiozero.Device.close" w:tooltip="gpiozero.Device.close" w:history="1">
        <w:r>
          <w:rPr>
            <w:rStyle w:val="pre"/>
            <w:rFonts w:ascii="Consolas" w:hAnsi="Consolas" w:cs="Courier New"/>
            <w:b/>
            <w:bCs/>
            <w:color w:val="404040"/>
            <w:sz w:val="18"/>
            <w:szCs w:val="18"/>
            <w:bdr w:val="single" w:sz="6" w:space="0" w:color="E1E4E5" w:frame="1"/>
            <w:shd w:val="clear" w:color="auto" w:fill="FFFFFF"/>
            <w:lang w:val="en"/>
          </w:rPr>
          <w:t>close()</w:t>
        </w:r>
      </w:hyperlink>
      <w:r>
        <w:rPr>
          <w:rFonts w:ascii="Lato" w:hAnsi="Lato"/>
          <w:color w:val="404040"/>
          <w:lang w:val="en"/>
        </w:rPr>
        <w:t xml:space="preserve"> method). When dealing with GPIO pins, query </w:t>
      </w:r>
      <w:r>
        <w:rPr>
          <w:rStyle w:val="pre"/>
          <w:rFonts w:ascii="Consolas" w:hAnsi="Consolas" w:cs="Courier New"/>
          <w:color w:val="000000"/>
          <w:sz w:val="18"/>
          <w:szCs w:val="18"/>
          <w:bdr w:val="single" w:sz="6" w:space="0" w:color="E1E4E5" w:frame="1"/>
          <w:shd w:val="clear" w:color="auto" w:fill="FFFFFF"/>
          <w:lang w:val="en"/>
        </w:rPr>
        <w:t>pin.number</w:t>
      </w:r>
      <w:r>
        <w:rPr>
          <w:rFonts w:ascii="Lato" w:hAnsi="Lato"/>
          <w:color w:val="404040"/>
          <w:lang w:val="en"/>
        </w:rPr>
        <w:t xml:space="preserve"> to discover the GPIO pin (in BCM numbering) that the device is connected to.</w:t>
      </w:r>
    </w:p>
    <w:p w14:paraId="5D853DAC" w14:textId="4BD1A8A2" w:rsidR="00F05B68" w:rsidRPr="00EE18A7" w:rsidRDefault="00F05B68" w:rsidP="00EE18A7">
      <w:pPr>
        <w:pStyle w:val="varname"/>
      </w:pPr>
      <w:r w:rsidRPr="00EE18A7">
        <w:t>pull_up</w:t>
      </w:r>
    </w:p>
    <w:p w14:paraId="5B9BCD12"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lastRenderedPageBreak/>
        <w:t xml:space="preserve">If </w:t>
      </w:r>
      <w:hyperlink r:id="rId110" w:anchor="True" w:tooltip="(in Python v3.7)" w:history="1">
        <w:r>
          <w:rPr>
            <w:rStyle w:val="pre"/>
            <w:rFonts w:ascii="Consolas" w:hAnsi="Consolas" w:cs="Courier New"/>
            <w:b/>
            <w:bCs/>
            <w:color w:val="404040"/>
            <w:sz w:val="18"/>
            <w:szCs w:val="18"/>
            <w:bdr w:val="single" w:sz="6" w:space="0" w:color="E1E4E5" w:frame="1"/>
            <w:shd w:val="clear" w:color="auto" w:fill="FFFFFF"/>
            <w:lang w:val="en"/>
          </w:rPr>
          <w:t>True</w:t>
        </w:r>
      </w:hyperlink>
      <w:r>
        <w:rPr>
          <w:rFonts w:ascii="Lato" w:hAnsi="Lato"/>
          <w:color w:val="404040"/>
          <w:lang w:val="en"/>
        </w:rPr>
        <w:t>, the device uses a pull-up resistor to set the GPIO pin “high” by default.</w:t>
      </w:r>
    </w:p>
    <w:p w14:paraId="0317005D" w14:textId="0D6CB8EA" w:rsidR="00F05B68" w:rsidRPr="00EE18A7" w:rsidRDefault="00F05B68" w:rsidP="00EE18A7">
      <w:pPr>
        <w:pStyle w:val="varname"/>
      </w:pPr>
      <w:r w:rsidRPr="00EE18A7">
        <w:t>value</w:t>
      </w:r>
    </w:p>
    <w:p w14:paraId="24759494" w14:textId="77777777" w:rsidR="00F05B68" w:rsidRDefault="00F05B68" w:rsidP="00F05B68">
      <w:pPr>
        <w:spacing w:after="180" w:line="360" w:lineRule="atLeast"/>
        <w:rPr>
          <w:rFonts w:ascii="Lato" w:hAnsi="Lato" w:hint="eastAsia"/>
          <w:color w:val="404040"/>
          <w:lang w:val="en"/>
        </w:rPr>
      </w:pPr>
      <w:r>
        <w:rPr>
          <w:rFonts w:ascii="Lato" w:hAnsi="Lato"/>
          <w:color w:val="404040"/>
          <w:lang w:val="en"/>
        </w:rPr>
        <w:t>Returns 1 if the button is currently pressed, and 0 if it is not.</w:t>
      </w:r>
    </w:p>
    <w:p w14:paraId="4DD1AC5D" w14:textId="60BECF34" w:rsidR="00F05B68" w:rsidRPr="00EE18A7" w:rsidRDefault="00F05B68" w:rsidP="00EE18A7">
      <w:pPr>
        <w:pStyle w:val="varname"/>
      </w:pPr>
      <w:r w:rsidRPr="00EE18A7">
        <w:t>when_held</w:t>
      </w:r>
    </w:p>
    <w:p w14:paraId="363AA595" w14:textId="4DA15AA2" w:rsidR="00F05B68" w:rsidRDefault="00F05B68" w:rsidP="00EE18A7">
      <w:pPr>
        <w:spacing w:after="180" w:line="360" w:lineRule="atLeast"/>
        <w:rPr>
          <w:rFonts w:ascii="Lato" w:hAnsi="Lato" w:hint="eastAsia"/>
          <w:color w:val="404040"/>
          <w:lang w:val="en"/>
        </w:rPr>
      </w:pPr>
      <w:r>
        <w:rPr>
          <w:rFonts w:ascii="Lato" w:hAnsi="Lato"/>
          <w:color w:val="404040"/>
          <w:lang w:val="en"/>
        </w:rPr>
        <w:t xml:space="preserve">The function to run when the device has remained active for </w:t>
      </w:r>
      <w:hyperlink r:id="rId111" w:anchor="gpiozero.Button.hold_time" w:tooltip="gpiozero.Button.hold_time" w:history="1">
        <w:r>
          <w:rPr>
            <w:rStyle w:val="pre"/>
            <w:rFonts w:ascii="Consolas" w:hAnsi="Consolas" w:cs="Courier New"/>
            <w:b/>
            <w:bCs/>
            <w:color w:val="404040"/>
            <w:sz w:val="18"/>
            <w:szCs w:val="18"/>
            <w:bdr w:val="single" w:sz="6" w:space="0" w:color="E1E4E5" w:frame="1"/>
            <w:shd w:val="clear" w:color="auto" w:fill="FFFFFF"/>
            <w:lang w:val="en"/>
          </w:rPr>
          <w:t>hold_time</w:t>
        </w:r>
      </w:hyperlink>
      <w:r w:rsidR="00EE18A7">
        <w:rPr>
          <w:rFonts w:ascii="Lato" w:hAnsi="Lato"/>
          <w:color w:val="404040"/>
          <w:lang w:val="en"/>
        </w:rPr>
        <w:t xml:space="preserve"> seconds. </w:t>
      </w:r>
      <w:r>
        <w:rPr>
          <w:rFonts w:ascii="Lato" w:hAnsi="Lato"/>
          <w:color w:val="404040"/>
          <w:lang w:val="en"/>
        </w:rPr>
        <w:t>This can be set to a function which accepts no (mandatory) parameters, or a Python function which accepts a single mandatory parameter (with as many optional parameters as you like). If the function accepts a single mandatory parameter, the device that activated will be passed as that parameter.</w:t>
      </w:r>
      <w:r w:rsidR="00EE18A7">
        <w:rPr>
          <w:rFonts w:ascii="Lato" w:hAnsi="Lato"/>
          <w:color w:val="404040"/>
          <w:lang w:val="en"/>
        </w:rPr>
        <w:t xml:space="preserve"> </w:t>
      </w:r>
      <w:r>
        <w:rPr>
          <w:rFonts w:ascii="Lato" w:hAnsi="Lato"/>
          <w:color w:val="404040"/>
          <w:lang w:val="en"/>
        </w:rPr>
        <w:t xml:space="preserve">Set this property to </w:t>
      </w:r>
      <w:hyperlink r:id="rId112"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 xml:space="preserve"> (the default) to disable the event.</w:t>
      </w:r>
    </w:p>
    <w:p w14:paraId="02EF227E" w14:textId="64B7F089" w:rsidR="00F05B68" w:rsidRPr="00EE18A7" w:rsidRDefault="00F05B68" w:rsidP="00EE18A7">
      <w:pPr>
        <w:pStyle w:val="varname"/>
      </w:pPr>
      <w:r w:rsidRPr="00EE18A7">
        <w:t>when_pressed</w:t>
      </w:r>
    </w:p>
    <w:p w14:paraId="767566F9" w14:textId="0F32CE83" w:rsidR="00F05B68" w:rsidRDefault="00F05B68" w:rsidP="00EE18A7">
      <w:pPr>
        <w:spacing w:after="180" w:line="360" w:lineRule="atLeast"/>
        <w:rPr>
          <w:rFonts w:ascii="Lato" w:hAnsi="Lato" w:hint="eastAsia"/>
          <w:color w:val="404040"/>
          <w:lang w:val="en"/>
        </w:rPr>
      </w:pPr>
      <w:r>
        <w:rPr>
          <w:rFonts w:ascii="Lato" w:hAnsi="Lato"/>
          <w:color w:val="404040"/>
          <w:lang w:val="en"/>
        </w:rPr>
        <w:t>The function to run when the device changes</w:t>
      </w:r>
      <w:r w:rsidR="00EE18A7">
        <w:rPr>
          <w:rFonts w:ascii="Lato" w:hAnsi="Lato"/>
          <w:color w:val="404040"/>
          <w:lang w:val="en"/>
        </w:rPr>
        <w:t xml:space="preserve"> state from inactive to active. </w:t>
      </w:r>
      <w:r>
        <w:rPr>
          <w:rFonts w:ascii="Lato" w:hAnsi="Lato"/>
          <w:color w:val="404040"/>
          <w:lang w:val="en"/>
        </w:rPr>
        <w:t>This can be set to a function which accepts no (mandatory) parameters, or a Python function which accepts a single mandatory parameter (with as many optional parameters as you like). If the function accepts a single mandatory parameter, the device that activated it will be passed as that parameter.</w:t>
      </w:r>
      <w:r w:rsidR="00EE18A7">
        <w:rPr>
          <w:rFonts w:ascii="Lato" w:hAnsi="Lato"/>
          <w:color w:val="404040"/>
          <w:lang w:val="en"/>
        </w:rPr>
        <w:t xml:space="preserve"> </w:t>
      </w:r>
      <w:r>
        <w:rPr>
          <w:rFonts w:ascii="Lato" w:hAnsi="Lato"/>
          <w:color w:val="404040"/>
          <w:lang w:val="en"/>
        </w:rPr>
        <w:t xml:space="preserve">Set this property to </w:t>
      </w:r>
      <w:hyperlink r:id="rId113"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 xml:space="preserve"> (the default) to disable the event.</w:t>
      </w:r>
    </w:p>
    <w:p w14:paraId="10FC61CF" w14:textId="096A64C8" w:rsidR="00F05B68" w:rsidRPr="00EE18A7" w:rsidRDefault="00F05B68" w:rsidP="00EE18A7">
      <w:pPr>
        <w:pStyle w:val="varname"/>
      </w:pPr>
      <w:r w:rsidRPr="00EE18A7">
        <w:t>when_released</w:t>
      </w:r>
    </w:p>
    <w:p w14:paraId="000713B9" w14:textId="051A6BD9" w:rsidR="005E5378" w:rsidRDefault="00F05B68" w:rsidP="00EE18A7">
      <w:pPr>
        <w:spacing w:after="180" w:line="360" w:lineRule="atLeast"/>
        <w:rPr>
          <w:rFonts w:ascii="Lato" w:hAnsi="Lato" w:hint="eastAsia"/>
          <w:color w:val="404040"/>
          <w:lang w:val="en"/>
        </w:rPr>
      </w:pPr>
      <w:r>
        <w:rPr>
          <w:rFonts w:ascii="Lato" w:hAnsi="Lato"/>
          <w:color w:val="404040"/>
          <w:lang w:val="en"/>
        </w:rPr>
        <w:t>The function to run when the device changes</w:t>
      </w:r>
      <w:r w:rsidR="00EE18A7">
        <w:rPr>
          <w:rFonts w:ascii="Lato" w:hAnsi="Lato"/>
          <w:color w:val="404040"/>
          <w:lang w:val="en"/>
        </w:rPr>
        <w:t xml:space="preserve"> state from active to inactive. </w:t>
      </w:r>
      <w:r>
        <w:rPr>
          <w:rFonts w:ascii="Lato" w:hAnsi="Lato"/>
          <w:color w:val="404040"/>
          <w:lang w:val="en"/>
        </w:rPr>
        <w:t>This can be set to a function which accepts no (mandatory) parameters, or a Python function which accepts a single mandatory parameter (with as many optional parameters as you like). If the function accepts a single mandatory parameter, the device that deactivated it will be passed as that parameter.</w:t>
      </w:r>
      <w:r w:rsidR="00EE18A7">
        <w:rPr>
          <w:rFonts w:ascii="Lato" w:hAnsi="Lato"/>
          <w:color w:val="404040"/>
          <w:lang w:val="en"/>
        </w:rPr>
        <w:t xml:space="preserve"> </w:t>
      </w:r>
      <w:r>
        <w:rPr>
          <w:rFonts w:ascii="Lato" w:hAnsi="Lato"/>
          <w:color w:val="404040"/>
          <w:lang w:val="en"/>
        </w:rPr>
        <w:t xml:space="preserve">Set this property to </w:t>
      </w:r>
      <w:hyperlink r:id="rId114" w:anchor="None" w:tooltip="(in Python v3.7)" w:history="1">
        <w:r>
          <w:rPr>
            <w:rStyle w:val="pre"/>
            <w:rFonts w:ascii="Consolas" w:hAnsi="Consolas" w:cs="Courier New"/>
            <w:b/>
            <w:bCs/>
            <w:color w:val="404040"/>
            <w:sz w:val="18"/>
            <w:szCs w:val="18"/>
            <w:bdr w:val="single" w:sz="6" w:space="0" w:color="E1E4E5" w:frame="1"/>
            <w:shd w:val="clear" w:color="auto" w:fill="FFFFFF"/>
            <w:lang w:val="en"/>
          </w:rPr>
          <w:t>None</w:t>
        </w:r>
      </w:hyperlink>
      <w:r>
        <w:rPr>
          <w:rFonts w:ascii="Lato" w:hAnsi="Lato"/>
          <w:color w:val="404040"/>
          <w:lang w:val="en"/>
        </w:rPr>
        <w:t xml:space="preserve"> (the default) to disable the event.</w:t>
      </w:r>
    </w:p>
    <w:p w14:paraId="3B226964" w14:textId="77777777" w:rsidR="009D19F0" w:rsidRDefault="009D19F0" w:rsidP="009D19F0">
      <w:pPr>
        <w:ind w:firstLine="0"/>
        <w:rPr>
          <w:rStyle w:val="SubtleEmphasis"/>
          <w:i w:val="0"/>
        </w:rPr>
      </w:pPr>
    </w:p>
    <w:p w14:paraId="32320043" w14:textId="72516939" w:rsidR="009D19F0" w:rsidRDefault="009D19F0" w:rsidP="009D19F0">
      <w:pPr>
        <w:ind w:firstLine="0"/>
        <w:rPr>
          <w:rStyle w:val="SubtleEmphasis"/>
          <w:i w:val="0"/>
        </w:rPr>
      </w:pPr>
      <w:r>
        <w:rPr>
          <w:rStyle w:val="SubtleEmphasis"/>
          <w:rFonts w:hint="eastAsia"/>
          <w:i w:val="0"/>
        </w:rPr>
        <w:t>For</w:t>
      </w:r>
      <w:r>
        <w:rPr>
          <w:rStyle w:val="SubtleEmphasis"/>
          <w:i w:val="0"/>
        </w:rPr>
        <w:t xml:space="preserve"> </w:t>
      </w:r>
      <w:r>
        <w:rPr>
          <w:rStyle w:val="SubtleEmphasis"/>
          <w:rFonts w:hint="eastAsia"/>
          <w:i w:val="0"/>
        </w:rPr>
        <w:t>more</w:t>
      </w:r>
      <w:r>
        <w:rPr>
          <w:rStyle w:val="SubtleEmphasis"/>
          <w:i w:val="0"/>
        </w:rPr>
        <w:t xml:space="preserve"> information about input devices, please click </w:t>
      </w:r>
      <w:hyperlink r:id="rId115" w:anchor="button" w:history="1">
        <w:r w:rsidRPr="009D19F0">
          <w:rPr>
            <w:rStyle w:val="Heading5Char"/>
          </w:rPr>
          <w:t>here</w:t>
        </w:r>
      </w:hyperlink>
      <w:r>
        <w:rPr>
          <w:rStyle w:val="SubtleEmphasis"/>
          <w:i w:val="0"/>
        </w:rPr>
        <w:t>.</w:t>
      </w:r>
    </w:p>
    <w:p w14:paraId="61A80CF7" w14:textId="3230124B" w:rsidR="009D19F0" w:rsidRPr="009D19F0" w:rsidRDefault="009D19F0" w:rsidP="009D19F0">
      <w:pPr>
        <w:spacing w:after="180" w:line="360" w:lineRule="atLeast"/>
        <w:ind w:firstLine="0"/>
        <w:rPr>
          <w:rFonts w:ascii="Lato" w:hAnsi="Lato" w:hint="eastAsia"/>
          <w:color w:val="404040"/>
        </w:rPr>
      </w:pPr>
    </w:p>
    <w:p w14:paraId="6887E4C0" w14:textId="5D2B99CC" w:rsidR="00552964" w:rsidRDefault="000827D6" w:rsidP="00492D18">
      <w:pPr>
        <w:pStyle w:val="Heading1"/>
      </w:pPr>
      <w:r>
        <w:t>Experiment Steps</w:t>
      </w:r>
    </w:p>
    <w:p w14:paraId="6CB80F42" w14:textId="576B7B78" w:rsidR="00F22C1F" w:rsidRPr="00F22C1F" w:rsidRDefault="00F22C1F" w:rsidP="00F22C1F">
      <w:pPr>
        <w:pStyle w:val="Heading2"/>
        <w:spacing w:before="32" w:after="32"/>
        <w:rPr>
          <w:lang w:val="en-HK"/>
        </w:rPr>
      </w:pPr>
      <w:r>
        <w:rPr>
          <w:rFonts w:hint="eastAsia"/>
          <w:lang w:val="en-HK"/>
        </w:rPr>
        <w:t>H</w:t>
      </w:r>
      <w:r>
        <w:rPr>
          <w:lang w:val="en-HK"/>
        </w:rPr>
        <w:t>ardware Connection</w:t>
      </w:r>
    </w:p>
    <w:p w14:paraId="2E29EC75" w14:textId="3F1C5A3D" w:rsidR="00C7518E" w:rsidRDefault="00FE55C6" w:rsidP="00C7518E">
      <w:pPr>
        <w:pStyle w:val="ListParagraph"/>
        <w:numPr>
          <w:ilvl w:val="0"/>
          <w:numId w:val="14"/>
        </w:numPr>
      </w:pPr>
      <w:r>
        <w:t xml:space="preserve">Connect Raspi and Breadboard using the 40-wires </w:t>
      </w:r>
      <w:r>
        <w:rPr>
          <w:rFonts w:hint="eastAsia"/>
        </w:rPr>
        <w:t>ca</w:t>
      </w:r>
      <w:r>
        <w:t>ble as below</w:t>
      </w:r>
      <w:r w:rsidR="00C7518E">
        <w:t>.</w:t>
      </w:r>
    </w:p>
    <w:p w14:paraId="4F74882D" w14:textId="5EB4C977" w:rsidR="00CA725C" w:rsidRPr="00492D18" w:rsidRDefault="00AA7653" w:rsidP="00747D20">
      <w:pPr>
        <w:ind w:firstLine="0"/>
      </w:pPr>
      <w:r>
        <w:rPr>
          <w:noProof/>
        </w:rPr>
        <w:lastRenderedPageBreak/>
        <mc:AlternateContent>
          <mc:Choice Requires="wps">
            <w:drawing>
              <wp:anchor distT="0" distB="0" distL="114300" distR="114300" simplePos="0" relativeHeight="251659264" behindDoc="0" locked="0" layoutInCell="1" allowOverlap="1" wp14:anchorId="17800E25" wp14:editId="12F7DDD0">
                <wp:simplePos x="0" y="0"/>
                <wp:positionH relativeFrom="column">
                  <wp:posOffset>1196438</wp:posOffset>
                </wp:positionH>
                <wp:positionV relativeFrom="paragraph">
                  <wp:posOffset>535025</wp:posOffset>
                </wp:positionV>
                <wp:extent cx="364737" cy="175350"/>
                <wp:effectExtent l="19050" t="19050" r="16510" b="15240"/>
                <wp:wrapNone/>
                <wp:docPr id="8" name="Oval 8"/>
                <wp:cNvGraphicFramePr/>
                <a:graphic xmlns:a="http://schemas.openxmlformats.org/drawingml/2006/main">
                  <a:graphicData uri="http://schemas.microsoft.com/office/word/2010/wordprocessingShape">
                    <wps:wsp>
                      <wps:cNvSpPr/>
                      <wps:spPr>
                        <a:xfrm>
                          <a:off x="0" y="0"/>
                          <a:ext cx="364737" cy="175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0BB9" id="Oval 8" o:spid="_x0000_s1026" style="position:absolute;left:0;text-align:left;margin-left:94.2pt;margin-top:42.15pt;width:28.7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" filled="f" strokecolor="red" strokeweight="2.25pt">
                <v:stroke joinstyle="miter"/>
              </v:oval>
            </w:pict>
          </mc:Fallback>
        </mc:AlternateContent>
      </w:r>
      <w:r w:rsidR="00747D20">
        <w:rPr>
          <w:noProof/>
        </w:rPr>
        <mc:AlternateContent>
          <mc:Choice Requires="wps">
            <w:drawing>
              <wp:anchor distT="0" distB="0" distL="114300" distR="114300" simplePos="0" relativeHeight="251660288" behindDoc="0" locked="0" layoutInCell="1" allowOverlap="1" wp14:anchorId="21747F3C" wp14:editId="092F984A">
                <wp:simplePos x="0" y="0"/>
                <wp:positionH relativeFrom="margin">
                  <wp:posOffset>1504833</wp:posOffset>
                </wp:positionH>
                <wp:positionV relativeFrom="paragraph">
                  <wp:posOffset>1155622</wp:posOffset>
                </wp:positionV>
                <wp:extent cx="1568450" cy="570230"/>
                <wp:effectExtent l="19050" t="495300" r="12700" b="20320"/>
                <wp:wrapNone/>
                <wp:docPr id="9" name="Line Callout 2 9"/>
                <wp:cNvGraphicFramePr/>
                <a:graphic xmlns:a="http://schemas.openxmlformats.org/drawingml/2006/main">
                  <a:graphicData uri="http://schemas.microsoft.com/office/word/2010/wordprocessingShape">
                    <wps:wsp>
                      <wps:cNvSpPr/>
                      <wps:spPr>
                        <a:xfrm>
                          <a:off x="0" y="0"/>
                          <a:ext cx="1568450" cy="570230"/>
                        </a:xfrm>
                        <a:prstGeom prst="borderCallout2">
                          <a:avLst>
                            <a:gd name="adj1" fmla="val -845"/>
                            <a:gd name="adj2" fmla="val 49390"/>
                            <a:gd name="adj3" fmla="val -38437"/>
                            <a:gd name="adj4" fmla="val 49093"/>
                            <a:gd name="adj5" fmla="val -82678"/>
                            <a:gd name="adj6" fmla="val 141"/>
                          </a:avLst>
                        </a:prstGeom>
                        <a:solidFill>
                          <a:schemeClr val="bg1"/>
                        </a:solid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ED555" w14:textId="0E9484BD" w:rsidR="00085813" w:rsidRPr="00CA725C" w:rsidRDefault="00085813" w:rsidP="00CA725C">
                            <w:pPr>
                              <w:ind w:firstLine="0"/>
                              <w:jc w:val="center"/>
                              <w:rPr>
                                <w:color w:val="000000" w:themeColor="text1"/>
                              </w:rPr>
                            </w:pPr>
                            <w:r>
                              <w:rPr>
                                <w:color w:val="000000" w:themeColor="text1"/>
                              </w:rPr>
                              <w:t xml:space="preserve">This side close to the edge of </w:t>
                            </w:r>
                            <w:proofErr w:type="spellStart"/>
                            <w:r>
                              <w:rPr>
                                <w:color w:val="000000" w:themeColor="text1"/>
                              </w:rPr>
                              <w:t>Raspi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747F3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9" o:spid="_x0000_s1026" type="#_x0000_t48" style="position:absolute;left:0;text-align:left;margin-left:118.5pt;margin-top:91pt;width:123.5pt;height:44.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" adj="30,-17858,10604,-8302,10668,-183" fillcolor="white [3212]" strokecolor="red" strokeweight="2.25pt">
                <v:textbox>
                  <w:txbxContent>
                    <w:p w14:paraId="1C2ED555" w14:textId="0E9484BD" w:rsidR="00085813" w:rsidRPr="00CA725C" w:rsidRDefault="00085813" w:rsidP="00CA725C">
                      <w:pPr>
                        <w:ind w:firstLine="0"/>
                        <w:jc w:val="center"/>
                        <w:rPr>
                          <w:color w:val="000000" w:themeColor="text1"/>
                        </w:rPr>
                      </w:pPr>
                      <w:r>
                        <w:rPr>
                          <w:color w:val="000000" w:themeColor="text1"/>
                        </w:rPr>
                        <w:t xml:space="preserve">This side close to the edge of </w:t>
                      </w:r>
                      <w:proofErr w:type="spellStart"/>
                      <w:r>
                        <w:rPr>
                          <w:color w:val="000000" w:themeColor="text1"/>
                        </w:rPr>
                        <w:t>Raspi</w:t>
                      </w:r>
                      <w:proofErr w:type="spellEnd"/>
                    </w:p>
                  </w:txbxContent>
                </v:textbox>
                <w10:wrap anchorx="margin"/>
              </v:shape>
            </w:pict>
          </mc:Fallback>
        </mc:AlternateContent>
      </w:r>
      <w:r w:rsidR="00C316AA">
        <w:pict w14:anchorId="2016FAB6">
          <v:shape id="_x0000_i1026" type="#_x0000_t75" style="width:415.85pt;height:199.3pt;mso-left-percent:-10001;mso-top-percent:-10001;mso-position-horizontal:absolute;mso-position-horizontal-relative:char;mso-position-vertical:absolute;mso-position-vertical-relative:line;mso-left-percent:-10001;mso-top-percent:-10001">
            <v:imagedata r:id="rId116" o:title="connect" croptop="7584f" cropbottom="17653f" cropright="2468f"/>
          </v:shape>
        </w:pict>
      </w:r>
    </w:p>
    <w:p w14:paraId="3F17410D" w14:textId="4C48ED8C" w:rsidR="0046563F" w:rsidRDefault="001F6EBB" w:rsidP="00853B1D">
      <w:pPr>
        <w:pStyle w:val="ListParagraph"/>
        <w:numPr>
          <w:ilvl w:val="0"/>
          <w:numId w:val="14"/>
        </w:numPr>
      </w:pPr>
      <w:r>
        <w:t>C</w:t>
      </w:r>
      <w:r w:rsidR="00853B1D">
        <w:rPr>
          <w:rFonts w:hint="eastAsia"/>
        </w:rPr>
        <w:t>onnect</w:t>
      </w:r>
      <w:r>
        <w:t xml:space="preserve"> LED, </w:t>
      </w:r>
      <w:r w:rsidR="00AA7653">
        <w:t>KEY</w:t>
      </w:r>
      <w:r>
        <w:t xml:space="preserve"> and </w:t>
      </w:r>
      <w:r w:rsidRPr="00B03B59">
        <w:t xml:space="preserve">Capacitive </w:t>
      </w:r>
      <w:r w:rsidR="00AA7653">
        <w:t>TOUCH</w:t>
      </w:r>
      <w:r w:rsidRPr="00B03B59">
        <w:t xml:space="preserve"> switch</w:t>
      </w:r>
      <w:r>
        <w:t xml:space="preserve"> as below</w:t>
      </w:r>
      <w:r w:rsidR="00492D18">
        <w:t>.</w:t>
      </w:r>
    </w:p>
    <w:p w14:paraId="1961065E" w14:textId="7A260836" w:rsidR="00C7518E" w:rsidRDefault="00982BF7" w:rsidP="00492D18">
      <w:pPr>
        <w:ind w:firstLine="0"/>
        <w:jc w:val="center"/>
      </w:pPr>
      <w:r>
        <w:object w:dxaOrig="9091" w:dyaOrig="3360" w14:anchorId="6A481046">
          <v:shape id="_x0000_i1027" type="#_x0000_t75" style="width:455.05pt;height:168.2pt" o:ole="">
            <v:imagedata r:id="rId117" o:title=""/>
          </v:shape>
          <o:OLEObject Type="Embed" ProgID="Visio.Drawing.15" ShapeID="_x0000_i1027" DrawAspect="Content" ObjectID="_1687699123" r:id="rId118"/>
        </w:object>
      </w:r>
    </w:p>
    <w:p w14:paraId="2015F2DC" w14:textId="367657F0" w:rsidR="001F6EBB" w:rsidRDefault="001F6EBB" w:rsidP="00492D18">
      <w:pPr>
        <w:ind w:firstLine="0"/>
        <w:jc w:val="center"/>
      </w:pPr>
      <w:r>
        <w:rPr>
          <w:rFonts w:hint="eastAsia"/>
          <w:noProof/>
        </w:rPr>
        <w:drawing>
          <wp:inline distT="0" distB="0" distL="0" distR="0" wp14:anchorId="75185E9D" wp14:editId="1232E092">
            <wp:extent cx="3455646" cy="36386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nnection.jpg"/>
                    <pic:cNvPicPr/>
                  </pic:nvPicPr>
                  <pic:blipFill rotWithShape="1">
                    <a:blip r:embed="rId119" cstate="print">
                      <a:extLst>
                        <a:ext uri="{28A0092B-C50C-407E-A947-70E740481C1C}">
                          <a14:useLocalDpi xmlns:a14="http://schemas.microsoft.com/office/drawing/2010/main" val="0"/>
                        </a:ext>
                      </a:extLst>
                    </a:blip>
                    <a:srcRect t="6941" b="14089"/>
                    <a:stretch/>
                  </pic:blipFill>
                  <pic:spPr bwMode="auto">
                    <a:xfrm>
                      <a:off x="0" y="0"/>
                      <a:ext cx="3475743" cy="3659850"/>
                    </a:xfrm>
                    <a:prstGeom prst="rect">
                      <a:avLst/>
                    </a:prstGeom>
                    <a:ln>
                      <a:noFill/>
                    </a:ln>
                    <a:extLst>
                      <a:ext uri="{53640926-AAD7-44D8-BBD7-CCE9431645EC}">
                        <a14:shadowObscured xmlns:a14="http://schemas.microsoft.com/office/drawing/2010/main"/>
                      </a:ext>
                    </a:extLst>
                  </pic:spPr>
                </pic:pic>
              </a:graphicData>
            </a:graphic>
          </wp:inline>
        </w:drawing>
      </w:r>
    </w:p>
    <w:p w14:paraId="128EF16D" w14:textId="5FE1B406" w:rsidR="00F22C1F" w:rsidRDefault="00F22C1F" w:rsidP="00EB4207">
      <w:pPr>
        <w:pStyle w:val="Heading2"/>
        <w:spacing w:before="32" w:after="32"/>
        <w:rPr>
          <w:lang w:val="en-HK"/>
        </w:rPr>
      </w:pPr>
      <w:r>
        <w:rPr>
          <w:rFonts w:hint="eastAsia"/>
          <w:lang w:val="en-HK"/>
        </w:rPr>
        <w:lastRenderedPageBreak/>
        <w:t>S</w:t>
      </w:r>
      <w:r>
        <w:rPr>
          <w:lang w:val="en-HK"/>
        </w:rPr>
        <w:t>oftware Programing</w:t>
      </w:r>
    </w:p>
    <w:p w14:paraId="70C44702" w14:textId="40617E8C" w:rsidR="00EB4207" w:rsidRPr="00EB4207" w:rsidRDefault="00EB4207" w:rsidP="00EB4207">
      <w:pPr>
        <w:pStyle w:val="Heading3"/>
        <w:spacing w:before="32" w:after="32"/>
        <w:rPr>
          <w:lang w:val="en-HK"/>
        </w:rPr>
      </w:pPr>
      <w:r>
        <w:rPr>
          <w:rFonts w:hint="eastAsia"/>
          <w:lang w:val="en-HK"/>
        </w:rPr>
        <w:t>C</w:t>
      </w:r>
      <w:r>
        <w:rPr>
          <w:lang w:val="en-HK"/>
        </w:rPr>
        <w:t>reate New File</w:t>
      </w:r>
    </w:p>
    <w:p w14:paraId="072DB960" w14:textId="2FDB7E74" w:rsidR="00552964" w:rsidRDefault="00492D18" w:rsidP="00F22C1F">
      <w:pPr>
        <w:pStyle w:val="ListParagraph"/>
        <w:numPr>
          <w:ilvl w:val="0"/>
          <w:numId w:val="33"/>
        </w:numPr>
        <w:rPr>
          <w:lang w:val="en-HK"/>
        </w:rPr>
      </w:pPr>
      <w:r>
        <w:t xml:space="preserve">Power on Raspi and </w:t>
      </w:r>
      <w:r w:rsidR="00340E51">
        <w:rPr>
          <w:lang w:val="en-HK"/>
        </w:rPr>
        <w:t>s</w:t>
      </w:r>
      <w:r w:rsidR="000827D6">
        <w:rPr>
          <w:lang w:val="en-HK"/>
        </w:rPr>
        <w:t xml:space="preserve">tart-up Mu from the Raspi menu: </w:t>
      </w:r>
      <w:r w:rsidR="00A40339">
        <w:rPr>
          <w:b/>
          <w:lang w:val="en-HK"/>
        </w:rPr>
        <w:t xml:space="preserve">Menu </w:t>
      </w:r>
      <w:r w:rsidR="00A40339">
        <w:rPr>
          <w:b/>
          <w:lang w:val="en-HK"/>
        </w:rPr>
        <w:sym w:font="Wingdings" w:char="F0E0"/>
      </w:r>
      <w:r w:rsidR="00A40339">
        <w:rPr>
          <w:b/>
          <w:lang w:val="en-HK"/>
        </w:rPr>
        <w:t xml:space="preserve"> </w:t>
      </w:r>
      <w:r w:rsidR="000827D6">
        <w:rPr>
          <w:b/>
          <w:lang w:val="en-HK"/>
        </w:rPr>
        <w:t xml:space="preserve">Programming </w:t>
      </w:r>
      <w:r w:rsidR="000827D6">
        <w:rPr>
          <w:b/>
          <w:lang w:val="en-HK"/>
        </w:rPr>
        <w:sym w:font="Wingdings" w:char="F0E0"/>
      </w:r>
      <w:r w:rsidR="000827D6">
        <w:rPr>
          <w:b/>
          <w:lang w:val="en-HK"/>
        </w:rPr>
        <w:t xml:space="preserve"> mu</w:t>
      </w:r>
      <w:r w:rsidR="000827D6">
        <w:rPr>
          <w:lang w:val="en-HK"/>
        </w:rPr>
        <w:t>, as below</w:t>
      </w:r>
    </w:p>
    <w:p w14:paraId="002D5146" w14:textId="77777777" w:rsidR="00552964" w:rsidRDefault="000827D6">
      <w:pPr>
        <w:ind w:firstLine="0"/>
        <w:jc w:val="center"/>
        <w:rPr>
          <w:lang w:val="en-HK"/>
        </w:rPr>
      </w:pPr>
      <w:r>
        <w:rPr>
          <w:noProof/>
        </w:rPr>
        <w:drawing>
          <wp:inline distT="0" distB="0" distL="0" distR="0" wp14:anchorId="6D07C1B1" wp14:editId="5D9E8887">
            <wp:extent cx="2362200" cy="2705100"/>
            <wp:effectExtent l="0" t="0" r="0" b="0"/>
            <wp:docPr id="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62200" cy="2705100"/>
                    </a:xfrm>
                    <a:prstGeom prst="rect">
                      <a:avLst/>
                    </a:prstGeom>
                    <a:noFill/>
                    <a:ln>
                      <a:noFill/>
                    </a:ln>
                  </pic:spPr>
                </pic:pic>
              </a:graphicData>
            </a:graphic>
          </wp:inline>
        </w:drawing>
      </w:r>
    </w:p>
    <w:p w14:paraId="0923A841" w14:textId="7F2D60A5" w:rsidR="00DE12FC" w:rsidRDefault="00DE12FC" w:rsidP="00F22C1F">
      <w:pPr>
        <w:pStyle w:val="ListParagraph"/>
        <w:numPr>
          <w:ilvl w:val="0"/>
          <w:numId w:val="33"/>
        </w:numPr>
        <w:rPr>
          <w:lang w:val="en-HK"/>
        </w:rPr>
      </w:pPr>
      <w:r>
        <w:rPr>
          <w:lang w:val="en-HK"/>
        </w:rPr>
        <w:t xml:space="preserve">Click the </w:t>
      </w:r>
      <w:r w:rsidR="001B0057" w:rsidRPr="001D0F10">
        <w:rPr>
          <w:rStyle w:val="TitleChar"/>
          <w:rFonts w:eastAsiaTheme="minorEastAsia"/>
          <w:lang w:val="en-HK"/>
        </w:rPr>
        <w:t>New</w:t>
      </w:r>
      <w:r w:rsidR="001B0057" w:rsidRPr="001B0057">
        <w:rPr>
          <w:lang w:val="en-HK"/>
        </w:rPr>
        <w:t xml:space="preserve"> button, then bef</w:t>
      </w:r>
      <w:r w:rsidR="005F3B48">
        <w:rPr>
          <w:lang w:val="en-HK"/>
        </w:rPr>
        <w:t xml:space="preserve">ore typing anything, click the </w:t>
      </w:r>
      <w:r w:rsidR="001B0057" w:rsidRPr="005F3B48">
        <w:rPr>
          <w:rStyle w:val="TitleChar"/>
          <w:rFonts w:eastAsiaTheme="minorEastAsia"/>
          <w:lang w:val="en-HK"/>
        </w:rPr>
        <w:t>Save</w:t>
      </w:r>
      <w:r w:rsidR="001B0057" w:rsidRPr="001B0057">
        <w:rPr>
          <w:lang w:val="en-HK"/>
        </w:rPr>
        <w:t xml:space="preserve"> button and </w:t>
      </w:r>
      <w:r w:rsidR="00340E51">
        <w:rPr>
          <w:lang w:val="en-HK"/>
        </w:rPr>
        <w:t>enter the</w:t>
      </w:r>
      <w:r>
        <w:rPr>
          <w:lang w:val="en-HK"/>
        </w:rPr>
        <w:t xml:space="preserve"> “python_code”</w:t>
      </w:r>
      <w:r w:rsidR="00340E51">
        <w:rPr>
          <w:lang w:val="en-HK"/>
        </w:rPr>
        <w:t xml:space="preserve"> folder</w:t>
      </w:r>
      <w:r>
        <w:rPr>
          <w:lang w:val="en-HK"/>
        </w:rPr>
        <w:t xml:space="preserve">, </w:t>
      </w:r>
      <w:r w:rsidR="00340E51">
        <w:rPr>
          <w:lang w:val="en-HK"/>
        </w:rPr>
        <w:t xml:space="preserve">and </w:t>
      </w:r>
      <w:r w:rsidR="001B0057" w:rsidRPr="001B0057">
        <w:rPr>
          <w:lang w:val="en-HK"/>
        </w:rPr>
        <w:t xml:space="preserve">give your file </w:t>
      </w:r>
      <w:r w:rsidR="00340E51">
        <w:rPr>
          <w:lang w:val="en-HK"/>
        </w:rPr>
        <w:t>the</w:t>
      </w:r>
      <w:r w:rsidR="001B0057" w:rsidRPr="001B0057">
        <w:rPr>
          <w:lang w:val="en-HK"/>
        </w:rPr>
        <w:t xml:space="preserve"> name</w:t>
      </w:r>
      <w:r w:rsidR="00340E51">
        <w:rPr>
          <w:lang w:val="en-HK"/>
        </w:rPr>
        <w:t>,</w:t>
      </w:r>
      <w:r w:rsidR="001B0057" w:rsidRPr="001B0057">
        <w:rPr>
          <w:lang w:val="en-HK"/>
        </w:rPr>
        <w:t xml:space="preserve"> </w:t>
      </w:r>
      <w:r w:rsidR="001C798D">
        <w:rPr>
          <w:lang w:val="en-HK"/>
        </w:rPr>
        <w:t>“</w:t>
      </w:r>
      <w:r w:rsidR="001C798D" w:rsidRPr="001C798D">
        <w:rPr>
          <w:highlight w:val="yellow"/>
          <w:lang w:val="en-HK"/>
        </w:rPr>
        <w:t>p0</w:t>
      </w:r>
      <w:r w:rsidR="008A2DF8">
        <w:rPr>
          <w:highlight w:val="yellow"/>
          <w:lang w:val="en-HK"/>
        </w:rPr>
        <w:t>2</w:t>
      </w:r>
      <w:r w:rsidR="001C798D" w:rsidRPr="001C798D">
        <w:rPr>
          <w:highlight w:val="yellow"/>
          <w:lang w:val="en-HK"/>
        </w:rPr>
        <w:t>_button</w:t>
      </w:r>
      <w:r w:rsidR="00340E51" w:rsidRPr="001C798D">
        <w:rPr>
          <w:highlight w:val="yellow"/>
          <w:lang w:val="en-HK"/>
        </w:rPr>
        <w:t>_raspi</w:t>
      </w:r>
      <w:r w:rsidR="001B0057" w:rsidRPr="001C798D">
        <w:rPr>
          <w:highlight w:val="yellow"/>
          <w:lang w:val="en-HK"/>
        </w:rPr>
        <w:t>.</w:t>
      </w:r>
      <w:r w:rsidR="001B0057" w:rsidRPr="001C798D">
        <w:rPr>
          <w:color w:val="FF0000"/>
          <w:highlight w:val="yellow"/>
          <w:lang w:val="en-HK"/>
        </w:rPr>
        <w:t>py</w:t>
      </w:r>
      <w:r w:rsidR="001B0057" w:rsidRPr="001B0057">
        <w:rPr>
          <w:lang w:val="en-HK"/>
        </w:rPr>
        <w:t>”</w:t>
      </w:r>
      <w:r w:rsidR="00340E51">
        <w:rPr>
          <w:lang w:val="en-HK"/>
        </w:rPr>
        <w:t xml:space="preserve">, then click </w:t>
      </w:r>
      <w:r w:rsidR="00340E51" w:rsidRPr="00340E51">
        <w:rPr>
          <w:rStyle w:val="TitleChar"/>
          <w:rFonts w:eastAsiaTheme="minorEastAsia"/>
        </w:rPr>
        <w:t>Save</w:t>
      </w:r>
      <w:r w:rsidR="00340E51">
        <w:rPr>
          <w:lang w:val="en-HK"/>
        </w:rPr>
        <w:t xml:space="preserve"> button</w:t>
      </w:r>
      <w:r w:rsidR="001B0057" w:rsidRPr="001B0057">
        <w:rPr>
          <w:lang w:val="en-HK"/>
        </w:rPr>
        <w:t>.</w:t>
      </w:r>
      <w:r w:rsidR="007C474C" w:rsidRPr="007C474C">
        <w:t xml:space="preserve"> </w:t>
      </w:r>
    </w:p>
    <w:p w14:paraId="37FA8E4B" w14:textId="2CD6E0A8" w:rsidR="00351D51" w:rsidRPr="00340E51" w:rsidRDefault="00D241C2" w:rsidP="00D241C2">
      <w:pPr>
        <w:ind w:firstLine="0"/>
        <w:jc w:val="center"/>
        <w:rPr>
          <w:lang w:val="en-HK"/>
        </w:rPr>
      </w:pPr>
      <w:r>
        <w:rPr>
          <w:noProof/>
        </w:rPr>
        <w:drawing>
          <wp:inline distT="0" distB="0" distL="0" distR="0" wp14:anchorId="4A756393" wp14:editId="2158AACC">
            <wp:extent cx="3096619" cy="2309602"/>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12016" cy="2321086"/>
                    </a:xfrm>
                    <a:prstGeom prst="rect">
                      <a:avLst/>
                    </a:prstGeom>
                  </pic:spPr>
                </pic:pic>
              </a:graphicData>
            </a:graphic>
          </wp:inline>
        </w:drawing>
      </w:r>
    </w:p>
    <w:p w14:paraId="33CE105C" w14:textId="36F5673A" w:rsidR="00EB4207" w:rsidRPr="00EB4207" w:rsidRDefault="00B82CA4" w:rsidP="00EB4207">
      <w:pPr>
        <w:pStyle w:val="Heading3"/>
        <w:spacing w:before="32" w:after="32"/>
        <w:rPr>
          <w:lang w:val="en-HK"/>
        </w:rPr>
      </w:pPr>
      <w:r>
        <w:rPr>
          <w:lang w:val="en-HK"/>
        </w:rPr>
        <w:t>Initial</w:t>
      </w:r>
      <w:r w:rsidR="005A6706" w:rsidRPr="005A6706">
        <w:rPr>
          <w:lang w:val="en-HK"/>
        </w:rPr>
        <w:t xml:space="preserve"> </w:t>
      </w:r>
      <w:r w:rsidR="005A6706">
        <w:rPr>
          <w:lang w:val="en-HK"/>
        </w:rPr>
        <w:t>Program</w:t>
      </w:r>
    </w:p>
    <w:p w14:paraId="2231B46E" w14:textId="5896FF54" w:rsidR="001D0F10" w:rsidRDefault="001D0F10" w:rsidP="00B82CA4">
      <w:pPr>
        <w:pStyle w:val="ListParagraph"/>
        <w:numPr>
          <w:ilvl w:val="0"/>
          <w:numId w:val="35"/>
        </w:numPr>
        <w:rPr>
          <w:lang w:val="en-HK"/>
        </w:rPr>
      </w:pPr>
      <w:r w:rsidRPr="001D0F10">
        <w:rPr>
          <w:lang w:val="en-HK"/>
        </w:rPr>
        <w:t>Type the following Python code into the text area</w:t>
      </w:r>
      <w:r w:rsidR="00CE5280">
        <w:rPr>
          <w:lang w:val="en-HK"/>
        </w:rPr>
        <w:t xml:space="preserve"> to import the useful python libraries</w:t>
      </w:r>
      <w:r w:rsidRPr="001D0F10">
        <w:rPr>
          <w:lang w:val="en-HK"/>
        </w:rPr>
        <w:t>:</w:t>
      </w:r>
    </w:p>
    <w:p w14:paraId="645130CB" w14:textId="77777777" w:rsidR="00CE5280" w:rsidRPr="00CE5280" w:rsidRDefault="00CE5280" w:rsidP="004E42DA">
      <w:pPr>
        <w:pStyle w:val="Code"/>
      </w:pPr>
      <w:r w:rsidRPr="00CE5280">
        <w:t>from gpiozero import *</w:t>
      </w:r>
    </w:p>
    <w:p w14:paraId="67E3A9FD" w14:textId="17589BA0" w:rsidR="001D0F10" w:rsidRDefault="00CE5280" w:rsidP="004E42DA">
      <w:pPr>
        <w:pStyle w:val="Code"/>
      </w:pPr>
      <w:r w:rsidRPr="00CE5280">
        <w:t>from time import sleep</w:t>
      </w:r>
    </w:p>
    <w:p w14:paraId="3D56FBED" w14:textId="1D8ECE48" w:rsidR="00D92035" w:rsidRPr="004E42DA" w:rsidRDefault="00D92035" w:rsidP="004E42DA">
      <w:pPr>
        <w:pStyle w:val="Code"/>
      </w:pPr>
      <w:r>
        <w:t>from time import time</w:t>
      </w:r>
    </w:p>
    <w:p w14:paraId="6DCB975A" w14:textId="77777777" w:rsidR="001076C9" w:rsidRDefault="001076C9" w:rsidP="001076C9">
      <w:pPr>
        <w:pStyle w:val="ListParagraph"/>
        <w:ind w:left="420" w:firstLine="0"/>
        <w:rPr>
          <w:lang w:val="en-HK"/>
        </w:rPr>
      </w:pPr>
    </w:p>
    <w:p w14:paraId="23DB6503" w14:textId="74A39C0C" w:rsidR="001076C9" w:rsidRPr="000A30A8" w:rsidRDefault="001076C9" w:rsidP="00B82CA4">
      <w:pPr>
        <w:pStyle w:val="ListParagraph"/>
        <w:numPr>
          <w:ilvl w:val="0"/>
          <w:numId w:val="35"/>
        </w:numPr>
        <w:rPr>
          <w:lang w:val="en-HK"/>
        </w:rPr>
      </w:pPr>
      <w:r>
        <w:rPr>
          <w:lang w:val="en-HK"/>
        </w:rPr>
        <w:t xml:space="preserve">Use class </w:t>
      </w:r>
      <w:r w:rsidRPr="001076C9">
        <w:rPr>
          <w:rStyle w:val="varnameChar"/>
          <w:b w:val="0"/>
        </w:rPr>
        <w:t>Button()</w:t>
      </w:r>
      <w:r>
        <w:rPr>
          <w:lang w:val="en-HK"/>
        </w:rPr>
        <w:t xml:space="preserve"> to initialize KEY and TOUCH switch</w:t>
      </w:r>
      <w:r w:rsidRPr="001D0F10">
        <w:rPr>
          <w:lang w:val="en-HK"/>
        </w:rPr>
        <w:t>.</w:t>
      </w:r>
    </w:p>
    <w:p w14:paraId="1D2D5F28" w14:textId="007F08B7" w:rsidR="001076C9" w:rsidRPr="001076C9" w:rsidRDefault="001076C9" w:rsidP="001076C9">
      <w:pPr>
        <w:pStyle w:val="Code"/>
        <w:rPr>
          <w:lang w:val="en-HK"/>
        </w:rPr>
      </w:pPr>
      <w:r w:rsidRPr="001076C9">
        <w:rPr>
          <w:lang w:val="en-HK"/>
        </w:rPr>
        <w:t xml:space="preserve"># Set GPIO19 as </w:t>
      </w:r>
      <w:r w:rsidR="0075226F" w:rsidRPr="0075226F">
        <w:rPr>
          <w:rFonts w:hint="eastAsia"/>
          <w:lang w:val="en-HK"/>
        </w:rPr>
        <w:t>KEY</w:t>
      </w:r>
      <w:r w:rsidR="0075226F">
        <w:rPr>
          <w:lang w:val="en-HK"/>
        </w:rPr>
        <w:t xml:space="preserve"> </w:t>
      </w:r>
      <w:r w:rsidRPr="001076C9">
        <w:rPr>
          <w:lang w:val="en-HK"/>
        </w:rPr>
        <w:t>input, Low voltage is active state</w:t>
      </w:r>
    </w:p>
    <w:p w14:paraId="70A84E55" w14:textId="6C03078B" w:rsidR="001076C9" w:rsidRPr="001076C9" w:rsidRDefault="001076C9" w:rsidP="001076C9">
      <w:pPr>
        <w:pStyle w:val="Code"/>
        <w:rPr>
          <w:lang w:val="en-HK"/>
        </w:rPr>
      </w:pPr>
      <w:r w:rsidRPr="001076C9">
        <w:rPr>
          <w:lang w:val="en-HK"/>
        </w:rPr>
        <w:t>pin_</w:t>
      </w:r>
      <w:r w:rsidR="0075226F">
        <w:rPr>
          <w:lang w:val="en-HK"/>
        </w:rPr>
        <w:t>key</w:t>
      </w:r>
      <w:r w:rsidRPr="001076C9">
        <w:rPr>
          <w:lang w:val="en-HK"/>
        </w:rPr>
        <w:t xml:space="preserve"> = Button(19, pull_up=None, active_state=False)</w:t>
      </w:r>
    </w:p>
    <w:p w14:paraId="03D1F3B1" w14:textId="77777777" w:rsidR="001076C9" w:rsidRPr="001076C9" w:rsidRDefault="001076C9" w:rsidP="001076C9">
      <w:pPr>
        <w:pStyle w:val="Code"/>
        <w:rPr>
          <w:lang w:val="en-HK"/>
        </w:rPr>
      </w:pPr>
    </w:p>
    <w:p w14:paraId="287E747D" w14:textId="15C3C3A4" w:rsidR="001076C9" w:rsidRPr="001076C9" w:rsidRDefault="001076C9" w:rsidP="001076C9">
      <w:pPr>
        <w:pStyle w:val="Code"/>
        <w:rPr>
          <w:lang w:val="en-HK"/>
        </w:rPr>
      </w:pPr>
      <w:r w:rsidRPr="001076C9">
        <w:rPr>
          <w:lang w:val="en-HK"/>
        </w:rPr>
        <w:t xml:space="preserve"># Set GPIO20 as </w:t>
      </w:r>
      <w:r w:rsidR="0075226F">
        <w:rPr>
          <w:lang w:val="en-HK"/>
        </w:rPr>
        <w:t>TOUCH switch</w:t>
      </w:r>
      <w:r w:rsidRPr="001076C9">
        <w:rPr>
          <w:lang w:val="en-HK"/>
        </w:rPr>
        <w:t xml:space="preserve"> input, High voltage is active state</w:t>
      </w:r>
    </w:p>
    <w:p w14:paraId="22A80DB3" w14:textId="797D6A81" w:rsidR="0075226F" w:rsidRPr="0075226F" w:rsidRDefault="001076C9" w:rsidP="0075226F">
      <w:pPr>
        <w:pStyle w:val="Code"/>
        <w:rPr>
          <w:rFonts w:eastAsiaTheme="minorEastAsia"/>
          <w:lang w:val="en-HK"/>
        </w:rPr>
      </w:pPr>
      <w:r w:rsidRPr="001076C9">
        <w:rPr>
          <w:lang w:val="en-HK"/>
        </w:rPr>
        <w:t>pin_tou = Button(20, pull_up=None, active_state=True)</w:t>
      </w:r>
    </w:p>
    <w:p w14:paraId="0145A075" w14:textId="551A41CC" w:rsidR="001076C9" w:rsidRDefault="0075226F" w:rsidP="0075226F">
      <w:pPr>
        <w:pStyle w:val="NoSpacing"/>
      </w:pPr>
      <w:r>
        <w:t xml:space="preserve">As the </w:t>
      </w:r>
      <w:r w:rsidRPr="00CB76CF">
        <w:rPr>
          <w:rStyle w:val="Strong"/>
        </w:rPr>
        <w:t>‘Signal</w:t>
      </w:r>
      <w:r>
        <w:rPr>
          <w:rStyle w:val="Strong"/>
        </w:rPr>
        <w:t xml:space="preserve"> (SIG)</w:t>
      </w:r>
      <w:r w:rsidRPr="00CB76CF">
        <w:rPr>
          <w:rStyle w:val="Strong"/>
        </w:rPr>
        <w:t>’</w:t>
      </w:r>
      <w:r>
        <w:t xml:space="preserve"> pin of KEY board outputs </w:t>
      </w:r>
      <w:r w:rsidRPr="004818ED">
        <w:rPr>
          <w:b/>
        </w:rPr>
        <w:t>low</w:t>
      </w:r>
      <w:r>
        <w:t xml:space="preserve"> voltage (0V) when we press, so we set </w:t>
      </w:r>
      <w:r w:rsidRPr="0075226F">
        <w:rPr>
          <w:rStyle w:val="CodeChar"/>
        </w:rPr>
        <w:t>active_state=False</w:t>
      </w:r>
      <w:r>
        <w:t xml:space="preserve">, while </w:t>
      </w:r>
      <w:r w:rsidRPr="0075226F">
        <w:rPr>
          <w:rStyle w:val="CodeChar"/>
        </w:rPr>
        <w:t>active_state=True</w:t>
      </w:r>
      <w:r>
        <w:t xml:space="preserve"> for TOUCH switch due to the </w:t>
      </w:r>
      <w:r w:rsidRPr="00CB76CF">
        <w:rPr>
          <w:rStyle w:val="Strong"/>
        </w:rPr>
        <w:t>‘Signal</w:t>
      </w:r>
      <w:r>
        <w:rPr>
          <w:rStyle w:val="Strong"/>
        </w:rPr>
        <w:t xml:space="preserve"> (SIG)</w:t>
      </w:r>
      <w:r w:rsidRPr="00CB76CF">
        <w:rPr>
          <w:rStyle w:val="Strong"/>
        </w:rPr>
        <w:t>’</w:t>
      </w:r>
      <w:r>
        <w:t xml:space="preserve"> pin of TOUCH board outputs </w:t>
      </w:r>
      <w:r>
        <w:rPr>
          <w:b/>
        </w:rPr>
        <w:t>high</w:t>
      </w:r>
      <w:r>
        <w:t xml:space="preserve"> voltage (3.3V) when we press</w:t>
      </w:r>
    </w:p>
    <w:p w14:paraId="6AF15F7E" w14:textId="77777777" w:rsidR="0075226F" w:rsidRPr="0075226F" w:rsidRDefault="0075226F" w:rsidP="0075226F">
      <w:pPr>
        <w:rPr>
          <w:lang w:val="en-HK"/>
        </w:rPr>
      </w:pPr>
    </w:p>
    <w:p w14:paraId="2856415C" w14:textId="1C2D9D36" w:rsidR="000A30A8" w:rsidRPr="000A30A8" w:rsidRDefault="000A30A8" w:rsidP="00B82CA4">
      <w:pPr>
        <w:pStyle w:val="ListParagraph"/>
        <w:numPr>
          <w:ilvl w:val="0"/>
          <w:numId w:val="35"/>
        </w:numPr>
        <w:rPr>
          <w:lang w:val="en-HK"/>
        </w:rPr>
      </w:pPr>
      <w:r>
        <w:rPr>
          <w:lang w:val="en-HK"/>
        </w:rPr>
        <w:t>Us</w:t>
      </w:r>
      <w:r w:rsidR="004E42DA">
        <w:rPr>
          <w:lang w:val="en-HK"/>
        </w:rPr>
        <w:t>e</w:t>
      </w:r>
      <w:r>
        <w:rPr>
          <w:lang w:val="en-HK"/>
        </w:rPr>
        <w:t xml:space="preserve"> </w:t>
      </w:r>
      <w:r w:rsidR="00C770E0">
        <w:rPr>
          <w:lang w:val="en-HK"/>
        </w:rPr>
        <w:t>class</w:t>
      </w:r>
      <w:r>
        <w:rPr>
          <w:lang w:val="en-HK"/>
        </w:rPr>
        <w:t xml:space="preserve"> </w:t>
      </w:r>
      <w:r w:rsidRPr="0075226F">
        <w:rPr>
          <w:rStyle w:val="varnameChar"/>
          <w:b w:val="0"/>
        </w:rPr>
        <w:t>LED()</w:t>
      </w:r>
      <w:r>
        <w:rPr>
          <w:lang w:val="en-HK"/>
        </w:rPr>
        <w:t xml:space="preserve"> to initialize the red LED and green LED</w:t>
      </w:r>
      <w:r w:rsidR="001D0F10" w:rsidRPr="001D0F10">
        <w:rPr>
          <w:lang w:val="en-HK"/>
        </w:rPr>
        <w:t>.</w:t>
      </w:r>
    </w:p>
    <w:p w14:paraId="17906653" w14:textId="77777777" w:rsidR="0075226F" w:rsidRDefault="0075226F" w:rsidP="0075226F">
      <w:pPr>
        <w:pStyle w:val="Code"/>
      </w:pPr>
      <w:r>
        <w:t>led_red = LED(17)  # Set GPIO17 as red LED</w:t>
      </w:r>
    </w:p>
    <w:p w14:paraId="4434A6F6" w14:textId="19B24543" w:rsidR="0075226F" w:rsidRDefault="0075226F" w:rsidP="0075226F">
      <w:pPr>
        <w:pStyle w:val="Code"/>
      </w:pPr>
      <w:r>
        <w:t>led_gre = LED(18)  # Set GPIO18 as green LED</w:t>
      </w:r>
    </w:p>
    <w:p w14:paraId="30BBD206" w14:textId="7938C2CC" w:rsidR="003055D0" w:rsidRPr="00645CD5" w:rsidRDefault="003055D0" w:rsidP="003055D0">
      <w:pPr>
        <w:ind w:firstLine="0"/>
        <w:rPr>
          <w:lang w:val="en"/>
        </w:rPr>
      </w:pPr>
    </w:p>
    <w:p w14:paraId="760C6E4B" w14:textId="0842F4AC" w:rsidR="0075226F" w:rsidRPr="0075226F" w:rsidRDefault="005A6706" w:rsidP="0075226F">
      <w:pPr>
        <w:pStyle w:val="Heading3"/>
        <w:spacing w:before="32" w:after="32"/>
        <w:rPr>
          <w:lang w:val="en-HK"/>
        </w:rPr>
      </w:pPr>
      <w:r>
        <w:rPr>
          <w:lang w:val="en-HK"/>
        </w:rPr>
        <w:t>Polling</w:t>
      </w:r>
      <w:r w:rsidR="0075226F" w:rsidRPr="00EB4207">
        <w:rPr>
          <w:lang w:val="en-HK"/>
        </w:rPr>
        <w:t xml:space="preserve"> </w:t>
      </w:r>
      <w:r w:rsidR="0075226F">
        <w:rPr>
          <w:rFonts w:hint="eastAsia"/>
          <w:lang w:val="en-HK"/>
        </w:rPr>
        <w:t>M</w:t>
      </w:r>
      <w:r w:rsidR="0075226F" w:rsidRPr="00EB4207">
        <w:rPr>
          <w:lang w:val="en-HK"/>
        </w:rPr>
        <w:t>ethod</w:t>
      </w:r>
    </w:p>
    <w:p w14:paraId="623B9F99" w14:textId="274AB5D1" w:rsidR="00611917" w:rsidRDefault="002A09DB" w:rsidP="001C4C10">
      <w:pPr>
        <w:pStyle w:val="ListParagraph"/>
        <w:numPr>
          <w:ilvl w:val="0"/>
          <w:numId w:val="37"/>
        </w:numPr>
      </w:pPr>
      <w:r>
        <w:t>Write the function</w:t>
      </w:r>
      <w:r w:rsidR="00D92035" w:rsidRPr="00D92035">
        <w:t xml:space="preserve"> </w:t>
      </w:r>
      <w:r w:rsidR="00D92035" w:rsidRPr="00D92035">
        <w:rPr>
          <w:rStyle w:val="CodeChar"/>
        </w:rPr>
        <w:t>key_poll_test()</w:t>
      </w:r>
      <w:r>
        <w:t xml:space="preserve"> as bellow to poll the status of KEY and TOUCH switch</w:t>
      </w:r>
      <w:r w:rsidR="009E3293">
        <w:t>.</w:t>
      </w:r>
    </w:p>
    <w:p w14:paraId="1BEE5119" w14:textId="77777777" w:rsidR="00135098" w:rsidRDefault="00135098" w:rsidP="00135098">
      <w:pPr>
        <w:pStyle w:val="Code"/>
      </w:pPr>
      <w:r>
        <w:t>def key_poll_test():</w:t>
      </w:r>
    </w:p>
    <w:p w14:paraId="20A9DDC3" w14:textId="77777777" w:rsidR="00135098" w:rsidRDefault="00135098" w:rsidP="00135098">
      <w:pPr>
        <w:pStyle w:val="Code"/>
      </w:pPr>
      <w:r>
        <w:t xml:space="preserve">    print('Polling Mode !')</w:t>
      </w:r>
    </w:p>
    <w:p w14:paraId="2FAD45BA" w14:textId="77777777" w:rsidR="00135098" w:rsidRDefault="00135098" w:rsidP="00135098">
      <w:pPr>
        <w:pStyle w:val="Code"/>
      </w:pPr>
      <w:r>
        <w:t xml:space="preserve">    while True:</w:t>
      </w:r>
    </w:p>
    <w:p w14:paraId="2558B9C7" w14:textId="0D486975" w:rsidR="00135098" w:rsidRDefault="00135098" w:rsidP="00135098">
      <w:pPr>
        <w:pStyle w:val="Code"/>
      </w:pPr>
      <w:r>
        <w:t xml:space="preserve">        if pin_key.is_pressed </w:t>
      </w:r>
      <w:r w:rsidR="00B23EA8">
        <w:t>is</w:t>
      </w:r>
      <w:r>
        <w:t xml:space="preserve"> True:  # KEY is pressed</w:t>
      </w:r>
    </w:p>
    <w:p w14:paraId="57DBCC87" w14:textId="77777777" w:rsidR="00135098" w:rsidRDefault="00135098" w:rsidP="00135098">
      <w:pPr>
        <w:pStyle w:val="Code"/>
      </w:pPr>
      <w:r>
        <w:t xml:space="preserve">            led_red.on()</w:t>
      </w:r>
    </w:p>
    <w:p w14:paraId="26422A97" w14:textId="77777777" w:rsidR="00135098" w:rsidRDefault="00135098" w:rsidP="00135098">
      <w:pPr>
        <w:pStyle w:val="Code"/>
      </w:pPr>
      <w:r>
        <w:t xml:space="preserve">            sleep(0.1)</w:t>
      </w:r>
    </w:p>
    <w:p w14:paraId="5368AAA3" w14:textId="77777777" w:rsidR="00135098" w:rsidRDefault="00135098" w:rsidP="00135098">
      <w:pPr>
        <w:pStyle w:val="Code"/>
      </w:pPr>
      <w:r>
        <w:t xml:space="preserve">            led_red.off()</w:t>
      </w:r>
    </w:p>
    <w:p w14:paraId="71670980" w14:textId="77777777" w:rsidR="00135098" w:rsidRDefault="00135098" w:rsidP="00135098">
      <w:pPr>
        <w:pStyle w:val="Code"/>
      </w:pPr>
      <w:r>
        <w:t xml:space="preserve">            sleep(0.1)</w:t>
      </w:r>
    </w:p>
    <w:p w14:paraId="18E46EFC" w14:textId="77777777" w:rsidR="00135098" w:rsidRDefault="00135098" w:rsidP="00135098">
      <w:pPr>
        <w:pStyle w:val="Code"/>
      </w:pPr>
    </w:p>
    <w:p w14:paraId="0E827A37" w14:textId="1BEE0427" w:rsidR="00135098" w:rsidRDefault="00135098" w:rsidP="00135098">
      <w:pPr>
        <w:pStyle w:val="Code"/>
      </w:pPr>
      <w:r>
        <w:t xml:space="preserve">        if pin_tou.is_pressed </w:t>
      </w:r>
      <w:r w:rsidR="00B23EA8">
        <w:t>is</w:t>
      </w:r>
      <w:r>
        <w:t xml:space="preserve"> True: # TOUCH switch is pressed</w:t>
      </w:r>
    </w:p>
    <w:p w14:paraId="3E973A17" w14:textId="77777777" w:rsidR="00135098" w:rsidRDefault="00135098" w:rsidP="00135098">
      <w:pPr>
        <w:pStyle w:val="Code"/>
      </w:pPr>
      <w:r>
        <w:t xml:space="preserve">            led_gre.on()</w:t>
      </w:r>
    </w:p>
    <w:p w14:paraId="4A9C6157" w14:textId="77777777" w:rsidR="00135098" w:rsidRDefault="00135098" w:rsidP="00135098">
      <w:pPr>
        <w:pStyle w:val="Code"/>
      </w:pPr>
      <w:r>
        <w:t xml:space="preserve">            sleep(0.1)</w:t>
      </w:r>
    </w:p>
    <w:p w14:paraId="6C4F3067" w14:textId="77777777" w:rsidR="00135098" w:rsidRDefault="00135098" w:rsidP="00135098">
      <w:pPr>
        <w:pStyle w:val="Code"/>
      </w:pPr>
      <w:r>
        <w:t xml:space="preserve">            led_gre.off()</w:t>
      </w:r>
    </w:p>
    <w:p w14:paraId="3500CB8A" w14:textId="77777777" w:rsidR="00135098" w:rsidRDefault="00135098" w:rsidP="00135098">
      <w:pPr>
        <w:pStyle w:val="Code"/>
      </w:pPr>
      <w:r>
        <w:t xml:space="preserve">            sleep(0.1)</w:t>
      </w:r>
    </w:p>
    <w:p w14:paraId="7A8D4B2A" w14:textId="77777777" w:rsidR="00135098" w:rsidRDefault="00135098" w:rsidP="00135098">
      <w:pPr>
        <w:pStyle w:val="Code"/>
      </w:pPr>
      <w:r>
        <w:t xml:space="preserve">        </w:t>
      </w:r>
    </w:p>
    <w:p w14:paraId="198988E4" w14:textId="77777777" w:rsidR="00135098" w:rsidRDefault="00135098" w:rsidP="00135098">
      <w:pPr>
        <w:pStyle w:val="Code"/>
      </w:pPr>
      <w:r>
        <w:t xml:space="preserve">        if pin_key.is_pressed &amp; pin_tou.is_pressed:  </w:t>
      </w:r>
    </w:p>
    <w:p w14:paraId="4C554568" w14:textId="77777777" w:rsidR="00135098" w:rsidRDefault="00135098" w:rsidP="00135098">
      <w:pPr>
        <w:pStyle w:val="Code"/>
      </w:pPr>
      <w:r>
        <w:t xml:space="preserve">            print('Polling test end !!!')</w:t>
      </w:r>
    </w:p>
    <w:p w14:paraId="66AA024D" w14:textId="7E54718E" w:rsidR="00135098" w:rsidRDefault="00135098" w:rsidP="00135098">
      <w:pPr>
        <w:pStyle w:val="Code"/>
      </w:pPr>
      <w:r>
        <w:t xml:space="preserve">            return True</w:t>
      </w:r>
    </w:p>
    <w:p w14:paraId="44CFD5B6" w14:textId="5C3C1B9C" w:rsidR="002D403D" w:rsidRDefault="00BE12A6" w:rsidP="00BE12A6">
      <w:pPr>
        <w:pStyle w:val="NoSpacing"/>
      </w:pPr>
      <w:r>
        <w:t xml:space="preserve">A </w:t>
      </w:r>
      <w:r w:rsidRPr="00BE12A6">
        <w:rPr>
          <w:b/>
        </w:rPr>
        <w:t>function</w:t>
      </w:r>
      <w:r>
        <w:t xml:space="preserve"> is a block of code which only runs when it is called.</w:t>
      </w:r>
      <w:r>
        <w:rPr>
          <w:rFonts w:hint="eastAsia"/>
        </w:rPr>
        <w:t xml:space="preserve"> </w:t>
      </w:r>
      <w:r>
        <w:t xml:space="preserve">You can pass data, known as parameters, into a </w:t>
      </w:r>
      <w:r w:rsidRPr="00BE12A6">
        <w:rPr>
          <w:b/>
        </w:rPr>
        <w:t>function</w:t>
      </w:r>
      <w:r>
        <w:t>.</w:t>
      </w:r>
      <w:r>
        <w:rPr>
          <w:rFonts w:hint="eastAsia"/>
        </w:rPr>
        <w:t xml:space="preserve"> </w:t>
      </w:r>
      <w:r>
        <w:t xml:space="preserve">A </w:t>
      </w:r>
      <w:r w:rsidRPr="00BE12A6">
        <w:rPr>
          <w:b/>
        </w:rPr>
        <w:t>function</w:t>
      </w:r>
      <w:r>
        <w:t xml:space="preserve"> can return data as a result.</w:t>
      </w:r>
    </w:p>
    <w:p w14:paraId="08FC070B" w14:textId="3BC4037B" w:rsidR="00BE12A6" w:rsidRPr="00BE12A6" w:rsidRDefault="00523358" w:rsidP="00BE12A6">
      <w:pPr>
        <w:rPr>
          <w:lang w:val="en-HK"/>
        </w:rPr>
      </w:pPr>
      <w:r>
        <w:rPr>
          <w:rFonts w:hint="eastAsia"/>
          <w:lang w:val="en-HK"/>
        </w:rPr>
        <w:t>I</w:t>
      </w:r>
      <w:r>
        <w:rPr>
          <w:lang w:val="en-HK"/>
        </w:rPr>
        <w:t xml:space="preserve">n this function, we </w:t>
      </w:r>
      <w:r>
        <w:t xml:space="preserve">poll the status of KEY and TOUCH switch. Each button are pressed the corresponding LED will flash. </w:t>
      </w:r>
      <w:r w:rsidRPr="00523358">
        <w:rPr>
          <w:rStyle w:val="CodeChar"/>
        </w:rPr>
        <w:t>if pin_key.is_pressed &amp; pin_tou.is_pressed:</w:t>
      </w:r>
      <w:r>
        <w:t xml:space="preserve"> means that if both </w:t>
      </w:r>
      <w:r w:rsidRPr="00523358">
        <w:rPr>
          <w:rStyle w:val="CodeChar"/>
        </w:rPr>
        <w:t>pin_key.is_pressed</w:t>
      </w:r>
      <w:r>
        <w:t xml:space="preserve"> and </w:t>
      </w:r>
      <w:r w:rsidRPr="00523358">
        <w:rPr>
          <w:rStyle w:val="CodeChar"/>
        </w:rPr>
        <w:lastRenderedPageBreak/>
        <w:t>pin_tou.is_pressed</w:t>
      </w:r>
      <w:r>
        <w:t xml:space="preserve"> are true, the following program will be executed. The last sentence </w:t>
      </w:r>
      <w:r w:rsidRPr="00523358">
        <w:rPr>
          <w:rStyle w:val="CodeChar"/>
        </w:rPr>
        <w:t>return True</w:t>
      </w:r>
      <w:r>
        <w:t xml:space="preserve"> means the function is finished and the program will jump out the current function.</w:t>
      </w:r>
    </w:p>
    <w:p w14:paraId="5A336EED" w14:textId="2D82E2EC" w:rsidR="002D403D" w:rsidRDefault="00D92035" w:rsidP="001C4C10">
      <w:pPr>
        <w:pStyle w:val="ListParagraph"/>
        <w:numPr>
          <w:ilvl w:val="0"/>
          <w:numId w:val="37"/>
        </w:numPr>
        <w:rPr>
          <w:lang w:val="en-HK"/>
        </w:rPr>
      </w:pPr>
      <w:r>
        <w:rPr>
          <w:lang w:val="en-HK"/>
        </w:rPr>
        <w:t xml:space="preserve">At the end of </w:t>
      </w:r>
      <w:r w:rsidRPr="001C798D">
        <w:rPr>
          <w:highlight w:val="yellow"/>
          <w:lang w:val="en-HK"/>
        </w:rPr>
        <w:t>p0</w:t>
      </w:r>
      <w:r>
        <w:rPr>
          <w:highlight w:val="yellow"/>
          <w:lang w:val="en-HK"/>
        </w:rPr>
        <w:t>2</w:t>
      </w:r>
      <w:r w:rsidRPr="001C798D">
        <w:rPr>
          <w:highlight w:val="yellow"/>
          <w:lang w:val="en-HK"/>
        </w:rPr>
        <w:t>_button_raspi.</w:t>
      </w:r>
      <w:r w:rsidRPr="001C798D">
        <w:rPr>
          <w:color w:val="FF0000"/>
          <w:highlight w:val="yellow"/>
          <w:lang w:val="en-HK"/>
        </w:rPr>
        <w:t>py</w:t>
      </w:r>
      <w:r w:rsidR="002D403D">
        <w:rPr>
          <w:lang w:val="en-HK"/>
        </w:rPr>
        <w:t>,</w:t>
      </w:r>
      <w:r w:rsidR="002D403D" w:rsidRPr="002D403D">
        <w:rPr>
          <w:sz w:val="21"/>
        </w:rPr>
        <w:t xml:space="preserve"> </w:t>
      </w:r>
      <w:r>
        <w:rPr>
          <w:lang w:val="en-HK"/>
        </w:rPr>
        <w:t xml:space="preserve">write the following code to run </w:t>
      </w:r>
      <w:r w:rsidRPr="00D92035">
        <w:rPr>
          <w:rStyle w:val="CodeChar"/>
        </w:rPr>
        <w:t>key_poll_test()</w:t>
      </w:r>
      <w:r w:rsidR="002D403D">
        <w:rPr>
          <w:lang w:val="en-HK"/>
        </w:rPr>
        <w:t>.</w:t>
      </w:r>
    </w:p>
    <w:p w14:paraId="394CDEEC" w14:textId="12CD4690" w:rsidR="00C858A9" w:rsidRPr="00C858A9" w:rsidRDefault="00C858A9" w:rsidP="00C858A9">
      <w:pPr>
        <w:pStyle w:val="Code"/>
        <w:rPr>
          <w:rFonts w:eastAsiaTheme="minorEastAsia"/>
        </w:rPr>
      </w:pPr>
      <w:r w:rsidRPr="00C858A9">
        <w:rPr>
          <w:rFonts w:eastAsiaTheme="minorEastAsia"/>
        </w:rPr>
        <w:t># These program only executed in this manuscript</w:t>
      </w:r>
    </w:p>
    <w:p w14:paraId="5510DCAC" w14:textId="6356C4EB" w:rsidR="00C858A9" w:rsidRPr="00C858A9" w:rsidRDefault="00C858A9" w:rsidP="00C858A9">
      <w:pPr>
        <w:pStyle w:val="Code"/>
        <w:rPr>
          <w:rFonts w:eastAsiaTheme="minorEastAsia"/>
        </w:rPr>
      </w:pPr>
      <w:r w:rsidRPr="00C858A9">
        <w:rPr>
          <w:rFonts w:eastAsiaTheme="minorEastAsia"/>
        </w:rPr>
        <w:t xml:space="preserve">if __name__ == '__main__': </w:t>
      </w:r>
    </w:p>
    <w:p w14:paraId="2D47ADE8" w14:textId="494890F1" w:rsidR="007951A4" w:rsidRPr="007951A4" w:rsidRDefault="00C858A9" w:rsidP="007951A4">
      <w:pPr>
        <w:pStyle w:val="Code"/>
        <w:rPr>
          <w:rFonts w:eastAsiaTheme="minorEastAsia"/>
        </w:rPr>
      </w:pPr>
      <w:r w:rsidRPr="00C858A9">
        <w:rPr>
          <w:rFonts w:eastAsiaTheme="minorEastAsia"/>
        </w:rPr>
        <w:t xml:space="preserve">    while True:</w:t>
      </w:r>
      <w:r w:rsidR="007951A4" w:rsidRPr="007951A4">
        <w:t xml:space="preserve"> </w:t>
      </w:r>
    </w:p>
    <w:p w14:paraId="31E75E65" w14:textId="77777777" w:rsidR="007951A4" w:rsidRPr="007951A4" w:rsidRDefault="007951A4" w:rsidP="007951A4">
      <w:pPr>
        <w:pStyle w:val="Code"/>
        <w:rPr>
          <w:rFonts w:eastAsiaTheme="minorEastAsia"/>
        </w:rPr>
      </w:pPr>
      <w:r w:rsidRPr="007951A4">
        <w:rPr>
          <w:rFonts w:eastAsiaTheme="minorEastAsia"/>
        </w:rPr>
        <w:t xml:space="preserve">        print('Please input mode:')</w:t>
      </w:r>
    </w:p>
    <w:p w14:paraId="141D1C9D" w14:textId="77777777" w:rsidR="007951A4" w:rsidRPr="007951A4" w:rsidRDefault="007951A4" w:rsidP="007951A4">
      <w:pPr>
        <w:pStyle w:val="Code"/>
        <w:rPr>
          <w:rFonts w:eastAsiaTheme="minorEastAsia"/>
        </w:rPr>
      </w:pPr>
      <w:r w:rsidRPr="007951A4">
        <w:rPr>
          <w:rFonts w:eastAsiaTheme="minorEastAsia"/>
        </w:rPr>
        <w:t xml:space="preserve">        in_data = input()  # input data from keyboard</w:t>
      </w:r>
    </w:p>
    <w:p w14:paraId="3BDF774C" w14:textId="77777777" w:rsidR="007951A4" w:rsidRPr="007951A4" w:rsidRDefault="007951A4" w:rsidP="007951A4">
      <w:pPr>
        <w:pStyle w:val="Code"/>
        <w:rPr>
          <w:rFonts w:eastAsiaTheme="minorEastAsia"/>
        </w:rPr>
      </w:pPr>
      <w:r w:rsidRPr="007951A4">
        <w:rPr>
          <w:rFonts w:eastAsiaTheme="minorEastAsia"/>
        </w:rPr>
        <w:t xml:space="preserve">        if in_data == 'P':  # when 'P' is inputted</w:t>
      </w:r>
    </w:p>
    <w:p w14:paraId="06F0644C" w14:textId="77777777" w:rsidR="007951A4" w:rsidRPr="007951A4" w:rsidRDefault="007951A4" w:rsidP="007951A4">
      <w:pPr>
        <w:pStyle w:val="Code"/>
        <w:rPr>
          <w:rFonts w:eastAsiaTheme="minorEastAsia"/>
        </w:rPr>
      </w:pPr>
      <w:r w:rsidRPr="007951A4">
        <w:rPr>
          <w:rFonts w:eastAsiaTheme="minorEastAsia"/>
        </w:rPr>
        <w:t xml:space="preserve">            key_poll_test()</w:t>
      </w:r>
    </w:p>
    <w:p w14:paraId="65DCD786" w14:textId="77777777" w:rsidR="007951A4" w:rsidRPr="007951A4" w:rsidRDefault="007951A4" w:rsidP="007951A4">
      <w:pPr>
        <w:pStyle w:val="Code"/>
        <w:rPr>
          <w:rFonts w:eastAsiaTheme="minorEastAsia"/>
        </w:rPr>
      </w:pPr>
      <w:r w:rsidRPr="007951A4">
        <w:rPr>
          <w:rFonts w:eastAsiaTheme="minorEastAsia"/>
        </w:rPr>
        <w:t xml:space="preserve">        elif in_data == 'exit':</w:t>
      </w:r>
    </w:p>
    <w:p w14:paraId="715EB575" w14:textId="64451521" w:rsidR="00C858A9" w:rsidRPr="00BE12A6" w:rsidRDefault="007951A4" w:rsidP="007951A4">
      <w:pPr>
        <w:pStyle w:val="Code"/>
        <w:rPr>
          <w:rFonts w:eastAsiaTheme="minorEastAsia"/>
        </w:rPr>
      </w:pPr>
      <w:r w:rsidRPr="007951A4">
        <w:rPr>
          <w:rFonts w:eastAsiaTheme="minorEastAsia"/>
        </w:rPr>
        <w:t xml:space="preserve">            break</w:t>
      </w:r>
    </w:p>
    <w:p w14:paraId="46D9EE04" w14:textId="072EDA1A" w:rsidR="00C858A9" w:rsidRDefault="00C858A9" w:rsidP="00D92035">
      <w:pPr>
        <w:rPr>
          <w:rStyle w:val="CodeChar"/>
          <w:rFonts w:eastAsiaTheme="minorEastAsia"/>
        </w:rPr>
      </w:pPr>
    </w:p>
    <w:p w14:paraId="2B71D051" w14:textId="28A4A21D" w:rsidR="00C858A9" w:rsidRPr="00C858A9" w:rsidRDefault="00C858A9" w:rsidP="00D92035">
      <w:pPr>
        <w:rPr>
          <w:rStyle w:val="CodeChar"/>
          <w:rFonts w:eastAsiaTheme="minorEastAsia"/>
        </w:rPr>
      </w:pPr>
      <w:r w:rsidRPr="003A1ED4">
        <w:rPr>
          <w:rStyle w:val="CodeChar"/>
        </w:rPr>
        <w:t>if __name__ == '__main__':</w:t>
      </w:r>
      <w:r>
        <w:t xml:space="preserve"> means </w:t>
      </w:r>
      <w:r w:rsidR="003A1ED4">
        <w:t xml:space="preserve">the </w:t>
      </w:r>
      <w:r w:rsidR="003A1ED4" w:rsidRPr="00C858A9">
        <w:t>program only executed in this manuscript</w:t>
      </w:r>
    </w:p>
    <w:p w14:paraId="159DE238" w14:textId="32DB5077" w:rsidR="00D92035" w:rsidRDefault="00C858A9" w:rsidP="00D92035">
      <w:r w:rsidRPr="00C858A9">
        <w:rPr>
          <w:rStyle w:val="CodeChar"/>
        </w:rPr>
        <w:t>while True:</w:t>
      </w:r>
      <w:r w:rsidRPr="00C858A9">
        <w:t xml:space="preserve"> </w:t>
      </w:r>
      <w:r>
        <w:t xml:space="preserve">means the program always be </w:t>
      </w:r>
      <w:r w:rsidRPr="00C858A9">
        <w:t>executed</w:t>
      </w:r>
      <w:r w:rsidR="003A1ED4">
        <w:t xml:space="preserve"> repeatedly (endless loop)</w:t>
      </w:r>
      <w:r w:rsidR="00D92035">
        <w:t>.</w:t>
      </w:r>
    </w:p>
    <w:p w14:paraId="1655B41C" w14:textId="46E47AED" w:rsidR="003A1ED4" w:rsidRDefault="003A1ED4" w:rsidP="00D92035">
      <w:r w:rsidRPr="003A1ED4">
        <w:rPr>
          <w:rStyle w:val="CodeChar"/>
        </w:rPr>
        <w:t>in_data = input()</w:t>
      </w:r>
      <w:r>
        <w:t xml:space="preserve"> obtains input chars from Keyboard and store chars into </w:t>
      </w:r>
      <w:r w:rsidRPr="003A1ED4">
        <w:rPr>
          <w:rStyle w:val="CodeChar"/>
        </w:rPr>
        <w:t>in_data</w:t>
      </w:r>
      <w:r>
        <w:t xml:space="preserve">. If we input </w:t>
      </w:r>
      <w:r w:rsidR="00DC1BAD" w:rsidRPr="00523358">
        <w:rPr>
          <w:rStyle w:val="HighlightChar"/>
        </w:rPr>
        <w:t>P</w:t>
      </w:r>
      <w:r>
        <w:t>,</w:t>
      </w:r>
      <w:r w:rsidR="00DC1BAD">
        <w:t xml:space="preserve"> </w:t>
      </w:r>
      <w:r w:rsidRPr="003A1ED4">
        <w:rPr>
          <w:rStyle w:val="CodeChar"/>
        </w:rPr>
        <w:t xml:space="preserve">key_poll_test() </w:t>
      </w:r>
      <w:r>
        <w:t xml:space="preserve">will </w:t>
      </w:r>
      <w:r w:rsidR="00DC1BAD">
        <w:t xml:space="preserve">be executed. While if we input </w:t>
      </w:r>
      <w:r w:rsidRPr="00DC1BAD">
        <w:rPr>
          <w:rStyle w:val="HighlightChar"/>
        </w:rPr>
        <w:t>exit</w:t>
      </w:r>
      <w:r>
        <w:t>, the program will jump out the endless loop.</w:t>
      </w:r>
    </w:p>
    <w:p w14:paraId="738D271D" w14:textId="2D6D02CA" w:rsidR="00571974" w:rsidRDefault="00571974" w:rsidP="00523358">
      <w:pPr>
        <w:ind w:firstLine="0"/>
      </w:pPr>
    </w:p>
    <w:p w14:paraId="0A306675" w14:textId="36CE46EB" w:rsidR="006001B0" w:rsidRPr="00571974" w:rsidRDefault="00571974" w:rsidP="00571974">
      <w:pPr>
        <w:pStyle w:val="ListParagraph"/>
        <w:numPr>
          <w:ilvl w:val="0"/>
          <w:numId w:val="37"/>
        </w:numPr>
      </w:pPr>
      <w:r>
        <w:rPr>
          <w:rFonts w:hint="eastAsia"/>
        </w:rPr>
        <w:t>P</w:t>
      </w:r>
      <w:r>
        <w:t xml:space="preserve">ress the </w:t>
      </w:r>
      <w:r w:rsidRPr="00B23EA8">
        <w:rPr>
          <w:rStyle w:val="TitleChar"/>
          <w:rFonts w:eastAsiaTheme="minorEastAsia"/>
        </w:rPr>
        <w:t>Run</w:t>
      </w:r>
      <w:r w:rsidR="003401C4">
        <w:t xml:space="preserve"> button. At the </w:t>
      </w:r>
      <w:r w:rsidR="003401C4" w:rsidRPr="003401C4">
        <w:rPr>
          <w:rStyle w:val="HighlightChar"/>
        </w:rPr>
        <w:t>output</w:t>
      </w:r>
      <w:r>
        <w:t xml:space="preserve"> </w:t>
      </w:r>
      <w:r w:rsidR="00523358">
        <w:t xml:space="preserve">area, a message, </w:t>
      </w:r>
      <w:r w:rsidRPr="00523358">
        <w:rPr>
          <w:rStyle w:val="HighlightChar"/>
        </w:rPr>
        <w:t>Please input mode:</w:t>
      </w:r>
      <w:r>
        <w:t>, will be output as shown below</w:t>
      </w:r>
      <w:r w:rsidR="006001B0">
        <w:t xml:space="preserve">. </w:t>
      </w:r>
      <w:r w:rsidR="00523358">
        <w:t xml:space="preserve">Then we input </w:t>
      </w:r>
      <w:r w:rsidRPr="00523358">
        <w:rPr>
          <w:rStyle w:val="HighlightChar"/>
        </w:rPr>
        <w:t>P</w:t>
      </w:r>
      <w:r w:rsidR="00523358">
        <w:t xml:space="preserve"> in the </w:t>
      </w:r>
      <w:r w:rsidRPr="00523358">
        <w:rPr>
          <w:rStyle w:val="HighlightChar"/>
        </w:rPr>
        <w:t>output</w:t>
      </w:r>
      <w:r w:rsidR="00523358">
        <w:t xml:space="preserve"> area and press </w:t>
      </w:r>
      <w:r w:rsidRPr="00523358">
        <w:rPr>
          <w:rStyle w:val="HighlightChar"/>
        </w:rPr>
        <w:t>Enter</w:t>
      </w:r>
      <w:r>
        <w:t xml:space="preserve">, the </w:t>
      </w:r>
      <w:r w:rsidRPr="00571974">
        <w:rPr>
          <w:rStyle w:val="CodeChar"/>
        </w:rPr>
        <w:t xml:space="preserve">key_poll_test() </w:t>
      </w:r>
      <w:r>
        <w:t>w</w:t>
      </w:r>
      <w:r w:rsidR="00523358">
        <w:t xml:space="preserve">ill be executed and a message, </w:t>
      </w:r>
      <w:r w:rsidRPr="00523358">
        <w:rPr>
          <w:rStyle w:val="HighlightChar"/>
        </w:rPr>
        <w:t>Polling Mode !</w:t>
      </w:r>
      <w:r>
        <w:t xml:space="preserve">, will be output that means the function </w:t>
      </w:r>
      <w:r w:rsidRPr="00571974">
        <w:rPr>
          <w:rStyle w:val="CodeChar"/>
        </w:rPr>
        <w:t>key_poll_test()</w:t>
      </w:r>
      <w:r>
        <w:rPr>
          <w:rStyle w:val="CodeChar"/>
        </w:rPr>
        <w:t xml:space="preserve"> </w:t>
      </w:r>
      <w:r>
        <w:t>is running now.</w:t>
      </w:r>
    </w:p>
    <w:p w14:paraId="2922B917" w14:textId="363E4B44" w:rsidR="006001B0" w:rsidRDefault="006001B0" w:rsidP="00B23EA8">
      <w:pPr>
        <w:ind w:firstLine="0"/>
        <w:jc w:val="center"/>
      </w:pPr>
      <w:r>
        <w:rPr>
          <w:noProof/>
        </w:rPr>
        <w:lastRenderedPageBreak/>
        <w:drawing>
          <wp:inline distT="0" distB="0" distL="0" distR="0" wp14:anchorId="6B686B26" wp14:editId="48BFD387">
            <wp:extent cx="5274310" cy="36061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606165"/>
                    </a:xfrm>
                    <a:prstGeom prst="rect">
                      <a:avLst/>
                    </a:prstGeom>
                  </pic:spPr>
                </pic:pic>
              </a:graphicData>
            </a:graphic>
          </wp:inline>
        </w:drawing>
      </w:r>
    </w:p>
    <w:p w14:paraId="0EDA36AA" w14:textId="7D20C032" w:rsidR="00571974" w:rsidRDefault="00571974" w:rsidP="00571974">
      <w:pPr>
        <w:ind w:firstLine="0"/>
      </w:pPr>
    </w:p>
    <w:p w14:paraId="6C7A3885" w14:textId="425F4A33" w:rsidR="00571974" w:rsidRDefault="000F3CA3" w:rsidP="00571974">
      <w:pPr>
        <w:pStyle w:val="ListParagraph"/>
        <w:numPr>
          <w:ilvl w:val="0"/>
          <w:numId w:val="37"/>
        </w:numPr>
      </w:pPr>
      <w:r>
        <w:t>Now if we p</w:t>
      </w:r>
      <w:r w:rsidR="00571974">
        <w:t>ress KEY</w:t>
      </w:r>
      <w:r>
        <w:t xml:space="preserve">, </w:t>
      </w:r>
      <w:r w:rsidR="00571974">
        <w:t xml:space="preserve">the red LED </w:t>
      </w:r>
      <w:r>
        <w:t>should</w:t>
      </w:r>
      <w:r w:rsidR="00571974">
        <w:t xml:space="preserve"> flash</w:t>
      </w:r>
      <w:r>
        <w:t>. If we press TOUCH switch, the green LED should flash.</w:t>
      </w:r>
    </w:p>
    <w:p w14:paraId="3AD15F30" w14:textId="37BDDAB1" w:rsidR="00571974" w:rsidRDefault="00571974" w:rsidP="00571974">
      <w:pPr>
        <w:pStyle w:val="ListParagraph"/>
        <w:ind w:left="420" w:firstLine="0"/>
      </w:pPr>
    </w:p>
    <w:p w14:paraId="097B7A3E" w14:textId="67A860E9" w:rsidR="000F3CA3" w:rsidRDefault="000F3CA3" w:rsidP="00B45D79">
      <w:pPr>
        <w:pStyle w:val="ListParagraph"/>
        <w:numPr>
          <w:ilvl w:val="0"/>
          <w:numId w:val="37"/>
        </w:numPr>
      </w:pPr>
      <w:r>
        <w:rPr>
          <w:rFonts w:hint="eastAsia"/>
        </w:rPr>
        <w:t>P</w:t>
      </w:r>
      <w:r>
        <w:t xml:space="preserve">ress both the KEY and TOUCH switch, the </w:t>
      </w:r>
      <w:r w:rsidR="003401C4" w:rsidRPr="00523358">
        <w:rPr>
          <w:rStyle w:val="CodeChar"/>
        </w:rPr>
        <w:t>key_poll_test()</w:t>
      </w:r>
      <w:r w:rsidR="003401C4" w:rsidRPr="00B45D79">
        <w:t xml:space="preserve"> </w:t>
      </w:r>
      <w:r w:rsidR="003401C4">
        <w:t xml:space="preserve">will output </w:t>
      </w:r>
      <w:r w:rsidR="003401C4" w:rsidRPr="00523358">
        <w:rPr>
          <w:rStyle w:val="HighlightChar"/>
        </w:rPr>
        <w:t>Polling test end !!!</w:t>
      </w:r>
      <w:r w:rsidR="003401C4">
        <w:t xml:space="preserve"> and exit. Once </w:t>
      </w:r>
      <w:r w:rsidR="003401C4" w:rsidRPr="00523358">
        <w:rPr>
          <w:rStyle w:val="CodeChar"/>
        </w:rPr>
        <w:t>key_poll_test()</w:t>
      </w:r>
      <w:r w:rsidR="003401C4" w:rsidRPr="00B45D79">
        <w:t xml:space="preserve"> </w:t>
      </w:r>
      <w:r w:rsidR="003401C4">
        <w:t xml:space="preserve">is exited, the KEY and TOUCH switch can control LED any more. And the </w:t>
      </w:r>
      <w:r w:rsidR="003401C4" w:rsidRPr="00523358">
        <w:rPr>
          <w:rStyle w:val="HighlightChar"/>
        </w:rPr>
        <w:t>output</w:t>
      </w:r>
      <w:r w:rsidR="003401C4">
        <w:t xml:space="preserve"> area will rema</w:t>
      </w:r>
      <w:r w:rsidR="00B45D79">
        <w:t>in us select mode again.</w:t>
      </w:r>
    </w:p>
    <w:p w14:paraId="6E0836DC" w14:textId="0EDD42B5" w:rsidR="00B45D79" w:rsidRDefault="00B45D79" w:rsidP="00B45D79">
      <w:pPr>
        <w:ind w:firstLine="0"/>
        <w:jc w:val="center"/>
      </w:pPr>
      <w:r>
        <w:rPr>
          <w:noProof/>
        </w:rPr>
        <w:drawing>
          <wp:inline distT="0" distB="0" distL="0" distR="0" wp14:anchorId="0115797B" wp14:editId="71516850">
            <wp:extent cx="2962656" cy="1355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3029" cy="1365310"/>
                    </a:xfrm>
                    <a:prstGeom prst="rect">
                      <a:avLst/>
                    </a:prstGeom>
                  </pic:spPr>
                </pic:pic>
              </a:graphicData>
            </a:graphic>
          </wp:inline>
        </w:drawing>
      </w:r>
    </w:p>
    <w:p w14:paraId="5954CCA1" w14:textId="77777777" w:rsidR="000A31AD" w:rsidRDefault="000A31AD" w:rsidP="000A31AD">
      <w:pPr>
        <w:ind w:firstLine="0"/>
      </w:pPr>
    </w:p>
    <w:p w14:paraId="4E6B9AAA" w14:textId="04C4F1D7" w:rsidR="005A6706" w:rsidRPr="0056591F" w:rsidRDefault="005A6706" w:rsidP="005A6706">
      <w:pPr>
        <w:pStyle w:val="Heading3"/>
        <w:spacing w:before="32" w:after="32"/>
      </w:pPr>
      <w:r>
        <w:rPr>
          <w:rFonts w:hint="eastAsia"/>
        </w:rPr>
        <w:t>I</w:t>
      </w:r>
      <w:r>
        <w:t>nterrupt Method</w:t>
      </w:r>
    </w:p>
    <w:p w14:paraId="0034BA3C" w14:textId="6006162A" w:rsidR="002D5D60" w:rsidRPr="002D5D60" w:rsidRDefault="002D5D60" w:rsidP="002D5D60">
      <w:pPr>
        <w:pStyle w:val="ListParagraph"/>
        <w:numPr>
          <w:ilvl w:val="0"/>
          <w:numId w:val="36"/>
        </w:numPr>
        <w:rPr>
          <w:lang w:val="en-HK"/>
        </w:rPr>
      </w:pPr>
      <w:r>
        <w:rPr>
          <w:rFonts w:hint="eastAsia"/>
          <w:lang w:val="en-HK"/>
        </w:rPr>
        <w:t>W</w:t>
      </w:r>
      <w:r>
        <w:rPr>
          <w:lang w:val="en-HK"/>
        </w:rPr>
        <w:t xml:space="preserve">rite the interrupt response functions for </w:t>
      </w:r>
      <w:r>
        <w:t>KEY and TOUCH switch.</w:t>
      </w:r>
    </w:p>
    <w:p w14:paraId="43857211" w14:textId="77777777" w:rsidR="002D5D60" w:rsidRDefault="002D5D60" w:rsidP="002D5D60">
      <w:pPr>
        <w:pStyle w:val="Code"/>
      </w:pPr>
      <w:r>
        <w:t>def key_pressed_led():  # interrupt function when press KEY</w:t>
      </w:r>
    </w:p>
    <w:p w14:paraId="7175BC88" w14:textId="77777777" w:rsidR="002D5D60" w:rsidRDefault="002D5D60" w:rsidP="002D5D60">
      <w:pPr>
        <w:pStyle w:val="Code"/>
      </w:pPr>
      <w:r>
        <w:t xml:space="preserve">    print('Key is pressed')</w:t>
      </w:r>
    </w:p>
    <w:p w14:paraId="4CCE9CC0" w14:textId="77777777" w:rsidR="002D5D60" w:rsidRDefault="002D5D60" w:rsidP="002D5D60">
      <w:pPr>
        <w:pStyle w:val="Code"/>
      </w:pPr>
      <w:r>
        <w:lastRenderedPageBreak/>
        <w:t xml:space="preserve">    led_red.on()</w:t>
      </w:r>
    </w:p>
    <w:p w14:paraId="2D604898" w14:textId="77777777" w:rsidR="002D5D60" w:rsidRDefault="002D5D60" w:rsidP="002D5D60">
      <w:pPr>
        <w:pStyle w:val="Code"/>
      </w:pPr>
      <w:r>
        <w:t xml:space="preserve">    sleep(0.1)</w:t>
      </w:r>
    </w:p>
    <w:p w14:paraId="61CDB6B3" w14:textId="77777777" w:rsidR="002D5D60" w:rsidRDefault="002D5D60" w:rsidP="002D5D60">
      <w:pPr>
        <w:pStyle w:val="Code"/>
      </w:pPr>
      <w:r>
        <w:t xml:space="preserve">    led_red.off()</w:t>
      </w:r>
    </w:p>
    <w:p w14:paraId="2BE6D5CF" w14:textId="77777777" w:rsidR="002D5D60" w:rsidRDefault="002D5D60" w:rsidP="002D5D60">
      <w:pPr>
        <w:pStyle w:val="Code"/>
      </w:pPr>
    </w:p>
    <w:p w14:paraId="51A52570" w14:textId="77777777" w:rsidR="002D5D60" w:rsidRDefault="002D5D60" w:rsidP="002D5D60">
      <w:pPr>
        <w:pStyle w:val="Code"/>
      </w:pPr>
      <w:r>
        <w:t>def tou_pressed_led():  # interrupt function when press TOUCH switch</w:t>
      </w:r>
    </w:p>
    <w:p w14:paraId="479A1F37" w14:textId="77777777" w:rsidR="002D5D60" w:rsidRDefault="002D5D60" w:rsidP="002D5D60">
      <w:pPr>
        <w:pStyle w:val="Code"/>
      </w:pPr>
      <w:r>
        <w:t xml:space="preserve">    print('Touch switch is pressed')</w:t>
      </w:r>
    </w:p>
    <w:p w14:paraId="7EAC5F89" w14:textId="77777777" w:rsidR="002D5D60" w:rsidRDefault="002D5D60" w:rsidP="002D5D60">
      <w:pPr>
        <w:pStyle w:val="Code"/>
      </w:pPr>
      <w:r>
        <w:t xml:space="preserve">    led_gre.on()</w:t>
      </w:r>
    </w:p>
    <w:p w14:paraId="35DA13D0" w14:textId="77777777" w:rsidR="002D5D60" w:rsidRDefault="002D5D60" w:rsidP="002D5D60">
      <w:pPr>
        <w:pStyle w:val="Code"/>
      </w:pPr>
      <w:r>
        <w:t xml:space="preserve">    sleep(0.1)</w:t>
      </w:r>
    </w:p>
    <w:p w14:paraId="25391B23" w14:textId="0A36F4F2" w:rsidR="002D5D60" w:rsidRDefault="002D5D60" w:rsidP="002D5D60">
      <w:pPr>
        <w:pStyle w:val="Code"/>
      </w:pPr>
      <w:r>
        <w:t xml:space="preserve">    led_gre.off()</w:t>
      </w:r>
    </w:p>
    <w:p w14:paraId="0CCFCF62" w14:textId="090D4D5C" w:rsidR="002D5D60" w:rsidRPr="002D5D60" w:rsidRDefault="002D5D60" w:rsidP="002D5D60">
      <w:pPr>
        <w:ind w:firstLine="0"/>
        <w:rPr>
          <w:lang w:val="en-HK"/>
        </w:rPr>
      </w:pPr>
    </w:p>
    <w:p w14:paraId="69044A00" w14:textId="3123A4F4" w:rsidR="00F0650C" w:rsidRPr="0056591F" w:rsidRDefault="00B45D79" w:rsidP="000A31AD">
      <w:pPr>
        <w:pStyle w:val="ListParagraph"/>
        <w:numPr>
          <w:ilvl w:val="0"/>
          <w:numId w:val="36"/>
        </w:numPr>
        <w:rPr>
          <w:lang w:val="en-HK"/>
        </w:rPr>
      </w:pPr>
      <w:r>
        <w:t>Write the function</w:t>
      </w:r>
      <w:r w:rsidRPr="00D92035">
        <w:t xml:space="preserve"> </w:t>
      </w:r>
      <w:r w:rsidRPr="00D92035">
        <w:rPr>
          <w:rStyle w:val="CodeChar"/>
        </w:rPr>
        <w:t>key_</w:t>
      </w:r>
      <w:r>
        <w:rPr>
          <w:rStyle w:val="CodeChar"/>
        </w:rPr>
        <w:t>intr</w:t>
      </w:r>
      <w:r w:rsidRPr="00D92035">
        <w:rPr>
          <w:rStyle w:val="CodeChar"/>
        </w:rPr>
        <w:t>_test()</w:t>
      </w:r>
      <w:r w:rsidR="002D5D60">
        <w:t xml:space="preserve"> as bel</w:t>
      </w:r>
      <w:r>
        <w:t xml:space="preserve">ow to </w:t>
      </w:r>
      <w:r w:rsidR="00CD4DFD">
        <w:t>associate</w:t>
      </w:r>
      <w:r>
        <w:t xml:space="preserve"> the KEY and TOUCH switch</w:t>
      </w:r>
      <w:r w:rsidR="002D5D60">
        <w:t xml:space="preserve"> </w:t>
      </w:r>
      <w:r w:rsidR="00CD4DFD">
        <w:t xml:space="preserve">with </w:t>
      </w:r>
      <w:r w:rsidR="00CD4DFD" w:rsidRPr="00CD4DFD">
        <w:rPr>
          <w:rStyle w:val="CodeChar"/>
        </w:rPr>
        <w:t>key_pressed_led()</w:t>
      </w:r>
      <w:r w:rsidR="00CD4DFD">
        <w:t xml:space="preserve"> and </w:t>
      </w:r>
      <w:r w:rsidR="00CD4DFD" w:rsidRPr="00CD4DFD">
        <w:rPr>
          <w:rStyle w:val="CodeChar"/>
        </w:rPr>
        <w:t>tou_pressed_led()</w:t>
      </w:r>
      <w:r w:rsidR="00CD4DFD">
        <w:t>, respectively</w:t>
      </w:r>
      <w:r w:rsidR="00F0650C">
        <w:rPr>
          <w:lang w:val="en-HK"/>
        </w:rPr>
        <w:t>.</w:t>
      </w:r>
      <w:r w:rsidR="000A31AD">
        <w:rPr>
          <w:lang w:val="en-HK"/>
        </w:rPr>
        <w:t xml:space="preserve"> Further, if both KEY and TOUCH switch are pressed, the association will be removed and </w:t>
      </w:r>
      <w:r w:rsidR="000A31AD" w:rsidRPr="000A31AD">
        <w:rPr>
          <w:lang w:val="en-HK"/>
        </w:rPr>
        <w:t>the program will jump out the current function.</w:t>
      </w:r>
    </w:p>
    <w:p w14:paraId="174E73E0" w14:textId="77777777" w:rsidR="002D5D60" w:rsidRDefault="002D5D60" w:rsidP="002D5D60">
      <w:pPr>
        <w:pStyle w:val="Code"/>
      </w:pPr>
      <w:r>
        <w:t>def key_intr_test():</w:t>
      </w:r>
    </w:p>
    <w:p w14:paraId="37C02614" w14:textId="77777777" w:rsidR="002D5D60" w:rsidRDefault="002D5D60" w:rsidP="002D5D60">
      <w:pPr>
        <w:pStyle w:val="Code"/>
      </w:pPr>
      <w:r>
        <w:t xml:space="preserve">    print('Interrupt Mode !')</w:t>
      </w:r>
    </w:p>
    <w:p w14:paraId="61818E9A" w14:textId="77777777" w:rsidR="002D5D60" w:rsidRDefault="002D5D60" w:rsidP="002D5D60">
      <w:pPr>
        <w:pStyle w:val="Code"/>
      </w:pPr>
    </w:p>
    <w:p w14:paraId="75336DD3" w14:textId="16FFBC3D" w:rsidR="002D5D60" w:rsidRDefault="002D5D60" w:rsidP="002D5D60">
      <w:pPr>
        <w:pStyle w:val="Code"/>
      </w:pPr>
      <w:r>
        <w:t xml:space="preserve">    # register interrupt function for KEY pressing</w:t>
      </w:r>
    </w:p>
    <w:p w14:paraId="510924D2" w14:textId="77777777" w:rsidR="002D5D60" w:rsidRDefault="002D5D60" w:rsidP="002D5D60">
      <w:pPr>
        <w:pStyle w:val="Code"/>
      </w:pPr>
      <w:r>
        <w:t xml:space="preserve">    pin_key.when_pressed = key_pressed_led </w:t>
      </w:r>
    </w:p>
    <w:p w14:paraId="66D67F27" w14:textId="77777777" w:rsidR="002D5D60" w:rsidRDefault="002D5D60" w:rsidP="002D5D60">
      <w:pPr>
        <w:pStyle w:val="Code"/>
      </w:pPr>
      <w:r>
        <w:t xml:space="preserve">    # register interrupt function for TOUCH switch pressing</w:t>
      </w:r>
    </w:p>
    <w:p w14:paraId="4DD8E677" w14:textId="77777777" w:rsidR="002D5D60" w:rsidRDefault="002D5D60" w:rsidP="002D5D60">
      <w:pPr>
        <w:pStyle w:val="Code"/>
      </w:pPr>
      <w:r>
        <w:t xml:space="preserve">    pin_tou.when_pressed = tou_pressed_led  </w:t>
      </w:r>
    </w:p>
    <w:p w14:paraId="150E4145" w14:textId="77777777" w:rsidR="002D5D60" w:rsidRDefault="002D5D60" w:rsidP="002D5D60">
      <w:pPr>
        <w:pStyle w:val="Code"/>
      </w:pPr>
    </w:p>
    <w:p w14:paraId="5EEAA5F8" w14:textId="77777777" w:rsidR="002D5D60" w:rsidRDefault="002D5D60" w:rsidP="002D5D60">
      <w:pPr>
        <w:pStyle w:val="Code"/>
      </w:pPr>
      <w:r>
        <w:t xml:space="preserve">    while True:  # poll status of two buttons</w:t>
      </w:r>
    </w:p>
    <w:p w14:paraId="6AEDF3E2" w14:textId="77777777" w:rsidR="002D5D60" w:rsidRDefault="002D5D60" w:rsidP="002D5D60">
      <w:pPr>
        <w:pStyle w:val="Code"/>
      </w:pPr>
      <w:r>
        <w:t xml:space="preserve">        sleep(0.1)</w:t>
      </w:r>
    </w:p>
    <w:p w14:paraId="45B2084E" w14:textId="77777777" w:rsidR="002D5D60" w:rsidRDefault="002D5D60" w:rsidP="002D5D60">
      <w:pPr>
        <w:pStyle w:val="Code"/>
      </w:pPr>
      <w:r>
        <w:t xml:space="preserve">        if pin_key.is_pressed &amp; pin_tou.is_pressed: </w:t>
      </w:r>
    </w:p>
    <w:p w14:paraId="59F5850E" w14:textId="36F99E20" w:rsidR="002D5D60" w:rsidRDefault="002D5D60" w:rsidP="002D5D60">
      <w:pPr>
        <w:pStyle w:val="Code"/>
      </w:pPr>
      <w:r>
        <w:t xml:space="preserve">            </w:t>
      </w:r>
      <w:r w:rsidRPr="00950683">
        <w:rPr>
          <w:color w:val="FF0000"/>
        </w:rPr>
        <w:t>led_gre.blink(n=1)</w:t>
      </w:r>
      <w:r>
        <w:t xml:space="preserve">  # LED blink to show program end</w:t>
      </w:r>
    </w:p>
    <w:p w14:paraId="3AFE596E" w14:textId="77777777" w:rsidR="002D5D60" w:rsidRDefault="002D5D60" w:rsidP="002D5D60">
      <w:pPr>
        <w:pStyle w:val="Code"/>
      </w:pPr>
      <w:r>
        <w:t xml:space="preserve">            print('Interrupt test end !!!')</w:t>
      </w:r>
    </w:p>
    <w:p w14:paraId="4AB9A7A7" w14:textId="77777777" w:rsidR="002D5D60" w:rsidRDefault="002D5D60" w:rsidP="002D5D60">
      <w:pPr>
        <w:pStyle w:val="Code"/>
      </w:pPr>
      <w:r>
        <w:t xml:space="preserve">            pin_key.when_pressed = None  # Remove interrupt function</w:t>
      </w:r>
    </w:p>
    <w:p w14:paraId="4F619193" w14:textId="77777777" w:rsidR="002D5D60" w:rsidRDefault="002D5D60" w:rsidP="002D5D60">
      <w:pPr>
        <w:pStyle w:val="Code"/>
      </w:pPr>
      <w:r>
        <w:t xml:space="preserve">            pin_tou.when_pressed = None  # Remove interrupt function</w:t>
      </w:r>
    </w:p>
    <w:p w14:paraId="2AE48C36" w14:textId="6D1AA16C" w:rsidR="002D5D60" w:rsidRDefault="002D5D60" w:rsidP="002D5D60">
      <w:pPr>
        <w:pStyle w:val="Code"/>
      </w:pPr>
      <w:r>
        <w:t xml:space="preserve">            return True</w:t>
      </w:r>
    </w:p>
    <w:p w14:paraId="777A4712" w14:textId="5E8ED069" w:rsidR="00721857" w:rsidRDefault="00721857" w:rsidP="000A31AD">
      <w:pPr>
        <w:ind w:firstLine="0"/>
      </w:pPr>
    </w:p>
    <w:p w14:paraId="38B55AA9" w14:textId="05FCFCA5" w:rsidR="00950683" w:rsidRDefault="00950683" w:rsidP="000A31AD">
      <w:pPr>
        <w:ind w:firstLine="0"/>
      </w:pPr>
      <w:r>
        <w:rPr>
          <w:rFonts w:hint="eastAsia"/>
        </w:rPr>
        <w:t>T</w:t>
      </w:r>
      <w:r>
        <w:t>he highlighted</w:t>
      </w:r>
      <w:r>
        <w:rPr>
          <w:rFonts w:hint="eastAsia"/>
        </w:rPr>
        <w:t xml:space="preserve"> </w:t>
      </w:r>
      <w:r w:rsidRPr="00950683">
        <w:rPr>
          <w:rStyle w:val="CodeChar"/>
        </w:rPr>
        <w:t>led_gre.blink(n=1)</w:t>
      </w:r>
      <w:r>
        <w:t xml:space="preserve"> means green LED flash once. </w:t>
      </w:r>
      <w:r w:rsidR="002B4523">
        <w:t>Below is the description</w:t>
      </w:r>
      <w:r>
        <w:t xml:space="preserve"> about </w:t>
      </w:r>
      <w:r w:rsidRPr="00950683">
        <w:rPr>
          <w:rStyle w:val="CodeChar"/>
        </w:rPr>
        <w:t>blink()</w:t>
      </w:r>
      <w:r>
        <w:t xml:space="preserve"> function</w:t>
      </w:r>
      <w:r w:rsidR="002B4523">
        <w:t>:</w:t>
      </w:r>
    </w:p>
    <w:p w14:paraId="6EF74927" w14:textId="14C1FDC2" w:rsidR="00950683" w:rsidRPr="00950683" w:rsidRDefault="00950683" w:rsidP="00950683">
      <w:pPr>
        <w:ind w:firstLine="0"/>
        <w:jc w:val="center"/>
      </w:pPr>
      <w:r>
        <w:rPr>
          <w:noProof/>
        </w:rPr>
        <w:drawing>
          <wp:inline distT="0" distB="0" distL="0" distR="0" wp14:anchorId="7130C162" wp14:editId="1452FE57">
            <wp:extent cx="4425696" cy="2219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36989" cy="2225439"/>
                    </a:xfrm>
                    <a:prstGeom prst="rect">
                      <a:avLst/>
                    </a:prstGeom>
                  </pic:spPr>
                </pic:pic>
              </a:graphicData>
            </a:graphic>
          </wp:inline>
        </w:drawing>
      </w:r>
    </w:p>
    <w:p w14:paraId="1A9DE0E0" w14:textId="273FCB15" w:rsidR="00721857" w:rsidRDefault="000A31AD" w:rsidP="000A31AD">
      <w:pPr>
        <w:pStyle w:val="ListParagraph"/>
        <w:numPr>
          <w:ilvl w:val="0"/>
          <w:numId w:val="36"/>
        </w:numPr>
      </w:pPr>
      <w:r>
        <w:rPr>
          <w:lang w:val="en-HK"/>
        </w:rPr>
        <w:lastRenderedPageBreak/>
        <w:t xml:space="preserve">At the end of </w:t>
      </w:r>
      <w:r w:rsidRPr="001C798D">
        <w:rPr>
          <w:highlight w:val="yellow"/>
          <w:lang w:val="en-HK"/>
        </w:rPr>
        <w:t>p0</w:t>
      </w:r>
      <w:r>
        <w:rPr>
          <w:highlight w:val="yellow"/>
          <w:lang w:val="en-HK"/>
        </w:rPr>
        <w:t>2</w:t>
      </w:r>
      <w:r w:rsidRPr="001C798D">
        <w:rPr>
          <w:highlight w:val="yellow"/>
          <w:lang w:val="en-HK"/>
        </w:rPr>
        <w:t>_button_raspi.</w:t>
      </w:r>
      <w:r w:rsidRPr="001C798D">
        <w:rPr>
          <w:color w:val="FF0000"/>
          <w:highlight w:val="yellow"/>
          <w:lang w:val="en-HK"/>
        </w:rPr>
        <w:t>py</w:t>
      </w:r>
      <w:r>
        <w:rPr>
          <w:lang w:val="en-HK"/>
        </w:rPr>
        <w:t>,</w:t>
      </w:r>
      <w:r w:rsidRPr="002D403D">
        <w:rPr>
          <w:sz w:val="21"/>
        </w:rPr>
        <w:t xml:space="preserve"> </w:t>
      </w:r>
      <w:r>
        <w:rPr>
          <w:lang w:val="en-HK"/>
        </w:rPr>
        <w:t>add two lines of code as below:</w:t>
      </w:r>
    </w:p>
    <w:p w14:paraId="711F60A1" w14:textId="77777777" w:rsidR="000A31AD" w:rsidRDefault="000A31AD" w:rsidP="000A31AD">
      <w:pPr>
        <w:pStyle w:val="Code"/>
      </w:pPr>
      <w:r>
        <w:t>if __name__ == '__main__':  # These program only executed in this manuscript</w:t>
      </w:r>
    </w:p>
    <w:p w14:paraId="5BCAE38B" w14:textId="77777777" w:rsidR="000A31AD" w:rsidRDefault="000A31AD" w:rsidP="000A31AD">
      <w:pPr>
        <w:pStyle w:val="Code"/>
      </w:pPr>
      <w:r>
        <w:t xml:space="preserve">    while True:</w:t>
      </w:r>
    </w:p>
    <w:p w14:paraId="11882A6F" w14:textId="77777777" w:rsidR="000A31AD" w:rsidRDefault="000A31AD" w:rsidP="000A31AD">
      <w:pPr>
        <w:pStyle w:val="Code"/>
      </w:pPr>
      <w:r>
        <w:t xml:space="preserve">        print('Please input mode:')</w:t>
      </w:r>
    </w:p>
    <w:p w14:paraId="2FD09D1F" w14:textId="77777777" w:rsidR="000A31AD" w:rsidRDefault="000A31AD" w:rsidP="000A31AD">
      <w:pPr>
        <w:pStyle w:val="Code"/>
      </w:pPr>
      <w:r>
        <w:t xml:space="preserve">        in_data = input()  # input data from keyboard</w:t>
      </w:r>
    </w:p>
    <w:p w14:paraId="71287BF6" w14:textId="77777777" w:rsidR="000A31AD" w:rsidRDefault="000A31AD" w:rsidP="000A31AD">
      <w:pPr>
        <w:pStyle w:val="Code"/>
      </w:pPr>
      <w:r>
        <w:t xml:space="preserve">        if in_data == 'P':  # when 'P' is inputted</w:t>
      </w:r>
    </w:p>
    <w:p w14:paraId="39287412" w14:textId="77777777" w:rsidR="000A31AD" w:rsidRDefault="000A31AD" w:rsidP="000A31AD">
      <w:pPr>
        <w:pStyle w:val="Code"/>
      </w:pPr>
      <w:r>
        <w:t xml:space="preserve">            key_poll_test()</w:t>
      </w:r>
    </w:p>
    <w:p w14:paraId="5FF99900" w14:textId="77777777" w:rsidR="000A31AD" w:rsidRPr="000A31AD" w:rsidRDefault="000A31AD" w:rsidP="000A31AD">
      <w:pPr>
        <w:pStyle w:val="Code"/>
        <w:rPr>
          <w:color w:val="FF0000"/>
        </w:rPr>
      </w:pPr>
      <w:r w:rsidRPr="000A31AD">
        <w:rPr>
          <w:color w:val="FF0000"/>
        </w:rPr>
        <w:t xml:space="preserve">        elif in_data == 'I':</w:t>
      </w:r>
    </w:p>
    <w:p w14:paraId="056F7344" w14:textId="77777777" w:rsidR="000A31AD" w:rsidRPr="000A31AD" w:rsidRDefault="000A31AD" w:rsidP="000A31AD">
      <w:pPr>
        <w:pStyle w:val="Code"/>
        <w:rPr>
          <w:color w:val="FF0000"/>
        </w:rPr>
      </w:pPr>
      <w:r w:rsidRPr="000A31AD">
        <w:rPr>
          <w:color w:val="FF0000"/>
        </w:rPr>
        <w:t xml:space="preserve">            key_intr_test()</w:t>
      </w:r>
    </w:p>
    <w:p w14:paraId="579EE187" w14:textId="77777777" w:rsidR="000A31AD" w:rsidRDefault="000A31AD" w:rsidP="000A31AD">
      <w:pPr>
        <w:pStyle w:val="Code"/>
      </w:pPr>
      <w:r>
        <w:t xml:space="preserve">        elif in_data == 'exit':</w:t>
      </w:r>
    </w:p>
    <w:p w14:paraId="2D177F26" w14:textId="053ED45C" w:rsidR="000A31AD" w:rsidRDefault="000A31AD" w:rsidP="000A31AD">
      <w:pPr>
        <w:pStyle w:val="Code"/>
      </w:pPr>
      <w:r>
        <w:t xml:space="preserve">            break</w:t>
      </w:r>
    </w:p>
    <w:p w14:paraId="2AD48EB6" w14:textId="783D1267" w:rsidR="001C4C10" w:rsidRDefault="001C4C10" w:rsidP="009A3B37">
      <w:pPr>
        <w:ind w:firstLine="0"/>
      </w:pPr>
    </w:p>
    <w:p w14:paraId="59F804B5" w14:textId="5AA3995C" w:rsidR="00721857" w:rsidRPr="00D34474" w:rsidRDefault="000A31AD" w:rsidP="000A31AD">
      <w:pPr>
        <w:ind w:firstLine="0"/>
        <w:rPr>
          <w:color w:val="000000" w:themeColor="text1"/>
        </w:rPr>
      </w:pPr>
      <w:r>
        <w:rPr>
          <w:noProof/>
        </w:rPr>
        <w:t>As highlighted using red</w:t>
      </w:r>
      <w:r w:rsidRPr="000A31AD">
        <w:t xml:space="preserve"> </w:t>
      </w:r>
      <w:r w:rsidRPr="000A31AD">
        <w:rPr>
          <w:noProof/>
        </w:rPr>
        <w:t>coloured words</w:t>
      </w:r>
      <w:r>
        <w:rPr>
          <w:noProof/>
        </w:rPr>
        <w:t xml:space="preserve">, </w:t>
      </w:r>
      <w:r w:rsidR="00D34474">
        <w:rPr>
          <w:noProof/>
        </w:rPr>
        <w:t xml:space="preserve">if we input </w:t>
      </w:r>
      <w:r w:rsidR="00D34474" w:rsidRPr="00D34474">
        <w:rPr>
          <w:rStyle w:val="HighlightChar"/>
          <w:bCs/>
        </w:rPr>
        <w:t>I</w:t>
      </w:r>
      <w:r w:rsidR="00D34474">
        <w:rPr>
          <w:noProof/>
        </w:rPr>
        <w:t xml:space="preserve">, the </w:t>
      </w:r>
      <w:r w:rsidR="00D34474" w:rsidRPr="00D34474">
        <w:rPr>
          <w:rStyle w:val="CodeChar"/>
        </w:rPr>
        <w:t>key_intr_test()</w:t>
      </w:r>
      <w:r w:rsidR="00D34474" w:rsidRPr="00D34474">
        <w:rPr>
          <w:color w:val="000000" w:themeColor="text1"/>
        </w:rPr>
        <w:t xml:space="preserve"> function will be executed.</w:t>
      </w:r>
    </w:p>
    <w:p w14:paraId="25264B61" w14:textId="0E643D85" w:rsidR="00721857" w:rsidRDefault="00721857" w:rsidP="009A3B37">
      <w:pPr>
        <w:ind w:firstLine="0"/>
      </w:pPr>
    </w:p>
    <w:p w14:paraId="0FCFCCBE" w14:textId="74AB4D4C" w:rsidR="00DC1BAD" w:rsidRPr="00571974" w:rsidRDefault="00DC1BAD" w:rsidP="00A956AA">
      <w:pPr>
        <w:pStyle w:val="ListParagraph"/>
        <w:numPr>
          <w:ilvl w:val="0"/>
          <w:numId w:val="36"/>
        </w:numPr>
      </w:pPr>
      <w:r>
        <w:rPr>
          <w:rFonts w:hint="eastAsia"/>
        </w:rPr>
        <w:t>P</w:t>
      </w:r>
      <w:r>
        <w:t xml:space="preserve">ress the </w:t>
      </w:r>
      <w:r w:rsidRPr="00B23EA8">
        <w:rPr>
          <w:rStyle w:val="TitleChar"/>
          <w:rFonts w:eastAsiaTheme="minorEastAsia"/>
        </w:rPr>
        <w:t>Run</w:t>
      </w:r>
      <w:r>
        <w:t xml:space="preserve"> button. Then we input </w:t>
      </w:r>
      <w:r w:rsidR="00A956AA">
        <w:rPr>
          <w:rStyle w:val="HighlightChar"/>
        </w:rPr>
        <w:t>I</w:t>
      </w:r>
      <w:r>
        <w:t xml:space="preserve"> in the </w:t>
      </w:r>
      <w:r w:rsidRPr="00523358">
        <w:rPr>
          <w:rStyle w:val="HighlightChar"/>
        </w:rPr>
        <w:t>output</w:t>
      </w:r>
      <w:r>
        <w:t xml:space="preserve"> area and press </w:t>
      </w:r>
      <w:r w:rsidRPr="00523358">
        <w:rPr>
          <w:rStyle w:val="HighlightChar"/>
        </w:rPr>
        <w:t>Enter</w:t>
      </w:r>
      <w:r>
        <w:t xml:space="preserve">, the </w:t>
      </w:r>
      <w:r w:rsidR="00A956AA" w:rsidRPr="00D34474">
        <w:rPr>
          <w:rStyle w:val="CodeChar"/>
        </w:rPr>
        <w:t>key_intr_test()</w:t>
      </w:r>
      <w:r w:rsidRPr="00571974">
        <w:rPr>
          <w:rStyle w:val="CodeChar"/>
        </w:rPr>
        <w:t xml:space="preserve"> </w:t>
      </w:r>
      <w:r>
        <w:t xml:space="preserve">will be executed and a message, </w:t>
      </w:r>
      <w:r w:rsidR="00A956AA">
        <w:rPr>
          <w:rStyle w:val="HighlightChar"/>
        </w:rPr>
        <w:t>Interrupt</w:t>
      </w:r>
      <w:r w:rsidRPr="00523358">
        <w:rPr>
          <w:rStyle w:val="HighlightChar"/>
        </w:rPr>
        <w:t xml:space="preserve"> Mode !</w:t>
      </w:r>
      <w:r>
        <w:t xml:space="preserve">, will be output that means the function </w:t>
      </w:r>
      <w:r w:rsidR="00A956AA" w:rsidRPr="00D34474">
        <w:rPr>
          <w:rStyle w:val="CodeChar"/>
        </w:rPr>
        <w:t>key_intr_test()</w:t>
      </w:r>
      <w:r>
        <w:rPr>
          <w:rStyle w:val="CodeChar"/>
        </w:rPr>
        <w:t xml:space="preserve"> </w:t>
      </w:r>
      <w:r>
        <w:t>is running now.</w:t>
      </w:r>
    </w:p>
    <w:p w14:paraId="31EE5E61" w14:textId="49BF4E2C" w:rsidR="00DC1BAD" w:rsidRDefault="00A956AA" w:rsidP="00DC1BAD">
      <w:pPr>
        <w:ind w:firstLine="0"/>
        <w:jc w:val="center"/>
      </w:pPr>
      <w:r>
        <w:rPr>
          <w:noProof/>
        </w:rPr>
        <w:drawing>
          <wp:inline distT="0" distB="0" distL="0" distR="0" wp14:anchorId="4B26D802" wp14:editId="58F90EA9">
            <wp:extent cx="5274310" cy="36080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8070"/>
                    </a:xfrm>
                    <a:prstGeom prst="rect">
                      <a:avLst/>
                    </a:prstGeom>
                  </pic:spPr>
                </pic:pic>
              </a:graphicData>
            </a:graphic>
          </wp:inline>
        </w:drawing>
      </w:r>
    </w:p>
    <w:p w14:paraId="20A78269" w14:textId="77777777" w:rsidR="00DC1BAD" w:rsidRDefault="00DC1BAD" w:rsidP="00DC1BAD">
      <w:pPr>
        <w:ind w:firstLine="0"/>
      </w:pPr>
    </w:p>
    <w:p w14:paraId="5542C172" w14:textId="388D0A13" w:rsidR="00DC1BAD" w:rsidRDefault="00DC1BAD" w:rsidP="00A956AA">
      <w:pPr>
        <w:pStyle w:val="ListParagraph"/>
        <w:numPr>
          <w:ilvl w:val="0"/>
          <w:numId w:val="36"/>
        </w:numPr>
      </w:pPr>
      <w:r>
        <w:t>Now if we press KEY, the red LED should flash</w:t>
      </w:r>
      <w:r w:rsidR="00A956AA">
        <w:t xml:space="preserve"> once</w:t>
      </w:r>
      <w:r w:rsidR="004377BE">
        <w:t xml:space="preserve"> and the </w:t>
      </w:r>
      <w:r w:rsidR="004377BE" w:rsidRPr="004377BE">
        <w:rPr>
          <w:rStyle w:val="HighlightChar"/>
          <w:bCs/>
        </w:rPr>
        <w:t>output</w:t>
      </w:r>
      <w:r w:rsidR="004377BE">
        <w:t xml:space="preserve"> area print </w:t>
      </w:r>
      <w:r w:rsidR="004377BE" w:rsidRPr="004377BE">
        <w:rPr>
          <w:rStyle w:val="HighlightChar"/>
        </w:rPr>
        <w:t>Key is pressed</w:t>
      </w:r>
      <w:r>
        <w:t>. If we press TOUCH switch, the green LED should flash</w:t>
      </w:r>
      <w:r w:rsidR="00A956AA">
        <w:t xml:space="preserve"> once</w:t>
      </w:r>
      <w:r w:rsidR="004377BE">
        <w:t xml:space="preserve"> and </w:t>
      </w:r>
      <w:r w:rsidR="004377BE">
        <w:lastRenderedPageBreak/>
        <w:t xml:space="preserve">the </w:t>
      </w:r>
      <w:r w:rsidR="004377BE" w:rsidRPr="004377BE">
        <w:rPr>
          <w:rStyle w:val="HighlightChar"/>
        </w:rPr>
        <w:t>output</w:t>
      </w:r>
      <w:r w:rsidR="004377BE">
        <w:t xml:space="preserve"> area prints </w:t>
      </w:r>
      <w:r w:rsidR="004377BE" w:rsidRPr="004377BE">
        <w:rPr>
          <w:rStyle w:val="HighlightChar"/>
        </w:rPr>
        <w:t>Touch switch is pressed</w:t>
      </w:r>
      <w:r>
        <w:t>.</w:t>
      </w:r>
      <w:r w:rsidR="004377BE">
        <w:t xml:space="preserve"> </w:t>
      </w:r>
    </w:p>
    <w:p w14:paraId="7D04214E" w14:textId="55986500" w:rsidR="00DC1BAD" w:rsidRDefault="00085813" w:rsidP="00AA56F2">
      <w:pPr>
        <w:pStyle w:val="Warning"/>
      </w:pPr>
      <w:r>
        <w:rPr>
          <w:rFonts w:hint="eastAsia"/>
        </w:rPr>
        <w:t>I</w:t>
      </w:r>
      <w:r>
        <w:t>f the interrupt service function is called more than once when we press KEY</w:t>
      </w:r>
      <w:r w:rsidR="005C7146">
        <w:t xml:space="preserve"> each time</w:t>
      </w:r>
      <w:r>
        <w:t>, it's caused by jitter of KEY. We can increase the sleep time</w:t>
      </w:r>
      <w:r w:rsidR="005C7146">
        <w:t xml:space="preserve"> of</w:t>
      </w:r>
      <w:r>
        <w:t xml:space="preserve"> </w:t>
      </w:r>
      <w:proofErr w:type="spellStart"/>
      <w:r w:rsidR="005C7146" w:rsidRPr="00AA56F2">
        <w:rPr>
          <w:rStyle w:val="CodeChar"/>
          <w:b/>
          <w:i w:val="0"/>
        </w:rPr>
        <w:t>key_pressed_</w:t>
      </w:r>
      <w:proofErr w:type="gramStart"/>
      <w:r w:rsidR="005C7146" w:rsidRPr="00AA56F2">
        <w:rPr>
          <w:rStyle w:val="CodeChar"/>
          <w:b/>
          <w:i w:val="0"/>
        </w:rPr>
        <w:t>led</w:t>
      </w:r>
      <w:proofErr w:type="spellEnd"/>
      <w:r w:rsidR="005C7146" w:rsidRPr="00AA56F2">
        <w:rPr>
          <w:rStyle w:val="CodeChar"/>
          <w:b/>
          <w:i w:val="0"/>
        </w:rPr>
        <w:t>(</w:t>
      </w:r>
      <w:proofErr w:type="gramEnd"/>
      <w:r w:rsidR="005C7146" w:rsidRPr="00AA56F2">
        <w:rPr>
          <w:rStyle w:val="CodeChar"/>
          <w:b/>
          <w:i w:val="0"/>
        </w:rPr>
        <w:t>)</w:t>
      </w:r>
      <w:r w:rsidR="005C7146" w:rsidRPr="00AA56F2">
        <w:rPr>
          <w:rStyle w:val="CodeChar"/>
        </w:rPr>
        <w:t xml:space="preserve"> </w:t>
      </w:r>
      <w:r>
        <w:t>to resolve this problem.</w:t>
      </w:r>
    </w:p>
    <w:p w14:paraId="227EA6F2" w14:textId="58947FEE" w:rsidR="00DC1BAD" w:rsidRDefault="00DC1BAD" w:rsidP="00950683">
      <w:pPr>
        <w:pStyle w:val="ListParagraph"/>
        <w:numPr>
          <w:ilvl w:val="0"/>
          <w:numId w:val="36"/>
        </w:numPr>
      </w:pPr>
      <w:r>
        <w:rPr>
          <w:rFonts w:hint="eastAsia"/>
        </w:rPr>
        <w:t>P</w:t>
      </w:r>
      <w:r>
        <w:t xml:space="preserve">ress both the KEY and TOUCH switch, the </w:t>
      </w:r>
      <w:r w:rsidRPr="00523358">
        <w:rPr>
          <w:rStyle w:val="CodeChar"/>
        </w:rPr>
        <w:t>key_</w:t>
      </w:r>
      <w:r w:rsidR="00950683">
        <w:rPr>
          <w:rStyle w:val="CodeChar"/>
        </w:rPr>
        <w:t>intr</w:t>
      </w:r>
      <w:r w:rsidRPr="00523358">
        <w:rPr>
          <w:rStyle w:val="CodeChar"/>
        </w:rPr>
        <w:t>_</w:t>
      </w:r>
      <w:proofErr w:type="gramStart"/>
      <w:r w:rsidRPr="00523358">
        <w:rPr>
          <w:rStyle w:val="CodeChar"/>
        </w:rPr>
        <w:t>test(</w:t>
      </w:r>
      <w:proofErr w:type="gramEnd"/>
      <w:r w:rsidRPr="00523358">
        <w:rPr>
          <w:rStyle w:val="CodeChar"/>
        </w:rPr>
        <w:t>)</w:t>
      </w:r>
      <w:r w:rsidRPr="00B45D79">
        <w:t xml:space="preserve"> </w:t>
      </w:r>
      <w:r>
        <w:t xml:space="preserve">will output </w:t>
      </w:r>
      <w:r w:rsidR="00950683">
        <w:rPr>
          <w:rStyle w:val="HighlightChar"/>
        </w:rPr>
        <w:t xml:space="preserve">Interrupt test end </w:t>
      </w:r>
      <w:r w:rsidRPr="00523358">
        <w:rPr>
          <w:rStyle w:val="HighlightChar"/>
        </w:rPr>
        <w:t>!!!</w:t>
      </w:r>
      <w:r>
        <w:t xml:space="preserve"> and </w:t>
      </w:r>
      <w:r w:rsidR="00950683">
        <w:t>the green LED flash once</w:t>
      </w:r>
      <w:r>
        <w:t xml:space="preserve">. </w:t>
      </w:r>
      <w:r w:rsidR="002B4523">
        <w:t xml:space="preserve">Then the program jump out of </w:t>
      </w:r>
      <w:r w:rsidR="002B4523" w:rsidRPr="00523358">
        <w:rPr>
          <w:rStyle w:val="CodeChar"/>
        </w:rPr>
        <w:t>key_</w:t>
      </w:r>
      <w:r w:rsidR="002B4523">
        <w:rPr>
          <w:rStyle w:val="CodeChar"/>
        </w:rPr>
        <w:t>intr</w:t>
      </w:r>
      <w:r w:rsidR="002B4523" w:rsidRPr="00523358">
        <w:rPr>
          <w:rStyle w:val="CodeChar"/>
        </w:rPr>
        <w:t>_test()</w:t>
      </w:r>
      <w:r>
        <w:t>.</w:t>
      </w:r>
    </w:p>
    <w:p w14:paraId="35720738" w14:textId="1FF0289E" w:rsidR="00F839E7" w:rsidRDefault="00F839E7" w:rsidP="009A3B37">
      <w:pPr>
        <w:ind w:firstLine="0"/>
      </w:pPr>
    </w:p>
    <w:p w14:paraId="5F6DA433" w14:textId="3D94CA86" w:rsidR="005A6706" w:rsidRDefault="0040611A" w:rsidP="005A6706">
      <w:pPr>
        <w:pStyle w:val="Heading3"/>
        <w:spacing w:before="32" w:after="32"/>
      </w:pPr>
      <w:bookmarkStart w:id="1" w:name="_Ref76144406"/>
      <w:r>
        <w:t>Button H</w:t>
      </w:r>
      <w:r w:rsidR="00AA2B31">
        <w:t>o</w:t>
      </w:r>
      <w:r w:rsidR="005A6706">
        <w:t>ld</w:t>
      </w:r>
      <w:bookmarkEnd w:id="1"/>
    </w:p>
    <w:p w14:paraId="450A2755" w14:textId="5089952F" w:rsidR="002B4523" w:rsidRPr="002D5D60" w:rsidRDefault="002B4523" w:rsidP="002B4523">
      <w:pPr>
        <w:pStyle w:val="ListParagraph"/>
        <w:numPr>
          <w:ilvl w:val="0"/>
          <w:numId w:val="43"/>
        </w:numPr>
        <w:rPr>
          <w:lang w:val="en-HK"/>
        </w:rPr>
      </w:pPr>
      <w:r>
        <w:rPr>
          <w:rFonts w:hint="eastAsia"/>
          <w:lang w:val="en-HK"/>
        </w:rPr>
        <w:t>W</w:t>
      </w:r>
      <w:r>
        <w:rPr>
          <w:lang w:val="en-HK"/>
        </w:rPr>
        <w:t>rite the interrupt response functions for</w:t>
      </w:r>
      <w:r w:rsidR="0040611A">
        <w:rPr>
          <w:lang w:val="en-HK"/>
        </w:rPr>
        <w:t xml:space="preserve"> holding</w:t>
      </w:r>
      <w:r>
        <w:rPr>
          <w:lang w:val="en-HK"/>
        </w:rPr>
        <w:t xml:space="preserve"> </w:t>
      </w:r>
      <w:r>
        <w:t>KEY.</w:t>
      </w:r>
    </w:p>
    <w:p w14:paraId="1A4A2799" w14:textId="77777777" w:rsidR="002B4523" w:rsidRDefault="002B4523" w:rsidP="002B4523">
      <w:pPr>
        <w:pStyle w:val="Code"/>
      </w:pPr>
      <w:r>
        <w:t>def key_hold_led():</w:t>
      </w:r>
    </w:p>
    <w:p w14:paraId="29DDCED5" w14:textId="2E81E43D" w:rsidR="002B4523" w:rsidRDefault="002B4523" w:rsidP="002B4523">
      <w:pPr>
        <w:pStyle w:val="Code"/>
      </w:pPr>
      <w:r>
        <w:t xml:space="preserve">    print('KEY is </w:t>
      </w:r>
      <w:r w:rsidR="0040611A">
        <w:t>held</w:t>
      </w:r>
      <w:r>
        <w:t>')</w:t>
      </w:r>
    </w:p>
    <w:p w14:paraId="3D548856" w14:textId="77777777" w:rsidR="002B4523" w:rsidRDefault="002B4523" w:rsidP="002B4523">
      <w:pPr>
        <w:pStyle w:val="Code"/>
      </w:pPr>
      <w:r>
        <w:t xml:space="preserve">    for i in range(3):</w:t>
      </w:r>
    </w:p>
    <w:p w14:paraId="6EFF259A" w14:textId="77777777" w:rsidR="002B4523" w:rsidRDefault="002B4523" w:rsidP="002B4523">
      <w:pPr>
        <w:pStyle w:val="Code"/>
      </w:pPr>
      <w:r>
        <w:t xml:space="preserve">        sleep(0.1)</w:t>
      </w:r>
    </w:p>
    <w:p w14:paraId="4D528765" w14:textId="77777777" w:rsidR="002B4523" w:rsidRDefault="002B4523" w:rsidP="002B4523">
      <w:pPr>
        <w:pStyle w:val="Code"/>
      </w:pPr>
      <w:r>
        <w:t xml:space="preserve">        led_red.on()</w:t>
      </w:r>
    </w:p>
    <w:p w14:paraId="722110AB" w14:textId="77777777" w:rsidR="002B4523" w:rsidRDefault="002B4523" w:rsidP="002B4523">
      <w:pPr>
        <w:pStyle w:val="Code"/>
      </w:pPr>
      <w:r>
        <w:t xml:space="preserve">        sleep(0.1)</w:t>
      </w:r>
    </w:p>
    <w:p w14:paraId="6C1FA3DC" w14:textId="409E615F" w:rsidR="002B4523" w:rsidRDefault="002B4523" w:rsidP="002B4523">
      <w:pPr>
        <w:pStyle w:val="Code"/>
      </w:pPr>
      <w:r>
        <w:t xml:space="preserve">        led_red.off()</w:t>
      </w:r>
    </w:p>
    <w:p w14:paraId="65A44075" w14:textId="77777777" w:rsidR="00B0468D" w:rsidRDefault="00B0468D" w:rsidP="002B4523">
      <w:pPr>
        <w:ind w:firstLine="0"/>
        <w:rPr>
          <w:lang w:val="en-HK"/>
        </w:rPr>
      </w:pPr>
    </w:p>
    <w:p w14:paraId="718A01CF" w14:textId="3B56CC72" w:rsidR="002B4523" w:rsidRDefault="00B0468D" w:rsidP="002B4523">
      <w:pPr>
        <w:ind w:firstLine="0"/>
        <w:rPr>
          <w:lang w:val="en-HK"/>
        </w:rPr>
      </w:pPr>
      <w:r>
        <w:rPr>
          <w:rFonts w:hint="eastAsia"/>
          <w:lang w:val="en-HK"/>
        </w:rPr>
        <w:t>I</w:t>
      </w:r>
      <w:r>
        <w:rPr>
          <w:lang w:val="en-HK"/>
        </w:rPr>
        <w:t xml:space="preserve">n this function, the red LED will flash three times. And we can modify the value in </w:t>
      </w:r>
      <w:r w:rsidRPr="00B0468D">
        <w:rPr>
          <w:rStyle w:val="CodeChar"/>
        </w:rPr>
        <w:t>for i in range(3):</w:t>
      </w:r>
      <w:r>
        <w:t xml:space="preserve"> to adjust the repeat time.</w:t>
      </w:r>
    </w:p>
    <w:p w14:paraId="6E871D5A" w14:textId="77777777" w:rsidR="00B0468D" w:rsidRPr="002D5D60" w:rsidRDefault="00B0468D" w:rsidP="002B4523">
      <w:pPr>
        <w:ind w:firstLine="0"/>
        <w:rPr>
          <w:lang w:val="en-HK"/>
        </w:rPr>
      </w:pPr>
    </w:p>
    <w:p w14:paraId="567453A4" w14:textId="22CFC1E1" w:rsidR="002B4523" w:rsidRPr="0056591F" w:rsidRDefault="002B4523" w:rsidP="002B4523">
      <w:pPr>
        <w:pStyle w:val="ListParagraph"/>
        <w:numPr>
          <w:ilvl w:val="0"/>
          <w:numId w:val="43"/>
        </w:numPr>
        <w:rPr>
          <w:lang w:val="en-HK"/>
        </w:rPr>
      </w:pPr>
      <w:r>
        <w:t>Write the function</w:t>
      </w:r>
      <w:r w:rsidRPr="00D92035">
        <w:t xml:space="preserve"> </w:t>
      </w:r>
      <w:r w:rsidRPr="00D92035">
        <w:rPr>
          <w:rStyle w:val="CodeChar"/>
        </w:rPr>
        <w:t>key_</w:t>
      </w:r>
      <w:r w:rsidR="00AA2B31">
        <w:rPr>
          <w:rStyle w:val="CodeChar"/>
        </w:rPr>
        <w:t>hold</w:t>
      </w:r>
      <w:r w:rsidRPr="00D92035">
        <w:rPr>
          <w:rStyle w:val="CodeChar"/>
        </w:rPr>
        <w:t>_test()</w:t>
      </w:r>
      <w:r>
        <w:t xml:space="preserve"> as below to associate the KEY with </w:t>
      </w:r>
      <w:r w:rsidRPr="00CD4DFD">
        <w:rPr>
          <w:rStyle w:val="CodeChar"/>
        </w:rPr>
        <w:t>key_</w:t>
      </w:r>
      <w:r w:rsidR="00AA2B31">
        <w:rPr>
          <w:rStyle w:val="CodeChar"/>
        </w:rPr>
        <w:t>hold</w:t>
      </w:r>
      <w:r w:rsidRPr="00CD4DFD">
        <w:rPr>
          <w:rStyle w:val="CodeChar"/>
        </w:rPr>
        <w:t>_led()</w:t>
      </w:r>
      <w:r w:rsidR="006D07B0">
        <w:rPr>
          <w:lang w:val="en-HK"/>
        </w:rPr>
        <w:t xml:space="preserve"> first.</w:t>
      </w:r>
      <w:r>
        <w:rPr>
          <w:lang w:val="en-HK"/>
        </w:rPr>
        <w:t xml:space="preserve"> </w:t>
      </w:r>
      <w:r w:rsidR="006D07B0">
        <w:rPr>
          <w:lang w:val="en-HK"/>
        </w:rPr>
        <w:t xml:space="preserve">Then, we set </w:t>
      </w:r>
      <w:r w:rsidR="006D07B0" w:rsidRPr="006D07B0">
        <w:rPr>
          <w:rStyle w:val="CodeChar"/>
        </w:rPr>
        <w:t>hold_time</w:t>
      </w:r>
      <w:r w:rsidR="006D07B0">
        <w:rPr>
          <w:lang w:val="en-HK"/>
        </w:rPr>
        <w:t xml:space="preserve"> to 1 </w:t>
      </w:r>
      <w:r w:rsidR="001C038A">
        <w:rPr>
          <w:lang w:val="en-HK"/>
        </w:rPr>
        <w:t>second, which</w:t>
      </w:r>
      <w:r w:rsidR="006D07B0">
        <w:rPr>
          <w:lang w:val="en-HK"/>
        </w:rPr>
        <w:t xml:space="preserve"> means the interrupt function will be called when the KEY is </w:t>
      </w:r>
      <w:r w:rsidR="006F711F">
        <w:rPr>
          <w:lang w:val="en-HK"/>
        </w:rPr>
        <w:t xml:space="preserve">pressed and </w:t>
      </w:r>
      <w:r w:rsidR="006D07B0">
        <w:rPr>
          <w:lang w:val="en-HK"/>
        </w:rPr>
        <w:t xml:space="preserve">held 1 second. </w:t>
      </w:r>
      <w:r>
        <w:rPr>
          <w:lang w:val="en-HK"/>
        </w:rPr>
        <w:t xml:space="preserve">Further, if both KEY and TOUCH switch are </w:t>
      </w:r>
      <w:r w:rsidR="00AA2B31">
        <w:rPr>
          <w:lang w:val="en-HK"/>
        </w:rPr>
        <w:t xml:space="preserve">held more than </w:t>
      </w:r>
      <w:r w:rsidR="001C038A">
        <w:rPr>
          <w:lang w:val="en-HK"/>
        </w:rPr>
        <w:t>2</w:t>
      </w:r>
      <w:r w:rsidR="00AA2B31">
        <w:rPr>
          <w:lang w:val="en-HK"/>
        </w:rPr>
        <w:t xml:space="preserve"> seconds</w:t>
      </w:r>
      <w:r>
        <w:rPr>
          <w:lang w:val="en-HK"/>
        </w:rPr>
        <w:t xml:space="preserve">, the association will be removed and </w:t>
      </w:r>
      <w:r w:rsidRPr="000A31AD">
        <w:rPr>
          <w:lang w:val="en-HK"/>
        </w:rPr>
        <w:t>the program will jump out the current function.</w:t>
      </w:r>
    </w:p>
    <w:p w14:paraId="1B8B9701" w14:textId="77777777" w:rsidR="0040611A" w:rsidRDefault="0040611A" w:rsidP="0040611A">
      <w:pPr>
        <w:pStyle w:val="Code"/>
      </w:pPr>
      <w:r>
        <w:t>def key_hold_test():</w:t>
      </w:r>
    </w:p>
    <w:p w14:paraId="552CC3AD" w14:textId="77777777" w:rsidR="0040611A" w:rsidRDefault="0040611A" w:rsidP="0040611A">
      <w:pPr>
        <w:pStyle w:val="Code"/>
      </w:pPr>
      <w:r>
        <w:t xml:space="preserve">    print('Hold test!!!')</w:t>
      </w:r>
    </w:p>
    <w:p w14:paraId="315B942C" w14:textId="77777777" w:rsidR="0040611A" w:rsidRDefault="0040611A" w:rsidP="0040611A">
      <w:pPr>
        <w:pStyle w:val="Code"/>
      </w:pPr>
      <w:r>
        <w:t xml:space="preserve">    # register interrupt function for KEY holding</w:t>
      </w:r>
    </w:p>
    <w:p w14:paraId="21502B09" w14:textId="77777777" w:rsidR="0040611A" w:rsidRDefault="0040611A" w:rsidP="0040611A">
      <w:pPr>
        <w:pStyle w:val="Code"/>
      </w:pPr>
      <w:r>
        <w:t xml:space="preserve">    pin_key.when_held = key_hold_led</w:t>
      </w:r>
    </w:p>
    <w:p w14:paraId="755D0649" w14:textId="28870E29" w:rsidR="0040611A" w:rsidRDefault="0040611A" w:rsidP="006D07B0">
      <w:pPr>
        <w:pStyle w:val="Code"/>
      </w:pPr>
      <w:r>
        <w:t xml:space="preserve">    pin_key.hold_time = 1   # set hold seconds</w:t>
      </w:r>
    </w:p>
    <w:p w14:paraId="0CC70387" w14:textId="77777777" w:rsidR="0040611A" w:rsidRDefault="0040611A" w:rsidP="0040611A">
      <w:pPr>
        <w:pStyle w:val="Code"/>
      </w:pPr>
    </w:p>
    <w:p w14:paraId="49DEFFD3" w14:textId="77777777" w:rsidR="0040611A" w:rsidRDefault="0040611A" w:rsidP="0040611A">
      <w:pPr>
        <w:pStyle w:val="Code"/>
      </w:pPr>
      <w:r>
        <w:t xml:space="preserve">    time_buf = 0</w:t>
      </w:r>
    </w:p>
    <w:p w14:paraId="0B091AD2" w14:textId="77777777" w:rsidR="0040611A" w:rsidRDefault="0040611A" w:rsidP="0040611A">
      <w:pPr>
        <w:pStyle w:val="Code"/>
      </w:pPr>
      <w:r>
        <w:t xml:space="preserve">    while True:</w:t>
      </w:r>
    </w:p>
    <w:p w14:paraId="7756A39B" w14:textId="77777777" w:rsidR="0040611A" w:rsidRDefault="0040611A" w:rsidP="0040611A">
      <w:pPr>
        <w:pStyle w:val="Code"/>
      </w:pPr>
      <w:r>
        <w:t xml:space="preserve">        sleep(0.1)</w:t>
      </w:r>
    </w:p>
    <w:p w14:paraId="51CF6FC9" w14:textId="77777777" w:rsidR="0040611A" w:rsidRDefault="0040611A" w:rsidP="0040611A">
      <w:pPr>
        <w:pStyle w:val="Code"/>
      </w:pPr>
      <w:r>
        <w:t xml:space="preserve">        if pin_key.is_pressed &amp; pin_tou.is_pressed:</w:t>
      </w:r>
    </w:p>
    <w:p w14:paraId="1E00633D" w14:textId="77777777" w:rsidR="0040611A" w:rsidRDefault="0040611A" w:rsidP="0040611A">
      <w:pPr>
        <w:pStyle w:val="Code"/>
      </w:pPr>
      <w:r>
        <w:t xml:space="preserve">            if time_buf == 0:</w:t>
      </w:r>
    </w:p>
    <w:p w14:paraId="0FEBE03F" w14:textId="77777777" w:rsidR="0040611A" w:rsidRDefault="0040611A" w:rsidP="0040611A">
      <w:pPr>
        <w:pStyle w:val="Code"/>
      </w:pPr>
      <w:r>
        <w:t xml:space="preserve">                time_buf = time()</w:t>
      </w:r>
    </w:p>
    <w:p w14:paraId="6706967E" w14:textId="30C30363" w:rsidR="0040611A" w:rsidRDefault="0040611A" w:rsidP="0040611A">
      <w:pPr>
        <w:pStyle w:val="Code"/>
      </w:pPr>
      <w:r>
        <w:t xml:space="preserve">            </w:t>
      </w:r>
    </w:p>
    <w:p w14:paraId="02C8562A" w14:textId="0E4F0B8A" w:rsidR="0040611A" w:rsidRDefault="0040611A" w:rsidP="0040611A">
      <w:pPr>
        <w:pStyle w:val="Code"/>
      </w:pPr>
      <w:r>
        <w:t xml:space="preserve">            elif time() &gt; time_buf + </w:t>
      </w:r>
      <w:r w:rsidR="001C038A">
        <w:t>2</w:t>
      </w:r>
      <w:r>
        <w:t>:</w:t>
      </w:r>
    </w:p>
    <w:p w14:paraId="5A9E3C6F" w14:textId="77777777" w:rsidR="0040611A" w:rsidRDefault="0040611A" w:rsidP="0040611A">
      <w:pPr>
        <w:pStyle w:val="Code"/>
      </w:pPr>
      <w:r>
        <w:t xml:space="preserve">                time_buf = 0</w:t>
      </w:r>
    </w:p>
    <w:p w14:paraId="03814A7E" w14:textId="7FB3247B" w:rsidR="0040611A" w:rsidRDefault="0040611A" w:rsidP="0040611A">
      <w:pPr>
        <w:pStyle w:val="Code"/>
      </w:pPr>
      <w:r>
        <w:lastRenderedPageBreak/>
        <w:t xml:space="preserve">                led_gre.blink(n=1)  </w:t>
      </w:r>
    </w:p>
    <w:p w14:paraId="121377ED" w14:textId="77777777" w:rsidR="0040611A" w:rsidRDefault="0040611A" w:rsidP="0040611A">
      <w:pPr>
        <w:pStyle w:val="Code"/>
      </w:pPr>
      <w:r>
        <w:t xml:space="preserve">                print('Hold test end !!!')</w:t>
      </w:r>
    </w:p>
    <w:p w14:paraId="0FEC82C3" w14:textId="77777777" w:rsidR="0040611A" w:rsidRDefault="0040611A" w:rsidP="0040611A">
      <w:pPr>
        <w:pStyle w:val="Code"/>
      </w:pPr>
      <w:r>
        <w:t xml:space="preserve">                pin_key.when_held = None</w:t>
      </w:r>
    </w:p>
    <w:p w14:paraId="7F612723" w14:textId="77777777" w:rsidR="0040611A" w:rsidRDefault="0040611A" w:rsidP="0040611A">
      <w:pPr>
        <w:pStyle w:val="Code"/>
      </w:pPr>
      <w:r>
        <w:t xml:space="preserve">                pin_key.hold_repeat = False</w:t>
      </w:r>
    </w:p>
    <w:p w14:paraId="4D2761AD" w14:textId="77777777" w:rsidR="0040611A" w:rsidRDefault="0040611A" w:rsidP="0040611A">
      <w:pPr>
        <w:pStyle w:val="Code"/>
      </w:pPr>
      <w:r>
        <w:t xml:space="preserve">                return True</w:t>
      </w:r>
    </w:p>
    <w:p w14:paraId="7ADAFC57" w14:textId="77777777" w:rsidR="0040611A" w:rsidRDefault="0040611A" w:rsidP="0040611A">
      <w:pPr>
        <w:pStyle w:val="Code"/>
      </w:pPr>
      <w:r>
        <w:t xml:space="preserve">        else:</w:t>
      </w:r>
    </w:p>
    <w:p w14:paraId="41AD7171" w14:textId="1227FC3D" w:rsidR="002B4523" w:rsidRDefault="0040611A" w:rsidP="0040611A">
      <w:pPr>
        <w:pStyle w:val="Code"/>
      </w:pPr>
      <w:r>
        <w:t xml:space="preserve">            time_buf = 0</w:t>
      </w:r>
    </w:p>
    <w:p w14:paraId="35E5DFA2" w14:textId="5ABBFEC7" w:rsidR="002B4523" w:rsidRDefault="002B4523" w:rsidP="002B4523">
      <w:pPr>
        <w:ind w:firstLine="0"/>
      </w:pPr>
    </w:p>
    <w:p w14:paraId="792A0529" w14:textId="36980876" w:rsidR="00AA2B31" w:rsidRDefault="00AA2B31" w:rsidP="002B4523">
      <w:pPr>
        <w:ind w:firstLine="0"/>
      </w:pPr>
      <w:r>
        <w:rPr>
          <w:rFonts w:hint="eastAsia"/>
        </w:rPr>
        <w:t>I</w:t>
      </w:r>
      <w:r>
        <w:t xml:space="preserve">n this function, </w:t>
      </w:r>
      <w:r w:rsidRPr="00AA2B31">
        <w:rPr>
          <w:rStyle w:val="CodeChar"/>
        </w:rPr>
        <w:t>time()</w:t>
      </w:r>
      <w:r>
        <w:t xml:space="preserve"> imported from </w:t>
      </w:r>
      <w:r w:rsidRPr="00AA2B31">
        <w:rPr>
          <w:rStyle w:val="varnameChar"/>
        </w:rPr>
        <w:t>time</w:t>
      </w:r>
      <w:r>
        <w:t xml:space="preserve"> library is used to obtain current time.</w:t>
      </w:r>
      <w:r w:rsidR="003F543B">
        <w:t xml:space="preserve"> If </w:t>
      </w:r>
      <w:r w:rsidR="003F543B" w:rsidRPr="003F543B">
        <w:rPr>
          <w:rStyle w:val="CodeChar"/>
        </w:rPr>
        <w:t>pin_key.is_pressed &amp; pin_tou.is_pressed</w:t>
      </w:r>
      <w:r w:rsidR="003F543B">
        <w:t xml:space="preserve"> is rising edge, i.e. </w:t>
      </w:r>
      <w:r w:rsidR="003F543B" w:rsidRPr="003F543B">
        <w:rPr>
          <w:rStyle w:val="CodeChar"/>
        </w:rPr>
        <w:t>time_buf == 0</w:t>
      </w:r>
      <w:r w:rsidR="003F543B">
        <w:t xml:space="preserve">, the program will record current time into </w:t>
      </w:r>
      <w:r w:rsidR="003F543B" w:rsidRPr="003F543B">
        <w:rPr>
          <w:rStyle w:val="CodeChar"/>
        </w:rPr>
        <w:t>time_buf</w:t>
      </w:r>
      <w:r w:rsidR="003F543B">
        <w:t xml:space="preserve">. When </w:t>
      </w:r>
      <w:r w:rsidR="003F543B">
        <w:rPr>
          <w:lang w:val="en-HK"/>
        </w:rPr>
        <w:t xml:space="preserve">both KEY and TOUCH switch are held more than </w:t>
      </w:r>
      <w:r w:rsidR="001C038A">
        <w:rPr>
          <w:lang w:val="en-HK"/>
        </w:rPr>
        <w:t>2</w:t>
      </w:r>
      <w:r w:rsidR="003F543B">
        <w:rPr>
          <w:lang w:val="en-HK"/>
        </w:rPr>
        <w:t xml:space="preserve"> seconds,</w:t>
      </w:r>
      <w:r w:rsidR="003F543B" w:rsidRPr="003F543B">
        <w:rPr>
          <w:b/>
          <w:lang w:val="en-HK"/>
        </w:rPr>
        <w:t xml:space="preserve"> </w:t>
      </w:r>
      <w:r w:rsidR="003F543B" w:rsidRPr="003F543B">
        <w:rPr>
          <w:lang w:val="en-HK"/>
        </w:rPr>
        <w:t>i.e.</w:t>
      </w:r>
      <w:r w:rsidR="003F543B" w:rsidRPr="003F543B">
        <w:rPr>
          <w:rStyle w:val="CodeChar"/>
        </w:rPr>
        <w:t xml:space="preserve"> time() &gt; time_buf + </w:t>
      </w:r>
      <w:r w:rsidR="001C038A">
        <w:rPr>
          <w:rStyle w:val="CodeChar"/>
        </w:rPr>
        <w:t>2</w:t>
      </w:r>
      <w:r w:rsidR="003F543B">
        <w:t xml:space="preserve">, the hold test will be ended and the program will jump out of the current function. Once any button is released in </w:t>
      </w:r>
      <w:r w:rsidR="001C038A">
        <w:t>2</w:t>
      </w:r>
      <w:r w:rsidR="003F543B">
        <w:t xml:space="preserve"> seconds, </w:t>
      </w:r>
      <w:r w:rsidR="003F543B" w:rsidRPr="003F543B">
        <w:rPr>
          <w:rStyle w:val="CodeChar"/>
        </w:rPr>
        <w:t>time_buf</w:t>
      </w:r>
      <w:r w:rsidR="003F543B">
        <w:t xml:space="preserve"> will be set to 0.</w:t>
      </w:r>
    </w:p>
    <w:p w14:paraId="7EEEB604" w14:textId="77777777" w:rsidR="00AA2B31" w:rsidRPr="003F543B" w:rsidRDefault="00AA2B31" w:rsidP="002B4523">
      <w:pPr>
        <w:ind w:firstLine="0"/>
      </w:pPr>
    </w:p>
    <w:p w14:paraId="1A71436A" w14:textId="77777777" w:rsidR="002B4523" w:rsidRDefault="002B4523" w:rsidP="002B4523">
      <w:pPr>
        <w:pStyle w:val="ListParagraph"/>
        <w:numPr>
          <w:ilvl w:val="0"/>
          <w:numId w:val="43"/>
        </w:numPr>
      </w:pPr>
      <w:r>
        <w:rPr>
          <w:lang w:val="en-HK"/>
        </w:rPr>
        <w:t xml:space="preserve">At the end of </w:t>
      </w:r>
      <w:r w:rsidRPr="001C798D">
        <w:rPr>
          <w:highlight w:val="yellow"/>
          <w:lang w:val="en-HK"/>
        </w:rPr>
        <w:t>p0</w:t>
      </w:r>
      <w:r>
        <w:rPr>
          <w:highlight w:val="yellow"/>
          <w:lang w:val="en-HK"/>
        </w:rPr>
        <w:t>2</w:t>
      </w:r>
      <w:r w:rsidRPr="001C798D">
        <w:rPr>
          <w:highlight w:val="yellow"/>
          <w:lang w:val="en-HK"/>
        </w:rPr>
        <w:t>_button_raspi.</w:t>
      </w:r>
      <w:r w:rsidRPr="001C798D">
        <w:rPr>
          <w:color w:val="FF0000"/>
          <w:highlight w:val="yellow"/>
          <w:lang w:val="en-HK"/>
        </w:rPr>
        <w:t>py</w:t>
      </w:r>
      <w:r>
        <w:rPr>
          <w:lang w:val="en-HK"/>
        </w:rPr>
        <w:t>,</w:t>
      </w:r>
      <w:r w:rsidRPr="002D403D">
        <w:rPr>
          <w:sz w:val="21"/>
        </w:rPr>
        <w:t xml:space="preserve"> </w:t>
      </w:r>
      <w:r>
        <w:rPr>
          <w:lang w:val="en-HK"/>
        </w:rPr>
        <w:t>add two lines of code as below:</w:t>
      </w:r>
    </w:p>
    <w:p w14:paraId="063407D0" w14:textId="77777777" w:rsidR="002B4523" w:rsidRDefault="002B4523" w:rsidP="002B4523">
      <w:pPr>
        <w:pStyle w:val="Code"/>
      </w:pPr>
      <w:r>
        <w:t>if __name__ == '__main__':  # These program only executed in this manuscript</w:t>
      </w:r>
    </w:p>
    <w:p w14:paraId="151C62EC" w14:textId="77777777" w:rsidR="002B4523" w:rsidRDefault="002B4523" w:rsidP="002B4523">
      <w:pPr>
        <w:pStyle w:val="Code"/>
      </w:pPr>
      <w:r>
        <w:t xml:space="preserve">    while True:</w:t>
      </w:r>
    </w:p>
    <w:p w14:paraId="7D0BBF96" w14:textId="77777777" w:rsidR="002B4523" w:rsidRDefault="002B4523" w:rsidP="002B4523">
      <w:pPr>
        <w:pStyle w:val="Code"/>
      </w:pPr>
      <w:r>
        <w:t xml:space="preserve">        print('Please input mode:')</w:t>
      </w:r>
    </w:p>
    <w:p w14:paraId="46C1E51D" w14:textId="77777777" w:rsidR="002B4523" w:rsidRDefault="002B4523" w:rsidP="002B4523">
      <w:pPr>
        <w:pStyle w:val="Code"/>
      </w:pPr>
      <w:r>
        <w:t xml:space="preserve">        in_data = input()  # input data from keyboard</w:t>
      </w:r>
    </w:p>
    <w:p w14:paraId="177F5AAF" w14:textId="77777777" w:rsidR="002B4523" w:rsidRDefault="002B4523" w:rsidP="002B4523">
      <w:pPr>
        <w:pStyle w:val="Code"/>
      </w:pPr>
      <w:r>
        <w:t xml:space="preserve">        if in_data == 'P':  # when 'P' is inputted</w:t>
      </w:r>
    </w:p>
    <w:p w14:paraId="0BC6BA8D" w14:textId="77777777" w:rsidR="002B4523" w:rsidRDefault="002B4523" w:rsidP="002B4523">
      <w:pPr>
        <w:pStyle w:val="Code"/>
      </w:pPr>
      <w:r>
        <w:t xml:space="preserve">            key_poll_test()</w:t>
      </w:r>
    </w:p>
    <w:p w14:paraId="61EF77EE" w14:textId="77777777" w:rsidR="002B4523" w:rsidRPr="006D07B0" w:rsidRDefault="002B4523" w:rsidP="002B4523">
      <w:pPr>
        <w:pStyle w:val="Code"/>
        <w:rPr>
          <w:color w:val="auto"/>
        </w:rPr>
      </w:pPr>
      <w:r w:rsidRPr="006D07B0">
        <w:rPr>
          <w:color w:val="auto"/>
        </w:rPr>
        <w:t xml:space="preserve">        elif in_data == 'I':</w:t>
      </w:r>
    </w:p>
    <w:p w14:paraId="6969C536" w14:textId="77777777" w:rsidR="006D07B0" w:rsidRPr="006D07B0" w:rsidRDefault="002B4523" w:rsidP="006D07B0">
      <w:pPr>
        <w:pStyle w:val="Code"/>
        <w:rPr>
          <w:color w:val="auto"/>
        </w:rPr>
      </w:pPr>
      <w:r w:rsidRPr="006D07B0">
        <w:rPr>
          <w:color w:val="auto"/>
        </w:rPr>
        <w:t xml:space="preserve">            key_intr_test()</w:t>
      </w:r>
    </w:p>
    <w:p w14:paraId="19BF8BFA" w14:textId="77777777" w:rsidR="006D07B0" w:rsidRPr="006D07B0" w:rsidRDefault="006D07B0" w:rsidP="006D07B0">
      <w:pPr>
        <w:pStyle w:val="Code"/>
        <w:rPr>
          <w:color w:val="FF0000"/>
        </w:rPr>
      </w:pPr>
      <w:r w:rsidRPr="006D07B0">
        <w:rPr>
          <w:color w:val="FF0000"/>
        </w:rPr>
        <w:t xml:space="preserve">        elif in_data == 'H':</w:t>
      </w:r>
    </w:p>
    <w:p w14:paraId="3AD8D4F4" w14:textId="6469A3C0" w:rsidR="002B4523" w:rsidRPr="006D07B0" w:rsidRDefault="006D07B0" w:rsidP="006D07B0">
      <w:pPr>
        <w:pStyle w:val="Code"/>
        <w:rPr>
          <w:color w:val="FF0000"/>
        </w:rPr>
      </w:pPr>
      <w:r w:rsidRPr="006D07B0">
        <w:rPr>
          <w:color w:val="FF0000"/>
        </w:rPr>
        <w:t xml:space="preserve">            key_hold_test()</w:t>
      </w:r>
    </w:p>
    <w:p w14:paraId="2B6E7945" w14:textId="41DDACD4" w:rsidR="002B4523" w:rsidRDefault="002B4523" w:rsidP="002B4523">
      <w:pPr>
        <w:pStyle w:val="Code"/>
      </w:pPr>
      <w:r>
        <w:t xml:space="preserve">        </w:t>
      </w:r>
      <w:r w:rsidR="006F711F">
        <w:t xml:space="preserve"> </w:t>
      </w:r>
      <w:r>
        <w:t>elif in_data == 'exit':</w:t>
      </w:r>
    </w:p>
    <w:p w14:paraId="482F23BB" w14:textId="77777777" w:rsidR="002B4523" w:rsidRDefault="002B4523" w:rsidP="002B4523">
      <w:pPr>
        <w:pStyle w:val="Code"/>
      </w:pPr>
      <w:r>
        <w:t xml:space="preserve">            break</w:t>
      </w:r>
    </w:p>
    <w:p w14:paraId="537AAAB4" w14:textId="77777777" w:rsidR="002B4523" w:rsidRDefault="002B4523" w:rsidP="002B4523">
      <w:pPr>
        <w:ind w:firstLine="0"/>
      </w:pPr>
    </w:p>
    <w:p w14:paraId="23F39934" w14:textId="75C5E340" w:rsidR="002B4523" w:rsidRPr="00D34474" w:rsidRDefault="002B4523" w:rsidP="002B4523">
      <w:pPr>
        <w:ind w:firstLine="0"/>
        <w:rPr>
          <w:color w:val="000000" w:themeColor="text1"/>
        </w:rPr>
      </w:pPr>
      <w:r>
        <w:rPr>
          <w:noProof/>
        </w:rPr>
        <w:t>As highlighted using red</w:t>
      </w:r>
      <w:r w:rsidRPr="000A31AD">
        <w:t xml:space="preserve"> </w:t>
      </w:r>
      <w:r w:rsidRPr="000A31AD">
        <w:rPr>
          <w:noProof/>
        </w:rPr>
        <w:t>coloured words</w:t>
      </w:r>
      <w:r>
        <w:rPr>
          <w:noProof/>
        </w:rPr>
        <w:t xml:space="preserve">, if we input </w:t>
      </w:r>
      <w:r w:rsidR="006D07B0">
        <w:rPr>
          <w:rStyle w:val="HighlightChar"/>
          <w:bCs/>
        </w:rPr>
        <w:t>H</w:t>
      </w:r>
      <w:r>
        <w:rPr>
          <w:noProof/>
        </w:rPr>
        <w:t xml:space="preserve">, the </w:t>
      </w:r>
      <w:r w:rsidRPr="00D34474">
        <w:rPr>
          <w:rStyle w:val="CodeChar"/>
        </w:rPr>
        <w:t>key_</w:t>
      </w:r>
      <w:r w:rsidR="006D07B0">
        <w:rPr>
          <w:rStyle w:val="CodeChar"/>
        </w:rPr>
        <w:t>hold</w:t>
      </w:r>
      <w:r w:rsidRPr="00D34474">
        <w:rPr>
          <w:rStyle w:val="CodeChar"/>
        </w:rPr>
        <w:t>_test()</w:t>
      </w:r>
      <w:r w:rsidRPr="00D34474">
        <w:rPr>
          <w:color w:val="000000" w:themeColor="text1"/>
        </w:rPr>
        <w:t xml:space="preserve"> function will be executed.</w:t>
      </w:r>
    </w:p>
    <w:p w14:paraId="53492340" w14:textId="77777777" w:rsidR="002B4523" w:rsidRDefault="002B4523" w:rsidP="002B4523">
      <w:pPr>
        <w:ind w:firstLine="0"/>
      </w:pPr>
    </w:p>
    <w:p w14:paraId="37DA3367" w14:textId="681FA36D" w:rsidR="002B4523" w:rsidRPr="00571974" w:rsidRDefault="002B4523" w:rsidP="002B4523">
      <w:pPr>
        <w:pStyle w:val="ListParagraph"/>
        <w:numPr>
          <w:ilvl w:val="0"/>
          <w:numId w:val="43"/>
        </w:numPr>
      </w:pPr>
      <w:r>
        <w:rPr>
          <w:rFonts w:hint="eastAsia"/>
        </w:rPr>
        <w:t>P</w:t>
      </w:r>
      <w:r>
        <w:t xml:space="preserve">ress the </w:t>
      </w:r>
      <w:r w:rsidRPr="00B23EA8">
        <w:rPr>
          <w:rStyle w:val="TitleChar"/>
          <w:rFonts w:eastAsiaTheme="minorEastAsia"/>
        </w:rPr>
        <w:t>Run</w:t>
      </w:r>
      <w:r>
        <w:t xml:space="preserve"> button. Then we input </w:t>
      </w:r>
      <w:r w:rsidR="00B0468D">
        <w:rPr>
          <w:rStyle w:val="HighlightChar"/>
        </w:rPr>
        <w:t>H</w:t>
      </w:r>
      <w:r>
        <w:t xml:space="preserve"> in the </w:t>
      </w:r>
      <w:r w:rsidRPr="00523358">
        <w:rPr>
          <w:rStyle w:val="HighlightChar"/>
        </w:rPr>
        <w:t>output</w:t>
      </w:r>
      <w:r>
        <w:t xml:space="preserve"> area and press </w:t>
      </w:r>
      <w:r w:rsidRPr="00523358">
        <w:rPr>
          <w:rStyle w:val="HighlightChar"/>
        </w:rPr>
        <w:t>Enter</w:t>
      </w:r>
      <w:r>
        <w:t xml:space="preserve">, the </w:t>
      </w:r>
      <w:r w:rsidRPr="00D34474">
        <w:rPr>
          <w:rStyle w:val="CodeChar"/>
        </w:rPr>
        <w:t>key_</w:t>
      </w:r>
      <w:r w:rsidR="00B0468D">
        <w:rPr>
          <w:rStyle w:val="CodeChar"/>
        </w:rPr>
        <w:t>hold</w:t>
      </w:r>
      <w:r w:rsidRPr="00D34474">
        <w:rPr>
          <w:rStyle w:val="CodeChar"/>
        </w:rPr>
        <w:t>_test()</w:t>
      </w:r>
      <w:r w:rsidRPr="00571974">
        <w:rPr>
          <w:rStyle w:val="CodeChar"/>
        </w:rPr>
        <w:t xml:space="preserve"> </w:t>
      </w:r>
      <w:r>
        <w:t xml:space="preserve">will be executed and a message, </w:t>
      </w:r>
      <w:r w:rsidR="00B0468D">
        <w:rPr>
          <w:rStyle w:val="HighlightChar"/>
        </w:rPr>
        <w:t>Hold test</w:t>
      </w:r>
      <w:r w:rsidRPr="00523358">
        <w:rPr>
          <w:rStyle w:val="HighlightChar"/>
        </w:rPr>
        <w:t xml:space="preserve"> </w:t>
      </w:r>
      <w:r w:rsidR="006F711F">
        <w:rPr>
          <w:rStyle w:val="HighlightChar"/>
        </w:rPr>
        <w:t>!!</w:t>
      </w:r>
      <w:r w:rsidRPr="00523358">
        <w:rPr>
          <w:rStyle w:val="HighlightChar"/>
        </w:rPr>
        <w:t>!</w:t>
      </w:r>
      <w:r>
        <w:t xml:space="preserve">, will be output that means the function </w:t>
      </w:r>
      <w:r w:rsidRPr="00D34474">
        <w:rPr>
          <w:rStyle w:val="CodeChar"/>
        </w:rPr>
        <w:t>key_</w:t>
      </w:r>
      <w:r w:rsidR="00B0468D">
        <w:rPr>
          <w:rStyle w:val="CodeChar"/>
        </w:rPr>
        <w:t>hold</w:t>
      </w:r>
      <w:r w:rsidRPr="00D34474">
        <w:rPr>
          <w:rStyle w:val="CodeChar"/>
        </w:rPr>
        <w:t>_test()</w:t>
      </w:r>
      <w:r>
        <w:rPr>
          <w:rStyle w:val="CodeChar"/>
        </w:rPr>
        <w:t xml:space="preserve"> </w:t>
      </w:r>
      <w:r>
        <w:t>is running now.</w:t>
      </w:r>
    </w:p>
    <w:p w14:paraId="48F2D880" w14:textId="5191720C" w:rsidR="002B4523" w:rsidRDefault="00F15DEE" w:rsidP="002B4523">
      <w:pPr>
        <w:ind w:firstLine="0"/>
        <w:jc w:val="center"/>
      </w:pPr>
      <w:r>
        <w:rPr>
          <w:noProof/>
        </w:rPr>
        <w:lastRenderedPageBreak/>
        <w:drawing>
          <wp:inline distT="0" distB="0" distL="0" distR="0" wp14:anchorId="53D104CF" wp14:editId="23E72D40">
            <wp:extent cx="5274310" cy="3603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603625"/>
                    </a:xfrm>
                    <a:prstGeom prst="rect">
                      <a:avLst/>
                    </a:prstGeom>
                  </pic:spPr>
                </pic:pic>
              </a:graphicData>
            </a:graphic>
          </wp:inline>
        </w:drawing>
      </w:r>
    </w:p>
    <w:p w14:paraId="2768776D" w14:textId="77777777" w:rsidR="002B4523" w:rsidRDefault="002B4523" w:rsidP="002B4523">
      <w:pPr>
        <w:ind w:firstLine="0"/>
      </w:pPr>
    </w:p>
    <w:p w14:paraId="6DBA4AAA" w14:textId="06873096" w:rsidR="002B4523" w:rsidRDefault="002B4523" w:rsidP="006F711F">
      <w:pPr>
        <w:pStyle w:val="ListParagraph"/>
        <w:numPr>
          <w:ilvl w:val="0"/>
          <w:numId w:val="43"/>
        </w:numPr>
      </w:pPr>
      <w:r>
        <w:t>Now if we press KEY</w:t>
      </w:r>
      <w:r w:rsidR="001C038A">
        <w:t xml:space="preserve"> and hold</w:t>
      </w:r>
      <w:r w:rsidR="006F711F">
        <w:t xml:space="preserve"> 1 seconds</w:t>
      </w:r>
      <w:r>
        <w:t xml:space="preserve">, the red LED should flash </w:t>
      </w:r>
      <w:r w:rsidR="006F711F">
        <w:t>three times</w:t>
      </w:r>
      <w:r>
        <w:t xml:space="preserve"> and the </w:t>
      </w:r>
      <w:r w:rsidRPr="004377BE">
        <w:rPr>
          <w:rStyle w:val="HighlightChar"/>
          <w:bCs/>
        </w:rPr>
        <w:t>output</w:t>
      </w:r>
      <w:r>
        <w:t xml:space="preserve"> area print </w:t>
      </w:r>
      <w:r w:rsidR="006F711F" w:rsidRPr="006F711F">
        <w:rPr>
          <w:rStyle w:val="HighlightChar"/>
        </w:rPr>
        <w:t>KEY is held</w:t>
      </w:r>
      <w:r>
        <w:t>.</w:t>
      </w:r>
    </w:p>
    <w:p w14:paraId="1ECF5332" w14:textId="77777777" w:rsidR="002B4523" w:rsidRDefault="002B4523" w:rsidP="002B4523">
      <w:pPr>
        <w:pStyle w:val="ListParagraph"/>
        <w:ind w:left="420" w:firstLine="0"/>
      </w:pPr>
    </w:p>
    <w:p w14:paraId="12B76D53" w14:textId="752B84FF" w:rsidR="002B4523" w:rsidRDefault="002B4523" w:rsidP="002B4523">
      <w:pPr>
        <w:pStyle w:val="ListParagraph"/>
        <w:numPr>
          <w:ilvl w:val="0"/>
          <w:numId w:val="43"/>
        </w:numPr>
      </w:pPr>
      <w:r>
        <w:rPr>
          <w:rFonts w:hint="eastAsia"/>
        </w:rPr>
        <w:t>P</w:t>
      </w:r>
      <w:r>
        <w:t>ress both the KEY and TOUCH switch</w:t>
      </w:r>
      <w:r w:rsidR="006F711F">
        <w:t xml:space="preserve"> and hold more than 2 seconds</w:t>
      </w:r>
      <w:r>
        <w:t xml:space="preserve">, the </w:t>
      </w:r>
      <w:r w:rsidRPr="00523358">
        <w:rPr>
          <w:rStyle w:val="CodeChar"/>
        </w:rPr>
        <w:t>key_</w:t>
      </w:r>
      <w:r w:rsidR="006F711F">
        <w:rPr>
          <w:rStyle w:val="CodeChar"/>
        </w:rPr>
        <w:t>hold</w:t>
      </w:r>
      <w:r w:rsidRPr="00523358">
        <w:rPr>
          <w:rStyle w:val="CodeChar"/>
        </w:rPr>
        <w:t>_test()</w:t>
      </w:r>
      <w:r w:rsidRPr="00B45D79">
        <w:t xml:space="preserve"> </w:t>
      </w:r>
      <w:r>
        <w:t xml:space="preserve">will output </w:t>
      </w:r>
      <w:r w:rsidR="006F711F">
        <w:rPr>
          <w:rStyle w:val="HighlightChar"/>
        </w:rPr>
        <w:t>Hold</w:t>
      </w:r>
      <w:r>
        <w:rPr>
          <w:rStyle w:val="HighlightChar"/>
        </w:rPr>
        <w:t xml:space="preserve"> test end </w:t>
      </w:r>
      <w:r w:rsidRPr="00523358">
        <w:rPr>
          <w:rStyle w:val="HighlightChar"/>
        </w:rPr>
        <w:t>!!!</w:t>
      </w:r>
      <w:r>
        <w:t xml:space="preserve"> and the green LED flash once. Then the program jump out of </w:t>
      </w:r>
      <w:r w:rsidRPr="00523358">
        <w:rPr>
          <w:rStyle w:val="CodeChar"/>
        </w:rPr>
        <w:t>key_</w:t>
      </w:r>
      <w:r w:rsidR="006F711F">
        <w:rPr>
          <w:rStyle w:val="CodeChar"/>
        </w:rPr>
        <w:t>hold</w:t>
      </w:r>
      <w:r w:rsidRPr="00523358">
        <w:rPr>
          <w:rStyle w:val="CodeChar"/>
        </w:rPr>
        <w:t>_test()</w:t>
      </w:r>
      <w:r>
        <w:t>.</w:t>
      </w:r>
    </w:p>
    <w:p w14:paraId="219A2393" w14:textId="0BF0E7FD" w:rsidR="006F711F" w:rsidRDefault="006F711F" w:rsidP="006F711F">
      <w:pPr>
        <w:ind w:firstLine="0"/>
      </w:pPr>
    </w:p>
    <w:p w14:paraId="7E7CF190" w14:textId="65B5C6F5" w:rsidR="00844471" w:rsidRDefault="00D0470D" w:rsidP="00C316AA">
      <w:pPr>
        <w:pStyle w:val="Heading1"/>
      </w:pPr>
      <w:r>
        <w:t xml:space="preserve">Task </w:t>
      </w:r>
    </w:p>
    <w:p w14:paraId="51522E6F" w14:textId="04BC881F" w:rsidR="001853FE" w:rsidRDefault="001853FE" w:rsidP="001853FE">
      <w:r>
        <w:rPr>
          <w:rFonts w:hint="eastAsia"/>
        </w:rPr>
        <w:t>T</w:t>
      </w:r>
      <w:r>
        <w:t>here are a total of three tasks, you should finish at least two tasks.</w:t>
      </w:r>
    </w:p>
    <w:p w14:paraId="084FAC0D" w14:textId="77777777" w:rsidR="001853FE" w:rsidRPr="001853FE" w:rsidRDefault="001853FE" w:rsidP="001853FE"/>
    <w:p w14:paraId="0BA80666" w14:textId="2D0A1E25" w:rsidR="001076C9" w:rsidRDefault="004B4322" w:rsidP="001853FE">
      <w:pPr>
        <w:pStyle w:val="ListParagraph"/>
        <w:numPr>
          <w:ilvl w:val="0"/>
          <w:numId w:val="47"/>
        </w:numPr>
      </w:pPr>
      <w:r>
        <w:rPr>
          <w:rFonts w:hint="eastAsia"/>
        </w:rPr>
        <w:t>M</w:t>
      </w:r>
      <w:r>
        <w:t xml:space="preserve">odify </w:t>
      </w:r>
      <w:r w:rsidRPr="004B4322">
        <w:rPr>
          <w:rStyle w:val="CodeChar"/>
        </w:rPr>
        <w:t>key_poll_test()</w:t>
      </w:r>
      <w:r>
        <w:t xml:space="preserve"> function, and make the LED only flash once no matter how long the KEY are pressed and held.</w:t>
      </w:r>
    </w:p>
    <w:p w14:paraId="16BD5DE5" w14:textId="1AB519E1" w:rsidR="004B4322" w:rsidRDefault="004B4322" w:rsidP="004B4322">
      <w:pPr>
        <w:pStyle w:val="NoSpacing"/>
      </w:pPr>
      <w:r>
        <w:t>You should define a new variable to record the status of KEY.</w:t>
      </w:r>
    </w:p>
    <w:p w14:paraId="24945A2F" w14:textId="77777777" w:rsidR="001853FE" w:rsidRDefault="001853FE" w:rsidP="001853FE">
      <w:pPr>
        <w:ind w:firstLine="0"/>
        <w:rPr>
          <w:lang w:val="en-HK"/>
        </w:rPr>
      </w:pPr>
    </w:p>
    <w:p w14:paraId="68D455B9" w14:textId="7240373F" w:rsidR="004B4322" w:rsidRDefault="004B4322" w:rsidP="001853FE">
      <w:pPr>
        <w:pStyle w:val="ListParagraph"/>
        <w:numPr>
          <w:ilvl w:val="0"/>
          <w:numId w:val="47"/>
        </w:numPr>
      </w:pPr>
      <w:r>
        <w:t xml:space="preserve">Refer to </w:t>
      </w:r>
      <w:r>
        <w:fldChar w:fldCharType="begin"/>
      </w:r>
      <w:r>
        <w:instrText xml:space="preserve"> REF _Ref76144406 \r \h </w:instrText>
      </w:r>
      <w:r>
        <w:fldChar w:fldCharType="separate"/>
      </w:r>
      <w:r>
        <w:t xml:space="preserve">4.2.5. </w:t>
      </w:r>
      <w:r>
        <w:fldChar w:fldCharType="end"/>
      </w:r>
      <w:r>
        <w:t xml:space="preserve">, write a new interrupt service function, named </w:t>
      </w:r>
      <w:r w:rsidRPr="004B4322">
        <w:rPr>
          <w:rStyle w:val="CodeChar"/>
        </w:rPr>
        <w:t>tou_hold_</w:t>
      </w:r>
      <w:proofErr w:type="gramStart"/>
      <w:r w:rsidRPr="004B4322">
        <w:rPr>
          <w:rStyle w:val="CodeChar"/>
        </w:rPr>
        <w:t>led(</w:t>
      </w:r>
      <w:proofErr w:type="gramEnd"/>
      <w:r w:rsidRPr="004B4322">
        <w:rPr>
          <w:rStyle w:val="CodeChar"/>
        </w:rPr>
        <w:t>)</w:t>
      </w:r>
      <w:r w:rsidR="005203BE">
        <w:t xml:space="preserve">. </w:t>
      </w:r>
      <w:r w:rsidR="001853FE">
        <w:rPr>
          <w:rFonts w:hint="eastAsia"/>
        </w:rPr>
        <w:t>M</w:t>
      </w:r>
      <w:r w:rsidR="001853FE">
        <w:t xml:space="preserve">odify </w:t>
      </w:r>
      <w:r w:rsidR="001853FE" w:rsidRPr="004B4322">
        <w:rPr>
          <w:rStyle w:val="CodeChar"/>
        </w:rPr>
        <w:t>key_</w:t>
      </w:r>
      <w:r w:rsidR="001853FE">
        <w:rPr>
          <w:rStyle w:val="CodeChar"/>
        </w:rPr>
        <w:t>hold</w:t>
      </w:r>
      <w:r w:rsidR="001853FE" w:rsidRPr="004B4322">
        <w:rPr>
          <w:rStyle w:val="CodeChar"/>
        </w:rPr>
        <w:t>_test()</w:t>
      </w:r>
      <w:r w:rsidR="001853FE">
        <w:t xml:space="preserve"> function to associate TOUCH switch with </w:t>
      </w:r>
      <w:r w:rsidR="001853FE">
        <w:rPr>
          <w:rStyle w:val="CodeChar"/>
        </w:rPr>
        <w:lastRenderedPageBreak/>
        <w:t>tou</w:t>
      </w:r>
      <w:r w:rsidR="001853FE" w:rsidRPr="00CD4DFD">
        <w:rPr>
          <w:rStyle w:val="CodeChar"/>
        </w:rPr>
        <w:t>_</w:t>
      </w:r>
      <w:r w:rsidR="001853FE">
        <w:rPr>
          <w:rStyle w:val="CodeChar"/>
        </w:rPr>
        <w:t>hold</w:t>
      </w:r>
      <w:r w:rsidR="001853FE" w:rsidRPr="00CD4DFD">
        <w:rPr>
          <w:rStyle w:val="CodeChar"/>
        </w:rPr>
        <w:t>_led()</w:t>
      </w:r>
      <w:r w:rsidR="001853FE">
        <w:t xml:space="preserve">. </w:t>
      </w:r>
      <w:r w:rsidR="005203BE">
        <w:t xml:space="preserve">If the TOUCH switch are pressed and held 2 seconds, the </w:t>
      </w:r>
      <w:r w:rsidR="005203BE" w:rsidRPr="004B4322">
        <w:rPr>
          <w:rStyle w:val="CodeChar"/>
        </w:rPr>
        <w:t>tou_hold_led()</w:t>
      </w:r>
      <w:r w:rsidR="005203BE" w:rsidRPr="005203BE">
        <w:t xml:space="preserve"> </w:t>
      </w:r>
      <w:r w:rsidR="005203BE">
        <w:t>are called.</w:t>
      </w:r>
    </w:p>
    <w:p w14:paraId="3658F11B" w14:textId="3892730B" w:rsidR="005203BE" w:rsidRDefault="005203BE" w:rsidP="004B4322">
      <w:r>
        <w:t xml:space="preserve">The </w:t>
      </w:r>
      <w:r w:rsidRPr="004B4322">
        <w:rPr>
          <w:rStyle w:val="CodeChar"/>
        </w:rPr>
        <w:t>tou_hold_led()</w:t>
      </w:r>
      <w:r>
        <w:rPr>
          <w:rStyle w:val="CodeChar"/>
        </w:rPr>
        <w:t xml:space="preserve"> </w:t>
      </w:r>
      <w:r>
        <w:t>has functions as below:</w:t>
      </w:r>
    </w:p>
    <w:p w14:paraId="085685C7" w14:textId="6FFE2434" w:rsidR="005203BE" w:rsidRDefault="005203BE" w:rsidP="002C471D">
      <w:pPr>
        <w:pStyle w:val="ListParagraph"/>
        <w:numPr>
          <w:ilvl w:val="0"/>
          <w:numId w:val="44"/>
        </w:numPr>
      </w:pPr>
      <w:r>
        <w:t>Print message</w:t>
      </w:r>
      <w:r w:rsidR="002C471D">
        <w:t xml:space="preserve"> </w:t>
      </w:r>
      <w:r w:rsidR="002C471D" w:rsidRPr="002C471D">
        <w:rPr>
          <w:rStyle w:val="HighlightChar"/>
        </w:rPr>
        <w:t>TOUCH</w:t>
      </w:r>
      <w:r w:rsidR="002C471D">
        <w:rPr>
          <w:rStyle w:val="HighlightChar"/>
        </w:rPr>
        <w:t xml:space="preserve"> switch hold test </w:t>
      </w:r>
      <w:r w:rsidR="002C471D" w:rsidRPr="00523358">
        <w:rPr>
          <w:rStyle w:val="HighlightChar"/>
        </w:rPr>
        <w:t>!!!</w:t>
      </w:r>
      <w:r w:rsidR="002C471D">
        <w:t>;</w:t>
      </w:r>
    </w:p>
    <w:p w14:paraId="67CC24E3" w14:textId="1784C398" w:rsidR="005203BE" w:rsidRDefault="005203BE" w:rsidP="005203BE">
      <w:pPr>
        <w:pStyle w:val="ListParagraph"/>
        <w:numPr>
          <w:ilvl w:val="0"/>
          <w:numId w:val="44"/>
        </w:numPr>
      </w:pPr>
      <w:r>
        <w:t>Make red and green LED alternatively flash 5 times</w:t>
      </w:r>
      <w:r w:rsidR="002C471D">
        <w:t>.</w:t>
      </w:r>
    </w:p>
    <w:p w14:paraId="5B505EE1" w14:textId="77777777" w:rsidR="001853FE" w:rsidRPr="004B4322" w:rsidRDefault="001853FE" w:rsidP="001853FE">
      <w:pPr>
        <w:ind w:firstLine="0"/>
      </w:pPr>
    </w:p>
    <w:p w14:paraId="471A129B" w14:textId="72ACF528" w:rsidR="005203BE" w:rsidRDefault="005203BE" w:rsidP="001853FE">
      <w:pPr>
        <w:pStyle w:val="ListParagraph"/>
        <w:numPr>
          <w:ilvl w:val="0"/>
          <w:numId w:val="47"/>
        </w:numPr>
      </w:pPr>
      <w:r>
        <w:rPr>
          <w:rFonts w:hint="eastAsia"/>
        </w:rPr>
        <w:t>A</w:t>
      </w:r>
      <w:r>
        <w:t xml:space="preserve">dd a double click mode and write the corresponding function, </w:t>
      </w:r>
      <w:r w:rsidRPr="005203BE">
        <w:rPr>
          <w:rStyle w:val="CodeChar"/>
        </w:rPr>
        <w:t>key_double_click_test()</w:t>
      </w:r>
      <w:r>
        <w:t xml:space="preserve">, to detect double click of KEY. When </w:t>
      </w:r>
      <w:r w:rsidR="00B3197E">
        <w:t xml:space="preserve">the program is started, </w:t>
      </w:r>
      <w:r w:rsidR="001853FE">
        <w:t>if we</w:t>
      </w:r>
      <w:r>
        <w:t xml:space="preserve"> input </w:t>
      </w:r>
      <w:r>
        <w:rPr>
          <w:rStyle w:val="HighlightChar"/>
        </w:rPr>
        <w:t>D</w:t>
      </w:r>
      <w:r>
        <w:t xml:space="preserve"> in the </w:t>
      </w:r>
      <w:r w:rsidRPr="00523358">
        <w:rPr>
          <w:rStyle w:val="HighlightChar"/>
        </w:rPr>
        <w:t>output</w:t>
      </w:r>
      <w:r>
        <w:t xml:space="preserve"> area</w:t>
      </w:r>
      <w:r w:rsidR="002C471D">
        <w:t xml:space="preserve">, </w:t>
      </w:r>
      <w:r w:rsidR="002C471D" w:rsidRPr="005203BE">
        <w:rPr>
          <w:rStyle w:val="CodeChar"/>
        </w:rPr>
        <w:t>key_double_click_test()</w:t>
      </w:r>
      <w:r w:rsidR="002C471D">
        <w:t xml:space="preserve"> </w:t>
      </w:r>
      <w:r w:rsidR="001853FE">
        <w:t>should be</w:t>
      </w:r>
      <w:r w:rsidR="002C471D">
        <w:t xml:space="preserve"> executed.</w:t>
      </w:r>
    </w:p>
    <w:p w14:paraId="0E7FB594" w14:textId="2EE35FBA" w:rsidR="005203BE" w:rsidRDefault="002C471D" w:rsidP="005203BE">
      <w:r>
        <w:t xml:space="preserve">The </w:t>
      </w:r>
      <w:r w:rsidRPr="005203BE">
        <w:rPr>
          <w:rStyle w:val="CodeChar"/>
        </w:rPr>
        <w:t>key_double_click_test()</w:t>
      </w:r>
      <w:r>
        <w:rPr>
          <w:rStyle w:val="CodeChar"/>
        </w:rPr>
        <w:t xml:space="preserve"> </w:t>
      </w:r>
      <w:r>
        <w:t>has functions as below:</w:t>
      </w:r>
    </w:p>
    <w:p w14:paraId="63DC30B8" w14:textId="3B02883C" w:rsidR="002C471D" w:rsidRDefault="001853FE" w:rsidP="002C471D">
      <w:pPr>
        <w:pStyle w:val="ListParagraph"/>
        <w:numPr>
          <w:ilvl w:val="0"/>
          <w:numId w:val="45"/>
        </w:numPr>
      </w:pPr>
      <w:r>
        <w:t>If</w:t>
      </w:r>
      <w:r w:rsidR="002C471D">
        <w:t xml:space="preserve"> KEY is pressed twice in 1 seconds, red and green LED alternatively flash 2 times;</w:t>
      </w:r>
    </w:p>
    <w:p w14:paraId="66347B30" w14:textId="37078116" w:rsidR="001853FE" w:rsidRPr="005C7146" w:rsidRDefault="002C471D" w:rsidP="005C7146">
      <w:pPr>
        <w:pStyle w:val="ListParagraph"/>
        <w:numPr>
          <w:ilvl w:val="0"/>
          <w:numId w:val="45"/>
        </w:numPr>
      </w:pPr>
      <w:r>
        <w:rPr>
          <w:rFonts w:hint="eastAsia"/>
        </w:rPr>
        <w:t>I</w:t>
      </w:r>
      <w:r>
        <w:t>f both KEY and TOUCH switch are pressed</w:t>
      </w:r>
      <w:r w:rsidR="004E79B2">
        <w:t xml:space="preserve"> or the KEY are triple clicked</w:t>
      </w:r>
      <w:r>
        <w:t xml:space="preserve">, the test is ended by </w:t>
      </w:r>
      <w:r w:rsidRPr="002C471D">
        <w:rPr>
          <w:rStyle w:val="CodeChar"/>
        </w:rPr>
        <w:t>return True</w:t>
      </w:r>
      <w:r>
        <w:t>.</w:t>
      </w:r>
    </w:p>
    <w:p w14:paraId="4D4493E6" w14:textId="495177F4" w:rsidR="005C7146" w:rsidRPr="00C57AE2" w:rsidRDefault="005C7146" w:rsidP="005203BE">
      <w:pPr>
        <w:pStyle w:val="NoSpacing"/>
        <w:rPr>
          <w:rFonts w:hint="eastAsia"/>
        </w:rPr>
      </w:pPr>
      <w:r>
        <w:t xml:space="preserve">The jitter should be removed using </w:t>
      </w:r>
      <w:proofErr w:type="gramStart"/>
      <w:r w:rsidRPr="00CE380D">
        <w:rPr>
          <w:rStyle w:val="CodeChar"/>
          <w:i w:val="0"/>
        </w:rPr>
        <w:t>sleep(</w:t>
      </w:r>
      <w:proofErr w:type="gramEnd"/>
      <w:r w:rsidRPr="00CE380D">
        <w:rPr>
          <w:rStyle w:val="CodeChar"/>
          <w:i w:val="0"/>
        </w:rPr>
        <w:t>0.1)</w:t>
      </w:r>
      <w:r>
        <w:t>.</w:t>
      </w:r>
    </w:p>
    <w:p w14:paraId="0B1FE075" w14:textId="707DEED9" w:rsidR="001076C9" w:rsidRDefault="001076C9" w:rsidP="00C57AE2">
      <w:pPr>
        <w:pStyle w:val="Heading1"/>
      </w:pPr>
      <w:r>
        <w:rPr>
          <w:rFonts w:hint="eastAsia"/>
        </w:rPr>
        <w:t>R</w:t>
      </w:r>
      <w:r w:rsidR="00C57AE2">
        <w:t>eference</w:t>
      </w:r>
    </w:p>
    <w:p w14:paraId="0F5D979F" w14:textId="4E5FC938" w:rsidR="001076C9" w:rsidRDefault="00115826" w:rsidP="001076C9">
      <w:pPr>
        <w:rPr>
          <w:rFonts w:cs="Times New Roman"/>
          <w:b/>
          <w:szCs w:val="24"/>
        </w:rPr>
      </w:pPr>
      <w:hyperlink r:id="rId127" w:history="1">
        <w:r w:rsidR="001076C9" w:rsidRPr="001076C9">
          <w:rPr>
            <w:rStyle w:val="Hyperlink"/>
            <w:rFonts w:cs="Times New Roman"/>
            <w:b/>
            <w:szCs w:val="24"/>
          </w:rPr>
          <w:t xml:space="preserve">Raspberry Pi GPIO Interrupts Tutorial </w:t>
        </w:r>
      </w:hyperlink>
    </w:p>
    <w:p w14:paraId="5BD78C57" w14:textId="219F26B5" w:rsidR="00896D7D" w:rsidRPr="008E3294" w:rsidRDefault="00896D7D" w:rsidP="008E3294">
      <w:pPr>
        <w:jc w:val="center"/>
        <w:rPr>
          <w:rFonts w:cs="Times New Roman"/>
          <w:b/>
          <w:szCs w:val="24"/>
        </w:rPr>
      </w:pPr>
      <w:r>
        <w:rPr>
          <w:rFonts w:cs="Times New Roman"/>
          <w:b/>
          <w:szCs w:val="24"/>
        </w:rPr>
        <w:t xml:space="preserve">End of Tutorial </w:t>
      </w:r>
      <w:r w:rsidR="00D0470D">
        <w:rPr>
          <w:rFonts w:cs="Times New Roman"/>
          <w:b/>
          <w:szCs w:val="24"/>
        </w:rPr>
        <w:t>3</w:t>
      </w:r>
    </w:p>
    <w:sectPr w:rsidR="00896D7D" w:rsidRPr="008E3294" w:rsidSect="00AA50DF">
      <w:headerReference w:type="even" r:id="rId128"/>
      <w:headerReference w:type="default" r:id="rId129"/>
      <w:footerReference w:type="even" r:id="rId130"/>
      <w:footerReference w:type="default" r:id="rId131"/>
      <w:headerReference w:type="first" r:id="rId132"/>
      <w:footerReference w:type="first" r:id="rId133"/>
      <w:pgSz w:w="11906" w:h="16838"/>
      <w:pgMar w:top="1440" w:right="1800" w:bottom="1440" w:left="1800" w:header="340" w:footer="510" w:gutter="0"/>
      <w:pgNumType w:start="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9FE57D" w14:textId="77777777" w:rsidR="00115826" w:rsidRDefault="00115826">
      <w:pPr>
        <w:spacing w:after="120"/>
        <w:ind w:firstLine="480"/>
      </w:pPr>
      <w:r>
        <w:separator/>
      </w:r>
    </w:p>
  </w:endnote>
  <w:endnote w:type="continuationSeparator" w:id="0">
    <w:p w14:paraId="01E59501" w14:textId="77777777" w:rsidR="00115826" w:rsidRDefault="00115826">
      <w:pPr>
        <w:spacing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Times New Roman"/>
    <w:charset w:val="00"/>
    <w:family w:val="auto"/>
    <w:pitch w:val="default"/>
  </w:font>
  <w:font w:name="PMingLiU">
    <w:altName w:val="Arial Unicode MS"/>
    <w:panose1 w:val="02010601000101010101"/>
    <w:charset w:val="88"/>
    <w:family w:val="roman"/>
    <w:pitch w:val="variable"/>
    <w:sig w:usb0="00000000"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22656D" w14:textId="77777777" w:rsidR="00085813" w:rsidRDefault="00085813">
    <w:pPr>
      <w:pStyle w:val="Footer"/>
      <w:spacing w:before="24" w:after="24"/>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115020"/>
      <w:docPartObj>
        <w:docPartGallery w:val="Page Numbers (Bottom of Page)"/>
        <w:docPartUnique/>
      </w:docPartObj>
    </w:sdtPr>
    <w:sdtEndPr>
      <w:rPr>
        <w:noProof/>
      </w:rPr>
    </w:sdtEndPr>
    <w:sdtContent>
      <w:p w14:paraId="6C9CB81F" w14:textId="5488FE6B" w:rsidR="00085813" w:rsidRDefault="00085813">
        <w:pPr>
          <w:pStyle w:val="Footer"/>
          <w:spacing w:before="24" w:after="24"/>
          <w:jc w:val="center"/>
        </w:pPr>
        <w:r>
          <w:fldChar w:fldCharType="begin"/>
        </w:r>
        <w:r>
          <w:instrText xml:space="preserve"> PAGE   \* MERGEFORMAT </w:instrText>
        </w:r>
        <w:r>
          <w:fldChar w:fldCharType="separate"/>
        </w:r>
        <w:r w:rsidR="00715B71">
          <w:rPr>
            <w:noProof/>
          </w:rPr>
          <w:t>6</w:t>
        </w:r>
        <w:r>
          <w:rPr>
            <w:noProof/>
          </w:rPr>
          <w:fldChar w:fldCharType="end"/>
        </w:r>
      </w:p>
    </w:sdtContent>
  </w:sdt>
  <w:p w14:paraId="682DD4F1" w14:textId="77777777" w:rsidR="00085813" w:rsidRDefault="00085813">
    <w:pPr>
      <w:pStyle w:val="Footer"/>
      <w:spacing w:before="24" w:after="24"/>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7E842" w14:textId="77777777" w:rsidR="00085813" w:rsidRDefault="00085813">
    <w:pPr>
      <w:pStyle w:val="Footer"/>
      <w:spacing w:before="24" w:after="24"/>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65D62" w14:textId="77777777" w:rsidR="00115826" w:rsidRDefault="00115826">
      <w:pPr>
        <w:spacing w:after="120"/>
        <w:ind w:firstLine="480"/>
      </w:pPr>
      <w:r>
        <w:separator/>
      </w:r>
    </w:p>
  </w:footnote>
  <w:footnote w:type="continuationSeparator" w:id="0">
    <w:p w14:paraId="315D071A" w14:textId="77777777" w:rsidR="00115826" w:rsidRDefault="00115826">
      <w:pPr>
        <w:spacing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5C027" w14:textId="77777777" w:rsidR="00085813" w:rsidRDefault="00085813">
    <w:pPr>
      <w:pStyle w:val="Header"/>
      <w:spacing w:before="24" w:after="24"/>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AFF9B" w14:textId="77777777" w:rsidR="00085813" w:rsidRDefault="00085813">
    <w:pPr>
      <w:pStyle w:val="Header"/>
      <w:spacing w:before="24" w:after="24"/>
      <w:ind w:firstLine="0"/>
      <w:jc w:val="both"/>
    </w:pPr>
  </w:p>
  <w:p w14:paraId="70DCAB02" w14:textId="771B3BD4" w:rsidR="00085813" w:rsidRDefault="00085813">
    <w:pPr>
      <w:pStyle w:val="Header"/>
      <w:spacing w:before="24" w:after="24"/>
      <w:ind w:firstLine="0"/>
    </w:pPr>
    <w:r>
      <w:rPr>
        <w:rFonts w:eastAsia="PMingLiU"/>
        <w:b/>
        <w:szCs w:val="24"/>
        <w:lang w:eastAsia="zh-TW"/>
      </w:rPr>
      <w:t xml:space="preserve">Project </w:t>
    </w:r>
    <w:r>
      <w:rPr>
        <w:b/>
        <w:szCs w:val="24"/>
      </w:rPr>
      <w:t xml:space="preserve">Tutorial </w:t>
    </w:r>
    <w:r>
      <w:rPr>
        <w:rFonts w:eastAsia="PMingLiU"/>
        <w:b/>
        <w:szCs w:val="24"/>
        <w:lang w:eastAsia="zh-TW"/>
      </w:rPr>
      <w:t>2</w:t>
    </w:r>
    <w:r>
      <w:rPr>
        <w:b/>
        <w:szCs w:val="24"/>
      </w:rPr>
      <w:t>: LED Experiment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56E0C" w14:textId="77777777" w:rsidR="00085813" w:rsidRDefault="00085813">
    <w:pPr>
      <w:ind w:rightChars="10" w:right="24" w:firstLineChars="600" w:firstLine="1440"/>
      <w:jc w:val="left"/>
      <w:rPr>
        <w:rFonts w:cs="Times New Roman"/>
        <w:b/>
        <w:szCs w:val="24"/>
      </w:rPr>
    </w:pPr>
    <w:r>
      <w:rPr>
        <w:noProof/>
      </w:rPr>
      <w:drawing>
        <wp:anchor distT="0" distB="0" distL="114300" distR="114300" simplePos="0" relativeHeight="251658240" behindDoc="0" locked="0" layoutInCell="1" allowOverlap="1" wp14:anchorId="0E846D8B" wp14:editId="096B373B">
          <wp:simplePos x="0" y="0"/>
          <wp:positionH relativeFrom="margin">
            <wp:posOffset>36195</wp:posOffset>
          </wp:positionH>
          <wp:positionV relativeFrom="paragraph">
            <wp:posOffset>-151130</wp:posOffset>
          </wp:positionV>
          <wp:extent cx="739775" cy="666750"/>
          <wp:effectExtent l="0" t="0" r="3175" b="0"/>
          <wp:wrapNone/>
          <wp:docPr id="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l="11819" t="12772" r="9673" b="10754"/>
                  <a:stretch>
                    <a:fillRect/>
                  </a:stretch>
                </pic:blipFill>
                <pic:spPr bwMode="auto">
                  <a:xfrm>
                    <a:off x="0" y="0"/>
                    <a:ext cx="739775" cy="66675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t xml:space="preserve">ECEN3017 </w:t>
    </w:r>
    <w:r>
      <w:rPr>
        <w:rFonts w:cs="Times New Roman"/>
        <w:b/>
        <w:szCs w:val="24"/>
      </w:rPr>
      <w:tab/>
    </w:r>
    <w:r>
      <w:rPr>
        <w:rFonts w:cs="Times New Roman"/>
        <w:b/>
        <w:szCs w:val="24"/>
      </w:rPr>
      <w:tab/>
    </w:r>
    <w:r>
      <w:rPr>
        <w:rFonts w:eastAsia="PMingLiU" w:cs="Times New Roman"/>
        <w:b/>
        <w:szCs w:val="24"/>
        <w:lang w:eastAsia="zh-TW"/>
      </w:rPr>
      <w:tab/>
      <w:t xml:space="preserve"> </w:t>
    </w:r>
    <w:r>
      <w:rPr>
        <w:rFonts w:cs="Times New Roman"/>
        <w:b/>
        <w:szCs w:val="24"/>
      </w:rPr>
      <w:t xml:space="preserve">       Autumn </w:t>
    </w:r>
    <w:r>
      <w:rPr>
        <w:rFonts w:eastAsia="PMingLiU" w:cs="Times New Roman"/>
        <w:b/>
        <w:szCs w:val="24"/>
        <w:lang w:eastAsia="zh-TW"/>
      </w:rPr>
      <w:t>2021</w:t>
    </w:r>
  </w:p>
  <w:p w14:paraId="00DB8E44" w14:textId="77777777" w:rsidR="00085813" w:rsidRDefault="00085813">
    <w:pPr>
      <w:pBdr>
        <w:bottom w:val="single" w:sz="6" w:space="1" w:color="auto"/>
      </w:pBdr>
      <w:ind w:firstLineChars="600" w:firstLine="1441"/>
      <w:jc w:val="left"/>
      <w:rPr>
        <w:rFonts w:cs="Times New Roman"/>
        <w:b/>
        <w:szCs w:val="24"/>
      </w:rPr>
    </w:pPr>
    <w:r>
      <w:rPr>
        <w:rFonts w:eastAsia="PMingLiU" w:cs="Times New Roman"/>
        <w:b/>
        <w:szCs w:val="24"/>
        <w:lang w:eastAsia="zh-TW"/>
      </w:rPr>
      <w:t xml:space="preserve">Project </w:t>
    </w:r>
    <w:r>
      <w:rPr>
        <w:rFonts w:cs="Times New Roman"/>
        <w:b/>
        <w:szCs w:val="24"/>
      </w:rPr>
      <w:t xml:space="preserve">Tutorial </w:t>
    </w:r>
    <w:r>
      <w:rPr>
        <w:rFonts w:eastAsia="PMingLiU" w:cs="Times New Roman"/>
        <w:b/>
        <w:szCs w:val="24"/>
        <w:lang w:eastAsia="zh-TW"/>
      </w:rPr>
      <w:t>1</w:t>
    </w:r>
    <w:r>
      <w:rPr>
        <w:rFonts w:cs="Times New Roman"/>
        <w:b/>
        <w:szCs w:val="24"/>
      </w:rPr>
      <w:t>:</w:t>
    </w:r>
    <w:r>
      <w:rPr>
        <w:rFonts w:eastAsia="PMingLiU" w:cs="Times New Roman"/>
        <w:b/>
        <w:szCs w:val="24"/>
        <w:lang w:eastAsia="zh-TW"/>
      </w:rPr>
      <w:tab/>
    </w:r>
    <w:r>
      <w:rPr>
        <w:rFonts w:cs="Times New Roman"/>
        <w:b/>
        <w:szCs w:val="24"/>
      </w:rPr>
      <w:t xml:space="preserve"> </w:t>
    </w:r>
    <w:r>
      <w:rPr>
        <w:rFonts w:cs="Times New Roman"/>
        <w:b/>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DB6"/>
    <w:multiLevelType w:val="hybridMultilevel"/>
    <w:tmpl w:val="69E614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7517E"/>
    <w:multiLevelType w:val="hybridMultilevel"/>
    <w:tmpl w:val="FCFCD436"/>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08E03390"/>
    <w:multiLevelType w:val="hybridMultilevel"/>
    <w:tmpl w:val="A1581E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35354"/>
    <w:multiLevelType w:val="hybridMultilevel"/>
    <w:tmpl w:val="EED89328"/>
    <w:lvl w:ilvl="0" w:tplc="A5FE7410">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D216D7"/>
    <w:multiLevelType w:val="hybridMultilevel"/>
    <w:tmpl w:val="B8341E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346CE6"/>
    <w:multiLevelType w:val="hybridMultilevel"/>
    <w:tmpl w:val="FCFCD436"/>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 w15:restartNumberingAfterBreak="0">
    <w:nsid w:val="26205BBC"/>
    <w:multiLevelType w:val="multilevel"/>
    <w:tmpl w:val="1C6E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417A3"/>
    <w:multiLevelType w:val="hybridMultilevel"/>
    <w:tmpl w:val="A04C2014"/>
    <w:lvl w:ilvl="0" w:tplc="5F500AC4">
      <w:start w:val="1"/>
      <w:numFmt w:val="decimal"/>
      <w:pStyle w:val="Highlight"/>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 w15:restartNumberingAfterBreak="0">
    <w:nsid w:val="28BE4318"/>
    <w:multiLevelType w:val="hybridMultilevel"/>
    <w:tmpl w:val="0C046E80"/>
    <w:lvl w:ilvl="0" w:tplc="C47096C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29706CAA"/>
    <w:multiLevelType w:val="hybridMultilevel"/>
    <w:tmpl w:val="E320CF98"/>
    <w:lvl w:ilvl="0" w:tplc="4F9A5AC4">
      <w:start w:val="1"/>
      <w:numFmt w:val="decimal"/>
      <w:lvlText w:val="(%1)"/>
      <w:lvlJc w:val="left"/>
      <w:pPr>
        <w:ind w:left="840" w:hanging="36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0" w15:restartNumberingAfterBreak="0">
    <w:nsid w:val="29AA0990"/>
    <w:multiLevelType w:val="hybridMultilevel"/>
    <w:tmpl w:val="D3D2B1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E16E92"/>
    <w:multiLevelType w:val="multilevel"/>
    <w:tmpl w:val="57607A9C"/>
    <w:lvl w:ilvl="0">
      <w:start w:val="1"/>
      <w:numFmt w:val="decimal"/>
      <w:suff w:val="space"/>
      <w:lvlText w:val="%1."/>
      <w:lvlJc w:val="left"/>
      <w:pPr>
        <w:ind w:left="0" w:firstLine="0"/>
      </w:pPr>
      <w:rPr>
        <w:rFonts w:ascii="Times New Roman" w:hAnsi="Times New Roman" w:cs="Times New Roman" w:hint="default"/>
        <w:b/>
        <w:i w:val="0"/>
        <w:sz w:val="30"/>
        <w:lang w:val="en-US"/>
      </w:rPr>
    </w:lvl>
    <w:lvl w:ilvl="1">
      <w:start w:val="1"/>
      <w:numFmt w:val="none"/>
      <w:isLgl/>
      <w:suff w:val="space"/>
      <w:lvlText w:val="%1."/>
      <w:lvlJc w:val="left"/>
      <w:pPr>
        <w:snapToGrid w:val="0"/>
        <w:ind w:left="0" w:firstLine="0"/>
      </w:pPr>
      <w:rPr>
        <w:rFonts w:ascii="Times New Roman" w:hAnsi="Times New Roman" w:cs="Times New Roman"/>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isLgl/>
      <w:suff w:val="space"/>
      <w:lvlText w:val="%1%2.%3.%4. "/>
      <w:lvlJc w:val="left"/>
      <w:pPr>
        <w:ind w:left="0" w:firstLine="0"/>
      </w:pPr>
      <w:rPr>
        <w:rFonts w:ascii="Times New Roman" w:hAnsi="Times New Roman" w:cs="Times New Roman" w:hint="default"/>
        <w:b w:val="0"/>
        <w:i w:val="0"/>
        <w:sz w:val="24"/>
      </w:rPr>
    </w:lvl>
    <w:lvl w:ilvl="4">
      <w:start w:val="1"/>
      <w:numFmt w:val="decimal"/>
      <w:lvlRestart w:val="1"/>
      <w:isLgl/>
      <w:suff w:val="space"/>
      <w:lvlText w:val="表 %1-%5"/>
      <w:lvlJc w:val="left"/>
      <w:pPr>
        <w:ind w:left="0" w:firstLine="0"/>
      </w:pPr>
    </w:lvl>
    <w:lvl w:ilvl="5">
      <w:start w:val="1"/>
      <w:numFmt w:val="decimal"/>
      <w:lvlRestart w:val="1"/>
      <w:isLgl/>
      <w:suff w:val="space"/>
      <w:lvlText w:val="图 %1-%6"/>
      <w:lvlJc w:val="left"/>
      <w:pPr>
        <w:ind w:left="0" w:firstLine="0"/>
      </w:pPr>
    </w:lvl>
    <w:lvl w:ilvl="6">
      <w:start w:val="1"/>
      <w:numFmt w:val="decimal"/>
      <w:lvlRestart w:val="1"/>
      <w:isLgl/>
      <w:suff w:val="space"/>
      <w:lvlText w:val="Figure %1-%7."/>
      <w:lvlJc w:val="left"/>
      <w:pPr>
        <w:ind w:left="0" w:firstLine="0"/>
      </w:pPr>
    </w:lvl>
    <w:lvl w:ilvl="7">
      <w:start w:val="1"/>
      <w:numFmt w:val="decimal"/>
      <w:lvlRestart w:val="1"/>
      <w:isLgl/>
      <w:suff w:val="space"/>
      <w:lvlText w:val="Table %1-%8"/>
      <w:lvlJc w:val="left"/>
      <w:pPr>
        <w:ind w:left="0" w:firstLine="0"/>
      </w:pPr>
      <w:rPr>
        <w:rFonts w:ascii="Times New Roman" w:hAnsi="Times New Roman" w:cs="Times New Roman" w:hint="default"/>
      </w:rPr>
    </w:lvl>
    <w:lvl w:ilvl="8">
      <w:start w:val="1"/>
      <w:numFmt w:val="none"/>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12" w15:restartNumberingAfterBreak="0">
    <w:nsid w:val="35EF51BA"/>
    <w:multiLevelType w:val="multilevel"/>
    <w:tmpl w:val="44A4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5211FF"/>
    <w:multiLevelType w:val="multilevel"/>
    <w:tmpl w:val="15D4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D50175"/>
    <w:multiLevelType w:val="multilevel"/>
    <w:tmpl w:val="80FCCA64"/>
    <w:lvl w:ilvl="0">
      <w:start w:val="1"/>
      <w:numFmt w:val="decimal"/>
      <w:pStyle w:val="Heading1"/>
      <w:suff w:val="space"/>
      <w:lvlText w:val="%1."/>
      <w:lvlJc w:val="left"/>
      <w:pPr>
        <w:ind w:left="0" w:firstLine="0"/>
      </w:pPr>
      <w:rPr>
        <w:rFonts w:ascii="Times New Roman" w:hAnsi="Times New Roman" w:cs="Times New Roman" w:hint="default"/>
        <w:b/>
        <w:i w:val="0"/>
        <w:sz w:val="30"/>
        <w:lang w:val="en-US"/>
      </w:rPr>
    </w:lvl>
    <w:lvl w:ilvl="1">
      <w:start w:val="1"/>
      <w:numFmt w:val="decimal"/>
      <w:lvlText w:val="%2)"/>
      <w:lvlJc w:val="left"/>
      <w:pPr>
        <w:ind w:left="0" w:firstLine="0"/>
      </w:pPr>
      <w:rPr>
        <w:rFonts w:hint="eastAsia"/>
        <w:b w:val="0"/>
        <w:bCs w:val="0"/>
        <w:i w:val="0"/>
        <w:iCs w:val="0"/>
        <w:caps w:val="0"/>
        <w:smallCaps w:val="0"/>
        <w:strike w:val="0"/>
        <w:dstrike w:val="0"/>
        <w:vanish w:val="0"/>
        <w:webHidden w:val="0"/>
        <w:color w:val="000000"/>
        <w:spacing w:val="0"/>
        <w:w w:val="1"/>
        <w:kern w:val="0"/>
        <w:position w:val="0"/>
        <w:sz w:val="2"/>
        <w:szCs w:val="2"/>
        <w:u w:val="none" w:color="000000"/>
        <w:effect w:val="none"/>
        <w:shd w:val="clear" w:color="auto" w:fill="000000"/>
        <w:vertAlign w:val="baseline"/>
        <w:lang w:val="zh-CN" w:eastAsia="zh-CN" w:bidi="zh-C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2"/>
      <w:isLgl/>
      <w:suff w:val="space"/>
      <w:lvlText w:val="%1.%3. "/>
      <w:lvlJc w:val="left"/>
      <w:pPr>
        <w:ind w:left="0" w:firstLine="0"/>
      </w:pPr>
      <w:rPr>
        <w:rFonts w:ascii="Times New Roman" w:eastAsia="SimHei" w:hAnsi="Times New Roman" w:cs="Times New Roman" w:hint="default"/>
        <w:b/>
        <w:bCs w:val="0"/>
        <w:i w:val="0"/>
        <w:iCs w:val="0"/>
        <w:caps w:val="0"/>
        <w:smallCaps w:val="0"/>
        <w:strike w:val="0"/>
        <w:dstrike w:val="0"/>
        <w:vanish w:val="0"/>
        <w:webHidden w:val="0"/>
        <w:color w:val="000000"/>
        <w:spacing w:val="0"/>
        <w:position w:val="0"/>
        <w:sz w:val="28"/>
        <w:u w:val="none"/>
        <w:effect w:val="none"/>
        <w:vertAlign w:val="baseline"/>
        <w:specVanish w:val="0"/>
        <w14:shadow w14:blurRad="0" w14:dist="0" w14:dir="0" w14:sx="0" w14:sy="0" w14:kx="0" w14:ky="0" w14:algn="none">
          <w14:srgbClr w14:val="000000"/>
        </w14:shadow>
      </w:rPr>
    </w:lvl>
    <w:lvl w:ilvl="3">
      <w:start w:val="1"/>
      <w:numFmt w:val="decimal"/>
      <w:pStyle w:val="Heading3"/>
      <w:isLgl/>
      <w:suff w:val="space"/>
      <w:lvlText w:val="%1.%3.%4. "/>
      <w:lvlJc w:val="left"/>
      <w:pPr>
        <w:ind w:left="0" w:firstLine="0"/>
      </w:pPr>
      <w:rPr>
        <w:rFonts w:ascii="Times New Roman" w:hAnsi="Times New Roman" w:cs="Times New Roman" w:hint="default"/>
        <w:b w:val="0"/>
        <w:i w:val="0"/>
        <w:sz w:val="24"/>
      </w:rPr>
    </w:lvl>
    <w:lvl w:ilvl="4">
      <w:start w:val="1"/>
      <w:numFmt w:val="decimal"/>
      <w:lvlRestart w:val="1"/>
      <w:pStyle w:val="a"/>
      <w:isLgl/>
      <w:suff w:val="space"/>
      <w:lvlText w:val="表 %1-%5"/>
      <w:lvlJc w:val="left"/>
      <w:pPr>
        <w:ind w:left="0" w:firstLine="0"/>
      </w:pPr>
      <w:rPr>
        <w:rFonts w:hint="eastAsia"/>
      </w:rPr>
    </w:lvl>
    <w:lvl w:ilvl="5">
      <w:start w:val="1"/>
      <w:numFmt w:val="decimal"/>
      <w:lvlRestart w:val="1"/>
      <w:pStyle w:val="a0"/>
      <w:isLgl/>
      <w:suff w:val="space"/>
      <w:lvlText w:val="图 %1-%6"/>
      <w:lvlJc w:val="left"/>
      <w:pPr>
        <w:ind w:left="0" w:firstLine="0"/>
      </w:pPr>
      <w:rPr>
        <w:rFonts w:hint="eastAsia"/>
      </w:rPr>
    </w:lvl>
    <w:lvl w:ilvl="6">
      <w:start w:val="1"/>
      <w:numFmt w:val="decimal"/>
      <w:lvlRestart w:val="1"/>
      <w:pStyle w:val="a1"/>
      <w:isLgl/>
      <w:suff w:val="space"/>
      <w:lvlText w:val="Figure %1-%7."/>
      <w:lvlJc w:val="left"/>
      <w:pPr>
        <w:ind w:left="0" w:firstLine="0"/>
      </w:pPr>
      <w:rPr>
        <w:rFonts w:hint="eastAsia"/>
      </w:rPr>
    </w:lvl>
    <w:lvl w:ilvl="7">
      <w:start w:val="1"/>
      <w:numFmt w:val="decimal"/>
      <w:lvlRestart w:val="1"/>
      <w:pStyle w:val="a2"/>
      <w:isLgl/>
      <w:suff w:val="space"/>
      <w:lvlText w:val="Table %1-%8"/>
      <w:lvlJc w:val="left"/>
      <w:pPr>
        <w:ind w:left="0" w:firstLine="0"/>
      </w:pPr>
      <w:rPr>
        <w:rFonts w:ascii="Times New Roman" w:hAnsi="Times New Roman" w:cs="Times New Roman" w:hint="default"/>
      </w:rPr>
    </w:lvl>
    <w:lvl w:ilvl="8">
      <w:start w:val="1"/>
      <w:numFmt w:val="none"/>
      <w:pStyle w:val="NoSpacing"/>
      <w:suff w:val="space"/>
      <w:lvlText w:val="Note:"/>
      <w:lvlJc w:val="left"/>
      <w:pPr>
        <w:ind w:left="0" w:firstLine="0"/>
      </w:pPr>
      <w:rPr>
        <w:rFonts w:ascii="Times New Roman" w:hAnsi="Times New Roman" w:cs="Times New Roman" w:hint="default"/>
        <w:b w:val="0"/>
        <w:i/>
        <w:color w:val="000000" w:themeColor="text1"/>
        <w:sz w:val="21"/>
        <w:u w:val="single"/>
      </w:rPr>
    </w:lvl>
  </w:abstractNum>
  <w:abstractNum w:abstractNumId="15" w15:restartNumberingAfterBreak="0">
    <w:nsid w:val="4CDA18FD"/>
    <w:multiLevelType w:val="hybridMultilevel"/>
    <w:tmpl w:val="FCFCD436"/>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505D3602"/>
    <w:multiLevelType w:val="hybridMultilevel"/>
    <w:tmpl w:val="A5C4C4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11F503E"/>
    <w:multiLevelType w:val="hybridMultilevel"/>
    <w:tmpl w:val="3370D362"/>
    <w:lvl w:ilvl="0" w:tplc="4F9A5AC4">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27F2837"/>
    <w:multiLevelType w:val="hybridMultilevel"/>
    <w:tmpl w:val="3C84229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 w15:restartNumberingAfterBreak="0">
    <w:nsid w:val="55D504CE"/>
    <w:multiLevelType w:val="hybridMultilevel"/>
    <w:tmpl w:val="37A63092"/>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9D91AF3"/>
    <w:multiLevelType w:val="multilevel"/>
    <w:tmpl w:val="1942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1E19C3"/>
    <w:multiLevelType w:val="hybridMultilevel"/>
    <w:tmpl w:val="013E04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F84926"/>
    <w:multiLevelType w:val="hybridMultilevel"/>
    <w:tmpl w:val="DC984C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E2D2D77"/>
    <w:multiLevelType w:val="hybridMultilevel"/>
    <w:tmpl w:val="B732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067173E"/>
    <w:multiLevelType w:val="multilevel"/>
    <w:tmpl w:val="6067173E"/>
    <w:lvl w:ilvl="0">
      <w:start w:val="1"/>
      <w:numFmt w:val="decimal"/>
      <w:lvlText w:val="%1"/>
      <w:lvlJc w:val="left"/>
      <w:pPr>
        <w:ind w:left="397" w:hanging="397"/>
      </w:pPr>
      <w:rPr>
        <w:rFonts w:ascii="Times New Roman" w:hAnsi="Times New Roman" w:cs="Times New Roman" w:hint="default"/>
      </w:rPr>
    </w:lvl>
    <w:lvl w:ilvl="1">
      <w:start w:val="1"/>
      <w:numFmt w:val="decimal"/>
      <w:suff w:val="space"/>
      <w:lvlText w:val="%1.%2"/>
      <w:lvlJc w:val="left"/>
      <w:pPr>
        <w:ind w:left="397" w:hanging="397"/>
      </w:pPr>
      <w:rPr>
        <w:rFonts w:ascii="Times New Roman" w:hAnsi="Times New Roman" w:cs="Times New Roman" w:hint="default"/>
      </w:rPr>
    </w:lvl>
    <w:lvl w:ilvl="2">
      <w:start w:val="1"/>
      <w:numFmt w:val="decimal"/>
      <w:lvlText w:val="%1.%2.%3"/>
      <w:lvlJc w:val="left"/>
      <w:pPr>
        <w:ind w:left="397" w:hanging="397"/>
      </w:pPr>
    </w:lvl>
    <w:lvl w:ilvl="3">
      <w:start w:val="1"/>
      <w:numFmt w:val="decimal"/>
      <w:lvlText w:val="%1.%2.%3.%4"/>
      <w:lvlJc w:val="left"/>
      <w:pPr>
        <w:ind w:left="397" w:hanging="397"/>
      </w:pPr>
    </w:lvl>
    <w:lvl w:ilvl="4">
      <w:start w:val="1"/>
      <w:numFmt w:val="decimal"/>
      <w:lvlText w:val="%1.%2.%3.%4.%5"/>
      <w:lvlJc w:val="left"/>
      <w:pPr>
        <w:ind w:left="397" w:hanging="397"/>
      </w:pPr>
    </w:lvl>
    <w:lvl w:ilvl="5">
      <w:start w:val="1"/>
      <w:numFmt w:val="decimal"/>
      <w:pStyle w:val="Heading6"/>
      <w:lvlText w:val="%1.%2.%3.%4.%5.%6"/>
      <w:lvlJc w:val="left"/>
      <w:pPr>
        <w:ind w:left="397" w:hanging="397"/>
      </w:pPr>
    </w:lvl>
    <w:lvl w:ilvl="6">
      <w:start w:val="1"/>
      <w:numFmt w:val="decimal"/>
      <w:pStyle w:val="Heading7"/>
      <w:lvlText w:val="%1.%2.%3.%4.%5.%6.%7"/>
      <w:lvlJc w:val="left"/>
      <w:pPr>
        <w:ind w:left="397" w:hanging="397"/>
      </w:pPr>
    </w:lvl>
    <w:lvl w:ilvl="7">
      <w:start w:val="1"/>
      <w:numFmt w:val="decimal"/>
      <w:pStyle w:val="Heading8"/>
      <w:lvlText w:val="%1.%2.%3.%4.%5.%6.%7.%8"/>
      <w:lvlJc w:val="left"/>
      <w:pPr>
        <w:ind w:left="397" w:hanging="397"/>
      </w:pPr>
    </w:lvl>
    <w:lvl w:ilvl="8">
      <w:start w:val="1"/>
      <w:numFmt w:val="decimal"/>
      <w:lvlText w:val="%1.%2.%3.%4.%5.%6.%7.%8.%9"/>
      <w:lvlJc w:val="left"/>
      <w:pPr>
        <w:ind w:left="397" w:hanging="397"/>
      </w:pPr>
    </w:lvl>
  </w:abstractNum>
  <w:abstractNum w:abstractNumId="25" w15:restartNumberingAfterBreak="0">
    <w:nsid w:val="66C551E9"/>
    <w:multiLevelType w:val="hybridMultilevel"/>
    <w:tmpl w:val="1A101C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CEA15D6"/>
    <w:multiLevelType w:val="hybridMultilevel"/>
    <w:tmpl w:val="655E28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BA6735"/>
    <w:multiLevelType w:val="hybridMultilevel"/>
    <w:tmpl w:val="5D760A0A"/>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73D57206"/>
    <w:multiLevelType w:val="hybridMultilevel"/>
    <w:tmpl w:val="A9C8D1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40958C3"/>
    <w:multiLevelType w:val="hybridMultilevel"/>
    <w:tmpl w:val="5D760A0A"/>
    <w:lvl w:ilvl="0" w:tplc="E0CA210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75161905"/>
    <w:multiLevelType w:val="hybridMultilevel"/>
    <w:tmpl w:val="3240126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1" w15:restartNumberingAfterBreak="0">
    <w:nsid w:val="770B22C3"/>
    <w:multiLevelType w:val="hybridMultilevel"/>
    <w:tmpl w:val="915889A8"/>
    <w:lvl w:ilvl="0" w:tplc="5E4058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7FD6640"/>
    <w:multiLevelType w:val="multilevel"/>
    <w:tmpl w:val="09881330"/>
    <w:lvl w:ilvl="0">
      <w:start w:val="1"/>
      <w:numFmt w:val="decimal"/>
      <w:pStyle w:val="a3"/>
      <w:lvlText w:val="[%1] "/>
      <w:lvlJc w:val="left"/>
      <w:pPr>
        <w:ind w:left="0" w:firstLine="0"/>
      </w:pPr>
      <w:rPr>
        <w:rFonts w:ascii="Times New Roman" w:hAnsi="Times New Roman" w:cs="Times New Roman" w:hint="default"/>
        <w:b w:val="0"/>
        <w:i w:val="0"/>
        <w:sz w:val="24"/>
      </w:rPr>
    </w:lvl>
    <w:lvl w:ilvl="1">
      <w:start w:val="1"/>
      <w:numFmt w:val="lowerLetter"/>
      <w:lvlText w:val="%2)"/>
      <w:lvlJc w:val="left"/>
      <w:pPr>
        <w:ind w:left="0" w:firstLine="0"/>
      </w:pPr>
    </w:lvl>
    <w:lvl w:ilvl="2">
      <w:start w:val="1"/>
      <w:numFmt w:val="lowerRoman"/>
      <w:lvlText w:val="%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33" w15:restartNumberingAfterBreak="0">
    <w:nsid w:val="78907F5D"/>
    <w:multiLevelType w:val="hybridMultilevel"/>
    <w:tmpl w:val="C88EA5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F22674"/>
    <w:multiLevelType w:val="hybridMultilevel"/>
    <w:tmpl w:val="B212DABE"/>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BCA354C"/>
    <w:multiLevelType w:val="hybridMultilevel"/>
    <w:tmpl w:val="A4DE87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36" w15:restartNumberingAfterBreak="0">
    <w:nsid w:val="7C146526"/>
    <w:multiLevelType w:val="hybridMultilevel"/>
    <w:tmpl w:val="7CF8AB28"/>
    <w:lvl w:ilvl="0" w:tplc="4F9A5AC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4"/>
  </w:num>
  <w:num w:numId="3">
    <w:abstractNumId w:val="24"/>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2"/>
  </w:num>
  <w:num w:numId="8">
    <w:abstractNumId w:val="32"/>
    <w:lvlOverride w:ilvl="0">
      <w:lvl w:ilvl="0">
        <w:start w:val="1"/>
        <w:numFmt w:val="decimal"/>
        <w:pStyle w:val="a3"/>
        <w:lvlText w:val="[%1]"/>
        <w:lvlJc w:val="left"/>
        <w:pPr>
          <w:ind w:left="420" w:hanging="420"/>
        </w:pPr>
        <w:rPr>
          <w:rFonts w:ascii="Times New Roman" w:hAnsi="Times New Roman" w:cs="Times New Roman" w:hint="default"/>
          <w:b w:val="0"/>
          <w:i w:val="0"/>
          <w:sz w:val="24"/>
        </w:rPr>
      </w:lvl>
    </w:lvlOverride>
    <w:lvlOverride w:ilvl="1">
      <w:lvl w:ilvl="1">
        <w:start w:val="1"/>
        <w:numFmt w:val="lowerLetter"/>
        <w:lvlText w:val="%2)"/>
        <w:lvlJc w:val="left"/>
        <w:pPr>
          <w:ind w:left="840" w:hanging="420"/>
        </w:pPr>
      </w:lvl>
    </w:lvlOverride>
    <w:lvlOverride w:ilvl="2">
      <w:lvl w:ilvl="2">
        <w:start w:val="1"/>
        <w:numFmt w:val="lowerRoman"/>
        <w:lvlText w:val="%3."/>
        <w:lvlJc w:val="right"/>
        <w:pPr>
          <w:ind w:left="1260" w:hanging="420"/>
        </w:pPr>
      </w:lvl>
    </w:lvlOverride>
    <w:lvlOverride w:ilvl="3">
      <w:lvl w:ilvl="3">
        <w:start w:val="1"/>
        <w:numFmt w:val="decimal"/>
        <w:lvlText w:val="%4."/>
        <w:lvlJc w:val="left"/>
        <w:pPr>
          <w:ind w:left="1680" w:hanging="420"/>
        </w:pPr>
      </w:lvl>
    </w:lvlOverride>
    <w:lvlOverride w:ilvl="4">
      <w:lvl w:ilvl="4">
        <w:start w:val="1"/>
        <w:numFmt w:val="lowerLetter"/>
        <w:lvlText w:val="%5)"/>
        <w:lvlJc w:val="left"/>
        <w:pPr>
          <w:ind w:left="2100" w:hanging="420"/>
        </w:pPr>
      </w:lvl>
    </w:lvlOverride>
    <w:lvlOverride w:ilvl="5">
      <w:lvl w:ilvl="5">
        <w:start w:val="1"/>
        <w:numFmt w:val="lowerRoman"/>
        <w:lvlText w:val="%6."/>
        <w:lvlJc w:val="right"/>
        <w:pPr>
          <w:ind w:left="2520" w:hanging="420"/>
        </w:pPr>
      </w:lvl>
    </w:lvlOverride>
    <w:lvlOverride w:ilvl="6">
      <w:lvl w:ilvl="6">
        <w:start w:val="1"/>
        <w:numFmt w:val="decimal"/>
        <w:lvlText w:val="%7."/>
        <w:lvlJc w:val="left"/>
        <w:pPr>
          <w:ind w:left="2940" w:hanging="420"/>
        </w:pPr>
      </w:lvl>
    </w:lvlOverride>
    <w:lvlOverride w:ilvl="7">
      <w:lvl w:ilvl="7">
        <w:start w:val="1"/>
        <w:numFmt w:val="lowerLetter"/>
        <w:lvlText w:val="%8)"/>
        <w:lvlJc w:val="left"/>
        <w:pPr>
          <w:ind w:left="3360" w:hanging="420"/>
        </w:pPr>
      </w:lvl>
    </w:lvlOverride>
    <w:lvlOverride w:ilvl="8">
      <w:lvl w:ilvl="8">
        <w:start w:val="1"/>
        <w:numFmt w:val="lowerRoman"/>
        <w:lvlText w:val="%9."/>
        <w:lvlJc w:val="right"/>
        <w:pPr>
          <w:ind w:left="3780" w:hanging="420"/>
        </w:pPr>
      </w:lvl>
    </w:lvlOverride>
  </w:num>
  <w:num w:numId="9">
    <w:abstractNumId w:val="9"/>
  </w:num>
  <w:num w:numId="10">
    <w:abstractNumId w:val="9"/>
  </w:num>
  <w:num w:numId="11">
    <w:abstractNumId w:val="30"/>
  </w:num>
  <w:num w:numId="12">
    <w:abstractNumId w:val="30"/>
  </w:num>
  <w:num w:numId="13">
    <w:abstractNumId w:val="15"/>
  </w:num>
  <w:num w:numId="14">
    <w:abstractNumId w:val="15"/>
  </w:num>
  <w:num w:numId="15">
    <w:abstractNumId w:val="18"/>
  </w:num>
  <w:num w:numId="16">
    <w:abstractNumId w:val="18"/>
  </w:num>
  <w:num w:numId="17">
    <w:abstractNumId w:val="11"/>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17"/>
  </w:num>
  <w:num w:numId="22">
    <w:abstractNumId w:val="31"/>
  </w:num>
  <w:num w:numId="23">
    <w:abstractNumId w:val="19"/>
  </w:num>
  <w:num w:numId="24">
    <w:abstractNumId w:val="34"/>
  </w:num>
  <w:num w:numId="25">
    <w:abstractNumId w:val="36"/>
  </w:num>
  <w:num w:numId="26">
    <w:abstractNumId w:val="16"/>
  </w:num>
  <w:num w:numId="27">
    <w:abstractNumId w:val="22"/>
  </w:num>
  <w:num w:numId="28">
    <w:abstractNumId w:val="12"/>
  </w:num>
  <w:num w:numId="29">
    <w:abstractNumId w:val="13"/>
  </w:num>
  <w:num w:numId="30">
    <w:abstractNumId w:val="0"/>
  </w:num>
  <w:num w:numId="31">
    <w:abstractNumId w:val="6"/>
  </w:num>
  <w:num w:numId="32">
    <w:abstractNumId w:val="20"/>
  </w:num>
  <w:num w:numId="33">
    <w:abstractNumId w:val="1"/>
  </w:num>
  <w:num w:numId="34">
    <w:abstractNumId w:val="28"/>
  </w:num>
  <w:num w:numId="35">
    <w:abstractNumId w:val="5"/>
  </w:num>
  <w:num w:numId="36">
    <w:abstractNumId w:val="29"/>
  </w:num>
  <w:num w:numId="37">
    <w:abstractNumId w:val="7"/>
  </w:num>
  <w:num w:numId="38">
    <w:abstractNumId w:val="33"/>
  </w:num>
  <w:num w:numId="39">
    <w:abstractNumId w:val="26"/>
  </w:num>
  <w:num w:numId="40">
    <w:abstractNumId w:val="21"/>
  </w:num>
  <w:num w:numId="41">
    <w:abstractNumId w:val="2"/>
  </w:num>
  <w:num w:numId="42">
    <w:abstractNumId w:val="3"/>
  </w:num>
  <w:num w:numId="43">
    <w:abstractNumId w:val="27"/>
  </w:num>
  <w:num w:numId="44">
    <w:abstractNumId w:val="23"/>
  </w:num>
  <w:num w:numId="45">
    <w:abstractNumId w:val="35"/>
  </w:num>
  <w:num w:numId="46">
    <w:abstractNumId w:val="25"/>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D57"/>
    <w:rsid w:val="00010025"/>
    <w:rsid w:val="00053506"/>
    <w:rsid w:val="000706A1"/>
    <w:rsid w:val="000814A0"/>
    <w:rsid w:val="000827D6"/>
    <w:rsid w:val="00085813"/>
    <w:rsid w:val="00087D5C"/>
    <w:rsid w:val="000A30A8"/>
    <w:rsid w:val="000A31AD"/>
    <w:rsid w:val="000F3CA3"/>
    <w:rsid w:val="001076C9"/>
    <w:rsid w:val="001127CB"/>
    <w:rsid w:val="00115826"/>
    <w:rsid w:val="001163C9"/>
    <w:rsid w:val="00135098"/>
    <w:rsid w:val="001507FA"/>
    <w:rsid w:val="00166B87"/>
    <w:rsid w:val="0017152A"/>
    <w:rsid w:val="001853FE"/>
    <w:rsid w:val="001B0057"/>
    <w:rsid w:val="001C038A"/>
    <w:rsid w:val="001C4C10"/>
    <w:rsid w:val="001C798D"/>
    <w:rsid w:val="001D0F10"/>
    <w:rsid w:val="001D77D7"/>
    <w:rsid w:val="001E11E1"/>
    <w:rsid w:val="001F6EBB"/>
    <w:rsid w:val="0020161F"/>
    <w:rsid w:val="002A09DB"/>
    <w:rsid w:val="002A1FA7"/>
    <w:rsid w:val="002A620F"/>
    <w:rsid w:val="002A6F88"/>
    <w:rsid w:val="002B4523"/>
    <w:rsid w:val="002C0581"/>
    <w:rsid w:val="002C471D"/>
    <w:rsid w:val="002D403D"/>
    <w:rsid w:val="002D5D60"/>
    <w:rsid w:val="003055D0"/>
    <w:rsid w:val="0033569C"/>
    <w:rsid w:val="003401C4"/>
    <w:rsid w:val="00340E51"/>
    <w:rsid w:val="00350AC7"/>
    <w:rsid w:val="00351C26"/>
    <w:rsid w:val="00351D51"/>
    <w:rsid w:val="0035324E"/>
    <w:rsid w:val="003742D4"/>
    <w:rsid w:val="003A1ED4"/>
    <w:rsid w:val="003A2A97"/>
    <w:rsid w:val="003A68BC"/>
    <w:rsid w:val="003B63A7"/>
    <w:rsid w:val="003F543B"/>
    <w:rsid w:val="0040611A"/>
    <w:rsid w:val="0043036A"/>
    <w:rsid w:val="004310E3"/>
    <w:rsid w:val="004377BE"/>
    <w:rsid w:val="0046524D"/>
    <w:rsid w:val="0046563F"/>
    <w:rsid w:val="00476FB0"/>
    <w:rsid w:val="004818ED"/>
    <w:rsid w:val="00490760"/>
    <w:rsid w:val="00491E8D"/>
    <w:rsid w:val="00492D18"/>
    <w:rsid w:val="004B23AA"/>
    <w:rsid w:val="004B4322"/>
    <w:rsid w:val="004B4999"/>
    <w:rsid w:val="004C4D33"/>
    <w:rsid w:val="004D3376"/>
    <w:rsid w:val="004E42DA"/>
    <w:rsid w:val="004E79B2"/>
    <w:rsid w:val="004F1D55"/>
    <w:rsid w:val="004F6DD5"/>
    <w:rsid w:val="00500231"/>
    <w:rsid w:val="005203BE"/>
    <w:rsid w:val="00523358"/>
    <w:rsid w:val="005306D1"/>
    <w:rsid w:val="00552964"/>
    <w:rsid w:val="0056591F"/>
    <w:rsid w:val="00571974"/>
    <w:rsid w:val="005821A2"/>
    <w:rsid w:val="005A0B2F"/>
    <w:rsid w:val="005A6706"/>
    <w:rsid w:val="005B3574"/>
    <w:rsid w:val="005C7146"/>
    <w:rsid w:val="005D12B0"/>
    <w:rsid w:val="005E5378"/>
    <w:rsid w:val="005F3B48"/>
    <w:rsid w:val="006001B0"/>
    <w:rsid w:val="00611917"/>
    <w:rsid w:val="006124C9"/>
    <w:rsid w:val="00622695"/>
    <w:rsid w:val="00641A79"/>
    <w:rsid w:val="00645CD5"/>
    <w:rsid w:val="0064617E"/>
    <w:rsid w:val="006468A6"/>
    <w:rsid w:val="006707F5"/>
    <w:rsid w:val="006729B7"/>
    <w:rsid w:val="006738E9"/>
    <w:rsid w:val="00683B5B"/>
    <w:rsid w:val="00687854"/>
    <w:rsid w:val="006A4248"/>
    <w:rsid w:val="006D07B0"/>
    <w:rsid w:val="006F5D22"/>
    <w:rsid w:val="006F711F"/>
    <w:rsid w:val="00701E92"/>
    <w:rsid w:val="00715B71"/>
    <w:rsid w:val="00715D57"/>
    <w:rsid w:val="00721857"/>
    <w:rsid w:val="00721E76"/>
    <w:rsid w:val="007345D4"/>
    <w:rsid w:val="007408B4"/>
    <w:rsid w:val="00742A8F"/>
    <w:rsid w:val="00747D20"/>
    <w:rsid w:val="007509D7"/>
    <w:rsid w:val="0075226F"/>
    <w:rsid w:val="00755CF6"/>
    <w:rsid w:val="00761600"/>
    <w:rsid w:val="0076555C"/>
    <w:rsid w:val="007951A4"/>
    <w:rsid w:val="007B357E"/>
    <w:rsid w:val="007C474C"/>
    <w:rsid w:val="007E46C2"/>
    <w:rsid w:val="007F0EC2"/>
    <w:rsid w:val="007F2E4A"/>
    <w:rsid w:val="007F5955"/>
    <w:rsid w:val="007F7840"/>
    <w:rsid w:val="0081276D"/>
    <w:rsid w:val="00844471"/>
    <w:rsid w:val="00845C9D"/>
    <w:rsid w:val="00851E3E"/>
    <w:rsid w:val="00853B1D"/>
    <w:rsid w:val="00862131"/>
    <w:rsid w:val="00865A0A"/>
    <w:rsid w:val="00896D7D"/>
    <w:rsid w:val="008A2DF8"/>
    <w:rsid w:val="008C15DB"/>
    <w:rsid w:val="008C377A"/>
    <w:rsid w:val="008C4FFA"/>
    <w:rsid w:val="008D068D"/>
    <w:rsid w:val="008D42B6"/>
    <w:rsid w:val="008D47BA"/>
    <w:rsid w:val="008E3294"/>
    <w:rsid w:val="008E7B57"/>
    <w:rsid w:val="009041D5"/>
    <w:rsid w:val="0092728E"/>
    <w:rsid w:val="00950683"/>
    <w:rsid w:val="00982BF7"/>
    <w:rsid w:val="009971E8"/>
    <w:rsid w:val="009A1A60"/>
    <w:rsid w:val="009A3B37"/>
    <w:rsid w:val="009B13ED"/>
    <w:rsid w:val="009D048F"/>
    <w:rsid w:val="009D19F0"/>
    <w:rsid w:val="009D5E76"/>
    <w:rsid w:val="009E3293"/>
    <w:rsid w:val="009E63AD"/>
    <w:rsid w:val="00A15D31"/>
    <w:rsid w:val="00A40339"/>
    <w:rsid w:val="00A611A2"/>
    <w:rsid w:val="00A814E0"/>
    <w:rsid w:val="00A956AA"/>
    <w:rsid w:val="00AA2B31"/>
    <w:rsid w:val="00AA50DF"/>
    <w:rsid w:val="00AA56F2"/>
    <w:rsid w:val="00AA7653"/>
    <w:rsid w:val="00AD107A"/>
    <w:rsid w:val="00B03B59"/>
    <w:rsid w:val="00B0468D"/>
    <w:rsid w:val="00B23EA8"/>
    <w:rsid w:val="00B27EDE"/>
    <w:rsid w:val="00B30162"/>
    <w:rsid w:val="00B3197E"/>
    <w:rsid w:val="00B45D79"/>
    <w:rsid w:val="00B63EDE"/>
    <w:rsid w:val="00B657FB"/>
    <w:rsid w:val="00B82CA4"/>
    <w:rsid w:val="00BA75BF"/>
    <w:rsid w:val="00BB0266"/>
    <w:rsid w:val="00BD40CA"/>
    <w:rsid w:val="00BE12A6"/>
    <w:rsid w:val="00C05224"/>
    <w:rsid w:val="00C10318"/>
    <w:rsid w:val="00C316AA"/>
    <w:rsid w:val="00C33AE1"/>
    <w:rsid w:val="00C3445A"/>
    <w:rsid w:val="00C46BD6"/>
    <w:rsid w:val="00C51C40"/>
    <w:rsid w:val="00C57AE2"/>
    <w:rsid w:val="00C64FE0"/>
    <w:rsid w:val="00C7265E"/>
    <w:rsid w:val="00C7518E"/>
    <w:rsid w:val="00C770E0"/>
    <w:rsid w:val="00C858A9"/>
    <w:rsid w:val="00CA725C"/>
    <w:rsid w:val="00CB76CF"/>
    <w:rsid w:val="00CD4DFD"/>
    <w:rsid w:val="00CE1038"/>
    <w:rsid w:val="00CE18E5"/>
    <w:rsid w:val="00CE380D"/>
    <w:rsid w:val="00CE5280"/>
    <w:rsid w:val="00D0470D"/>
    <w:rsid w:val="00D241C2"/>
    <w:rsid w:val="00D34474"/>
    <w:rsid w:val="00D56D02"/>
    <w:rsid w:val="00D6374C"/>
    <w:rsid w:val="00D65CF2"/>
    <w:rsid w:val="00D92035"/>
    <w:rsid w:val="00DC1BAD"/>
    <w:rsid w:val="00DE12FC"/>
    <w:rsid w:val="00DF45D7"/>
    <w:rsid w:val="00E43ECD"/>
    <w:rsid w:val="00E70BA9"/>
    <w:rsid w:val="00E905E1"/>
    <w:rsid w:val="00EB4207"/>
    <w:rsid w:val="00EC0D54"/>
    <w:rsid w:val="00EE18A7"/>
    <w:rsid w:val="00EE2CCA"/>
    <w:rsid w:val="00EF5753"/>
    <w:rsid w:val="00F049DC"/>
    <w:rsid w:val="00F05B68"/>
    <w:rsid w:val="00F0650C"/>
    <w:rsid w:val="00F15DEE"/>
    <w:rsid w:val="00F169DD"/>
    <w:rsid w:val="00F22C1F"/>
    <w:rsid w:val="00F311E3"/>
    <w:rsid w:val="00F36648"/>
    <w:rsid w:val="00F40782"/>
    <w:rsid w:val="00F640A1"/>
    <w:rsid w:val="00F839E7"/>
    <w:rsid w:val="00F8493F"/>
    <w:rsid w:val="00F91FC7"/>
    <w:rsid w:val="00FB7CF6"/>
    <w:rsid w:val="00FE25E9"/>
    <w:rsid w:val="00FE55C6"/>
    <w:rsid w:val="00FE5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1A065F5"/>
  <w15:chartTrackingRefBased/>
  <w15:docId w15:val="{D9EDCEFB-3ACB-41F5-8FFF-B8048824C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D7D"/>
    <w:pPr>
      <w:widowControl w:val="0"/>
      <w:snapToGrid w:val="0"/>
      <w:spacing w:line="360" w:lineRule="auto"/>
      <w:ind w:firstLine="420"/>
      <w:jc w:val="both"/>
    </w:pPr>
    <w:rPr>
      <w:kern w:val="2"/>
      <w:sz w:val="24"/>
      <w:szCs w:val="22"/>
    </w:rPr>
  </w:style>
  <w:style w:type="paragraph" w:styleId="Heading1">
    <w:name w:val="heading 1"/>
    <w:next w:val="Normal"/>
    <w:link w:val="Heading1Char"/>
    <w:autoRedefine/>
    <w:qFormat/>
    <w:rsid w:val="0033569C"/>
    <w:pPr>
      <w:keepNext/>
      <w:keepLines/>
      <w:numPr>
        <w:numId w:val="2"/>
      </w:numPr>
      <w:spacing w:before="340" w:after="240"/>
      <w:outlineLvl w:val="0"/>
    </w:pPr>
    <w:rPr>
      <w:rFonts w:eastAsiaTheme="majorEastAsia" w:cs="Times New Roman"/>
      <w:b/>
      <w:bCs/>
      <w:smallCaps/>
      <w:kern w:val="44"/>
      <w:sz w:val="30"/>
      <w:szCs w:val="44"/>
      <w:lang w:val="en-HK"/>
    </w:rPr>
  </w:style>
  <w:style w:type="paragraph" w:styleId="Heading2">
    <w:name w:val="heading 2"/>
    <w:basedOn w:val="Normal"/>
    <w:next w:val="Normal"/>
    <w:link w:val="Heading2Char"/>
    <w:unhideWhenUsed/>
    <w:qFormat/>
    <w:pPr>
      <w:keepNext/>
      <w:keepLines/>
      <w:numPr>
        <w:ilvl w:val="2"/>
        <w:numId w:val="2"/>
      </w:numPr>
      <w:spacing w:beforeLines="10" w:afterLines="10" w:line="412" w:lineRule="auto"/>
      <w:outlineLvl w:val="1"/>
    </w:pPr>
    <w:rPr>
      <w:rFonts w:eastAsia="SimSun" w:cs="Times New Roman"/>
      <w:b/>
      <w:bCs/>
      <w:sz w:val="28"/>
      <w:szCs w:val="32"/>
    </w:rPr>
  </w:style>
  <w:style w:type="paragraph" w:styleId="Heading3">
    <w:name w:val="heading 3"/>
    <w:basedOn w:val="Normal"/>
    <w:next w:val="Normal"/>
    <w:link w:val="Heading3Char"/>
    <w:unhideWhenUsed/>
    <w:qFormat/>
    <w:rsid w:val="00EB4207"/>
    <w:pPr>
      <w:keepNext/>
      <w:keepLines/>
      <w:numPr>
        <w:ilvl w:val="3"/>
        <w:numId w:val="2"/>
      </w:numPr>
      <w:spacing w:beforeLines="10" w:afterLines="10" w:line="415" w:lineRule="auto"/>
      <w:outlineLvl w:val="2"/>
    </w:pPr>
    <w:rPr>
      <w:rFonts w:eastAsia="SimSun" w:cs="Times New Roman"/>
      <w:b/>
      <w:bCs/>
      <w:szCs w:val="32"/>
    </w:rPr>
  </w:style>
  <w:style w:type="paragraph" w:styleId="Heading4">
    <w:name w:val="heading 4"/>
    <w:basedOn w:val="Normal"/>
    <w:next w:val="Normal"/>
    <w:link w:val="Heading4Char"/>
    <w:unhideWhenUsed/>
    <w:qFormat/>
    <w:pPr>
      <w:keepNext/>
      <w:keepLines/>
      <w:spacing w:beforeLines="10" w:afterLines="10" w:line="374" w:lineRule="auto"/>
      <w:ind w:firstLine="0"/>
      <w:outlineLvl w:val="3"/>
    </w:pPr>
    <w:rPr>
      <w:rFonts w:ascii="Calibri Light" w:eastAsia="SimSun" w:hAnsi="Calibri Light" w:cs="Times New Roman"/>
      <w:b/>
      <w:bCs/>
      <w:sz w:val="28"/>
      <w:szCs w:val="28"/>
    </w:rPr>
  </w:style>
  <w:style w:type="paragraph" w:styleId="Heading5">
    <w:name w:val="heading 5"/>
    <w:aliases w:val="Link"/>
    <w:basedOn w:val="Normal"/>
    <w:next w:val="Normal"/>
    <w:link w:val="Heading5Char"/>
    <w:autoRedefine/>
    <w:uiPriority w:val="9"/>
    <w:unhideWhenUsed/>
    <w:qFormat/>
    <w:rsid w:val="006124C9"/>
    <w:pPr>
      <w:keepNext/>
      <w:keepLines/>
      <w:spacing w:beforeLines="10" w:afterLines="10" w:line="374" w:lineRule="auto"/>
      <w:ind w:firstLine="0"/>
      <w:outlineLvl w:val="4"/>
    </w:pPr>
    <w:rPr>
      <w:rFonts w:eastAsia="SimSun" w:cs="Times New Roman"/>
      <w:i/>
      <w:color w:val="0070C0"/>
      <w:szCs w:val="28"/>
      <w:u w:val="single"/>
    </w:rPr>
  </w:style>
  <w:style w:type="paragraph" w:styleId="Heading6">
    <w:name w:val="heading 6"/>
    <w:basedOn w:val="Normal"/>
    <w:next w:val="Normal"/>
    <w:link w:val="Heading6Char"/>
    <w:uiPriority w:val="9"/>
    <w:semiHidden/>
    <w:unhideWhenUsed/>
    <w:qFormat/>
    <w:pPr>
      <w:keepNext/>
      <w:keepLines/>
      <w:numPr>
        <w:ilvl w:val="5"/>
        <w:numId w:val="4"/>
      </w:numPr>
      <w:spacing w:beforeLines="10" w:afterLines="10" w:line="319" w:lineRule="auto"/>
      <w:ind w:left="794" w:firstLine="0"/>
      <w:outlineLvl w:val="5"/>
    </w:pPr>
    <w:rPr>
      <w:rFonts w:ascii="Calibri Light" w:eastAsia="SimSun" w:hAnsi="Calibri Light" w:cs="Times New Roman"/>
      <w:b/>
      <w:bCs/>
      <w:szCs w:val="24"/>
    </w:rPr>
  </w:style>
  <w:style w:type="paragraph" w:styleId="Heading7">
    <w:name w:val="heading 7"/>
    <w:basedOn w:val="Normal"/>
    <w:next w:val="Normal"/>
    <w:link w:val="Heading7Char"/>
    <w:uiPriority w:val="9"/>
    <w:semiHidden/>
    <w:unhideWhenUsed/>
    <w:qFormat/>
    <w:pPr>
      <w:keepNext/>
      <w:keepLines/>
      <w:numPr>
        <w:ilvl w:val="6"/>
        <w:numId w:val="4"/>
      </w:numPr>
      <w:spacing w:beforeLines="10" w:afterLines="10" w:line="319" w:lineRule="auto"/>
      <w:ind w:left="794" w:firstLine="0"/>
      <w:outlineLvl w:val="6"/>
    </w:pPr>
    <w:rPr>
      <w:rFonts w:eastAsia="SimSun" w:cs="Times New Roman"/>
      <w:b/>
      <w:bCs/>
      <w:szCs w:val="24"/>
    </w:rPr>
  </w:style>
  <w:style w:type="paragraph" w:styleId="Heading8">
    <w:name w:val="heading 8"/>
    <w:basedOn w:val="Normal"/>
    <w:next w:val="Normal"/>
    <w:link w:val="Heading8Char"/>
    <w:uiPriority w:val="9"/>
    <w:semiHidden/>
    <w:unhideWhenUsed/>
    <w:qFormat/>
    <w:pPr>
      <w:keepNext/>
      <w:keepLines/>
      <w:numPr>
        <w:ilvl w:val="7"/>
        <w:numId w:val="4"/>
      </w:numPr>
      <w:spacing w:beforeLines="10" w:afterLines="10" w:line="319" w:lineRule="auto"/>
      <w:ind w:left="794" w:firstLine="0"/>
      <w:outlineLvl w:val="7"/>
    </w:pPr>
    <w:rPr>
      <w:rFonts w:ascii="Calibri Light" w:eastAsia="SimSun" w:hAnsi="Calibri Light" w:cs="Times New Roman"/>
      <w:szCs w:val="24"/>
    </w:rPr>
  </w:style>
  <w:style w:type="paragraph" w:styleId="Heading9">
    <w:name w:val="heading 9"/>
    <w:basedOn w:val="Normal"/>
    <w:next w:val="Normal"/>
    <w:link w:val="Heading9Char"/>
    <w:semiHidden/>
    <w:unhideWhenUsed/>
    <w:qFormat/>
    <w:pPr>
      <w:keepNext/>
      <w:keepLines/>
      <w:spacing w:beforeLines="10" w:afterLines="10" w:line="319" w:lineRule="auto"/>
      <w:outlineLvl w:val="8"/>
    </w:pPr>
    <w:rPr>
      <w:rFonts w:ascii="Calibri Light" w:eastAsia="SimSun" w:hAnsi="Calibri Light" w:cs="Times New Roman"/>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locked/>
    <w:rsid w:val="0033569C"/>
    <w:rPr>
      <w:rFonts w:eastAsiaTheme="majorEastAsia" w:cs="Times New Roman"/>
      <w:b/>
      <w:bCs/>
      <w:smallCaps/>
      <w:kern w:val="44"/>
      <w:sz w:val="30"/>
      <w:szCs w:val="44"/>
      <w:lang w:val="en-HK"/>
    </w:rPr>
  </w:style>
  <w:style w:type="character" w:customStyle="1" w:styleId="Heading2Char">
    <w:name w:val="Heading 2 Char"/>
    <w:basedOn w:val="DefaultParagraphFont"/>
    <w:link w:val="Heading2"/>
    <w:locked/>
    <w:rPr>
      <w:rFonts w:ascii="Times New Roman" w:eastAsia="SimSun" w:hAnsi="Times New Roman" w:cs="Times New Roman" w:hint="default"/>
      <w:b/>
      <w:bCs/>
      <w:kern w:val="2"/>
      <w:sz w:val="28"/>
      <w:szCs w:val="32"/>
    </w:rPr>
  </w:style>
  <w:style w:type="character" w:customStyle="1" w:styleId="Heading3Char">
    <w:name w:val="Heading 3 Char"/>
    <w:basedOn w:val="DefaultParagraphFont"/>
    <w:link w:val="Heading3"/>
    <w:locked/>
    <w:rsid w:val="00EB4207"/>
    <w:rPr>
      <w:rFonts w:eastAsia="SimSun" w:cs="Times New Roman"/>
      <w:b/>
      <w:bCs/>
      <w:kern w:val="2"/>
      <w:sz w:val="24"/>
      <w:szCs w:val="32"/>
    </w:rPr>
  </w:style>
  <w:style w:type="character" w:customStyle="1" w:styleId="Heading4Char">
    <w:name w:val="Heading 4 Char"/>
    <w:basedOn w:val="DefaultParagraphFont"/>
    <w:link w:val="Heading4"/>
    <w:locked/>
    <w:rPr>
      <w:rFonts w:ascii="Calibri Light" w:eastAsia="SimSun" w:hAnsi="Calibri Light" w:cs="Times New Roman" w:hint="default"/>
      <w:b/>
      <w:bCs/>
      <w:sz w:val="28"/>
      <w:szCs w:val="28"/>
    </w:rPr>
  </w:style>
  <w:style w:type="character" w:customStyle="1" w:styleId="Heading5Char">
    <w:name w:val="Heading 5 Char"/>
    <w:aliases w:val="Link Char"/>
    <w:basedOn w:val="DefaultParagraphFont"/>
    <w:link w:val="Heading5"/>
    <w:uiPriority w:val="9"/>
    <w:locked/>
    <w:rPr>
      <w:rFonts w:ascii="Times New Roman" w:eastAsia="SimSun" w:hAnsi="Times New Roman" w:cs="Times New Roman" w:hint="default"/>
      <w:b/>
      <w:bCs/>
      <w:i/>
      <w:iCs w:val="0"/>
      <w:color w:val="0070C0"/>
      <w:kern w:val="2"/>
      <w:sz w:val="24"/>
      <w:szCs w:val="28"/>
      <w:u w:val="single"/>
    </w:rPr>
  </w:style>
  <w:style w:type="character" w:customStyle="1" w:styleId="Heading5Char1">
    <w:name w:val="Heading 5 Char1"/>
    <w:aliases w:val="Link Char1"/>
    <w:basedOn w:val="DefaultParagraphFont"/>
    <w:uiPriority w:val="9"/>
    <w:semiHidden/>
    <w:rPr>
      <w:rFonts w:eastAsiaTheme="minorEastAsia"/>
      <w:b/>
      <w:bCs/>
      <w:kern w:val="2"/>
      <w:sz w:val="28"/>
      <w:szCs w:val="28"/>
    </w:rPr>
  </w:style>
  <w:style w:type="character" w:customStyle="1" w:styleId="Heading6Char">
    <w:name w:val="Heading 6 Char"/>
    <w:basedOn w:val="DefaultParagraphFont"/>
    <w:link w:val="Heading6"/>
    <w:uiPriority w:val="9"/>
    <w:semiHidden/>
    <w:locked/>
    <w:rPr>
      <w:rFonts w:ascii="Calibri Light" w:eastAsia="SimSun" w:hAnsi="Calibri Light" w:cs="Times New Roman" w:hint="default"/>
      <w:b/>
      <w:bCs/>
      <w:sz w:val="24"/>
      <w:szCs w:val="24"/>
    </w:rPr>
  </w:style>
  <w:style w:type="paragraph" w:customStyle="1" w:styleId="msonormal0">
    <w:name w:val="msonormal"/>
    <w:basedOn w:val="Normal"/>
    <w:pPr>
      <w:widowControl/>
      <w:snapToGrid/>
      <w:spacing w:before="100" w:beforeAutospacing="1" w:after="100" w:afterAutospacing="1" w:line="240" w:lineRule="auto"/>
      <w:ind w:firstLine="0"/>
      <w:jc w:val="left"/>
    </w:pPr>
    <w:rPr>
      <w:rFonts w:cs="Times New Roman"/>
      <w:kern w:val="0"/>
      <w:szCs w:val="24"/>
    </w:rPr>
  </w:style>
  <w:style w:type="character" w:customStyle="1" w:styleId="Heading7Char">
    <w:name w:val="Heading 7 Char"/>
    <w:basedOn w:val="DefaultParagraphFont"/>
    <w:link w:val="Heading7"/>
    <w:uiPriority w:val="9"/>
    <w:semiHidden/>
    <w:locked/>
    <w:rPr>
      <w:rFonts w:ascii="Times New Roman" w:eastAsia="SimSun" w:hAnsi="Times New Roman" w:cs="Times New Roman" w:hint="default"/>
      <w:b/>
      <w:bCs/>
      <w:sz w:val="24"/>
      <w:szCs w:val="24"/>
    </w:rPr>
  </w:style>
  <w:style w:type="character" w:customStyle="1" w:styleId="Heading8Char">
    <w:name w:val="Heading 8 Char"/>
    <w:basedOn w:val="DefaultParagraphFont"/>
    <w:link w:val="Heading8"/>
    <w:uiPriority w:val="9"/>
    <w:semiHidden/>
    <w:locked/>
    <w:rPr>
      <w:rFonts w:ascii="Calibri Light" w:eastAsia="SimSun" w:hAnsi="Calibri Light" w:cs="Times New Roman" w:hint="default"/>
      <w:sz w:val="24"/>
      <w:szCs w:val="24"/>
    </w:rPr>
  </w:style>
  <w:style w:type="character" w:customStyle="1" w:styleId="Heading9Char">
    <w:name w:val="Heading 9 Char"/>
    <w:basedOn w:val="DefaultParagraphFont"/>
    <w:link w:val="Heading9"/>
    <w:semiHidden/>
    <w:locked/>
    <w:rPr>
      <w:rFonts w:ascii="Calibri Light" w:eastAsia="SimSun" w:hAnsi="Calibri Light" w:cs="Times New Roman" w:hint="default"/>
      <w:sz w:val="28"/>
      <w:szCs w:val="21"/>
    </w:rPr>
  </w:style>
  <w:style w:type="paragraph" w:styleId="TOC1">
    <w:name w:val="toc 1"/>
    <w:basedOn w:val="Normal"/>
    <w:next w:val="Normal"/>
    <w:autoRedefine/>
    <w:uiPriority w:val="39"/>
    <w:semiHidden/>
    <w:unhideWhenUsed/>
  </w:style>
  <w:style w:type="paragraph" w:styleId="TOC2">
    <w:name w:val="toc 2"/>
    <w:basedOn w:val="Normal"/>
    <w:next w:val="Normal"/>
    <w:autoRedefine/>
    <w:uiPriority w:val="39"/>
    <w:semiHidden/>
    <w:unhideWhenUsed/>
    <w:pPr>
      <w:ind w:leftChars="200" w:left="420"/>
    </w:pPr>
  </w:style>
  <w:style w:type="paragraph" w:styleId="TOC3">
    <w:name w:val="toc 3"/>
    <w:basedOn w:val="Normal"/>
    <w:next w:val="Normal"/>
    <w:autoRedefine/>
    <w:uiPriority w:val="39"/>
    <w:semiHidden/>
    <w:unhideWhenUsed/>
    <w:pPr>
      <w:ind w:leftChars="400" w:left="840"/>
    </w:pPr>
  </w:style>
  <w:style w:type="paragraph" w:styleId="Header">
    <w:name w:val="header"/>
    <w:basedOn w:val="Normal"/>
    <w:link w:val="HeaderChar"/>
    <w:uiPriority w:val="99"/>
    <w:unhideWhenUsed/>
    <w:pPr>
      <w:pBdr>
        <w:bottom w:val="single" w:sz="6" w:space="1" w:color="auto"/>
      </w:pBdr>
      <w:tabs>
        <w:tab w:val="center" w:pos="4153"/>
        <w:tab w:val="right" w:pos="8306"/>
      </w:tabs>
      <w:spacing w:beforeLines="10" w:afterLines="10"/>
      <w:jc w:val="center"/>
    </w:pPr>
    <w:rPr>
      <w:rFonts w:eastAsia="SimSun" w:cs="Times New Roman"/>
      <w:sz w:val="18"/>
      <w:szCs w:val="18"/>
    </w:rPr>
  </w:style>
  <w:style w:type="character" w:customStyle="1" w:styleId="HeaderChar">
    <w:name w:val="Header Char"/>
    <w:basedOn w:val="DefaultParagraphFont"/>
    <w:link w:val="Header"/>
    <w:uiPriority w:val="99"/>
    <w:locked/>
    <w:rPr>
      <w:rFonts w:ascii="Times New Roman" w:eastAsia="SimSun" w:hAnsi="Times New Roman" w:cs="Times New Roman" w:hint="default"/>
      <w:sz w:val="18"/>
      <w:szCs w:val="18"/>
    </w:rPr>
  </w:style>
  <w:style w:type="paragraph" w:styleId="Footer">
    <w:name w:val="footer"/>
    <w:basedOn w:val="Normal"/>
    <w:link w:val="FooterChar"/>
    <w:uiPriority w:val="99"/>
    <w:unhideWhenUsed/>
    <w:pPr>
      <w:tabs>
        <w:tab w:val="center" w:pos="4153"/>
        <w:tab w:val="right" w:pos="8306"/>
      </w:tabs>
      <w:spacing w:beforeLines="10" w:afterLines="10"/>
      <w:jc w:val="left"/>
    </w:pPr>
    <w:rPr>
      <w:rFonts w:eastAsia="SimSun" w:cs="Times New Roman"/>
      <w:sz w:val="18"/>
      <w:szCs w:val="18"/>
    </w:rPr>
  </w:style>
  <w:style w:type="character" w:customStyle="1" w:styleId="FooterChar">
    <w:name w:val="Footer Char"/>
    <w:basedOn w:val="DefaultParagraphFont"/>
    <w:link w:val="Footer"/>
    <w:uiPriority w:val="99"/>
    <w:locked/>
    <w:rPr>
      <w:rFonts w:ascii="Times New Roman" w:eastAsia="SimSun" w:hAnsi="Times New Roman" w:cs="Times New Roman" w:hint="default"/>
      <w:sz w:val="18"/>
      <w:szCs w:val="18"/>
    </w:rPr>
  </w:style>
  <w:style w:type="paragraph" w:styleId="Caption">
    <w:name w:val="caption"/>
    <w:basedOn w:val="Normal"/>
    <w:next w:val="Normal"/>
    <w:uiPriority w:val="35"/>
    <w:unhideWhenUsed/>
    <w:qFormat/>
    <w:pPr>
      <w:spacing w:beforeLines="10" w:afterLines="10"/>
    </w:pPr>
    <w:rPr>
      <w:rFonts w:asciiTheme="majorHAnsi" w:eastAsia="SimHei" w:hAnsiTheme="majorHAnsi" w:cstheme="majorBidi"/>
      <w:sz w:val="20"/>
      <w:szCs w:val="20"/>
    </w:rPr>
  </w:style>
  <w:style w:type="character" w:customStyle="1" w:styleId="TitleChar">
    <w:name w:val="Title Char"/>
    <w:aliases w:val="Button Char"/>
    <w:basedOn w:val="DefaultParagraphFont"/>
    <w:link w:val="Title"/>
    <w:uiPriority w:val="10"/>
    <w:locked/>
    <w:rPr>
      <w:rFonts w:ascii="Times New Roman" w:eastAsia="Times New Roman" w:hAnsi="Times New Roman" w:cstheme="majorBidi" w:hint="default"/>
      <w:b/>
      <w:bCs/>
      <w:color w:val="70AD47" w:themeColor="accent6"/>
      <w:kern w:val="2"/>
      <w:sz w:val="24"/>
      <w:szCs w:val="32"/>
      <w:u w:val="wavyDouble"/>
      <w14:textOutline w14:w="9525" w14:cap="rnd" w14:cmpd="sng" w14:algn="ctr">
        <w14:noFill/>
        <w14:prstDash w14:val="solid"/>
        <w14:bevel/>
      </w14:textOutline>
    </w:rPr>
  </w:style>
  <w:style w:type="paragraph" w:styleId="Title">
    <w:name w:val="Title"/>
    <w:aliases w:val="Button"/>
    <w:basedOn w:val="Normal"/>
    <w:next w:val="Normal"/>
    <w:link w:val="TitleChar"/>
    <w:autoRedefine/>
    <w:uiPriority w:val="10"/>
    <w:qFormat/>
    <w:pPr>
      <w:spacing w:before="240" w:after="60"/>
      <w:outlineLvl w:val="0"/>
    </w:pPr>
    <w:rPr>
      <w:rFonts w:eastAsia="Times New Roman" w:cstheme="majorBidi"/>
      <w:b/>
      <w:bCs/>
      <w:color w:val="70AD47" w:themeColor="accent6"/>
      <w:szCs w:val="32"/>
      <w:u w:val="wavyDouble"/>
      <w14:textOutline w14:w="9525" w14:cap="rnd" w14:cmpd="sng" w14:algn="ctr">
        <w14:noFill/>
        <w14:prstDash w14:val="solid"/>
        <w14:bevel/>
      </w14:textOutline>
    </w:rPr>
  </w:style>
  <w:style w:type="character" w:customStyle="1" w:styleId="TitleChar1">
    <w:name w:val="Title Char1"/>
    <w:aliases w:val="Button Char1"/>
    <w:basedOn w:val="DefaultParagraphFont"/>
    <w:uiPriority w:val="10"/>
    <w:rPr>
      <w:rFonts w:asciiTheme="majorHAnsi" w:eastAsiaTheme="majorEastAsia" w:hAnsiTheme="majorHAnsi" w:cstheme="majorBidi"/>
      <w:b/>
      <w:bCs/>
      <w:kern w:val="2"/>
      <w:sz w:val="32"/>
      <w:szCs w:val="32"/>
    </w:rPr>
  </w:style>
  <w:style w:type="paragraph" w:styleId="NoteHeading">
    <w:name w:val="Note Heading"/>
    <w:basedOn w:val="Normal"/>
    <w:next w:val="Normal"/>
    <w:link w:val="NoteHeadingChar"/>
    <w:uiPriority w:val="99"/>
    <w:semiHidden/>
    <w:unhideWhenUsed/>
    <w:pPr>
      <w:ind w:firstLine="0"/>
      <w:jc w:val="center"/>
    </w:pPr>
  </w:style>
  <w:style w:type="character" w:customStyle="1" w:styleId="NoteHeadingChar">
    <w:name w:val="Note Heading Char"/>
    <w:basedOn w:val="DefaultParagraphFont"/>
    <w:link w:val="NoteHeading"/>
    <w:uiPriority w:val="99"/>
    <w:semiHidden/>
    <w:locked/>
    <w:rPr>
      <w:rFonts w:ascii="Times New Roman" w:hAnsi="Times New Roman" w:cs="Times New Roman" w:hint="default"/>
      <w:kern w:val="2"/>
      <w:sz w:val="21"/>
      <w:szCs w:val="22"/>
    </w:rPr>
  </w:style>
  <w:style w:type="character" w:customStyle="1" w:styleId="NoSpacingChar">
    <w:name w:val="No Spacing Char"/>
    <w:aliases w:val="Note Char"/>
    <w:basedOn w:val="DefaultParagraphFont"/>
    <w:link w:val="NoSpacing"/>
    <w:uiPriority w:val="1"/>
    <w:locked/>
    <w:rsid w:val="001B0057"/>
    <w:rPr>
      <w:i/>
      <w:kern w:val="2"/>
      <w:sz w:val="24"/>
      <w:szCs w:val="22"/>
      <w:lang w:val="en-HK"/>
    </w:rPr>
  </w:style>
  <w:style w:type="paragraph" w:styleId="NoSpacing">
    <w:name w:val="No Spacing"/>
    <w:aliases w:val="Note"/>
    <w:basedOn w:val="Normal"/>
    <w:next w:val="Normal"/>
    <w:link w:val="NoSpacingChar"/>
    <w:autoRedefine/>
    <w:uiPriority w:val="1"/>
    <w:qFormat/>
    <w:rsid w:val="001B0057"/>
    <w:pPr>
      <w:numPr>
        <w:ilvl w:val="8"/>
        <w:numId w:val="2"/>
      </w:numPr>
    </w:pPr>
    <w:rPr>
      <w:i/>
      <w:lang w:val="en-HK"/>
    </w:rPr>
  </w:style>
  <w:style w:type="character" w:customStyle="1" w:styleId="ListParagraphChar">
    <w:name w:val="List Paragraph Char"/>
    <w:basedOn w:val="DefaultParagraphFont"/>
    <w:link w:val="ListParagraph"/>
    <w:uiPriority w:val="99"/>
    <w:locked/>
    <w:rPr>
      <w:rFonts w:ascii="Times New Roman" w:hAnsi="Times New Roman" w:cs="Times New Roman" w:hint="default"/>
      <w:kern w:val="2"/>
      <w:sz w:val="24"/>
      <w:szCs w:val="22"/>
    </w:rPr>
  </w:style>
  <w:style w:type="paragraph" w:styleId="ListParagraph">
    <w:name w:val="List Paragraph"/>
    <w:basedOn w:val="Normal"/>
    <w:link w:val="ListParagraphChar"/>
    <w:uiPriority w:val="99"/>
  </w:style>
  <w:style w:type="paragraph" w:styleId="TOCHeading">
    <w:name w:val="TOC Heading"/>
    <w:basedOn w:val="Heading1"/>
    <w:next w:val="Normal"/>
    <w:uiPriority w:val="39"/>
    <w:semiHidden/>
    <w:unhideWhenUsed/>
    <w:qFormat/>
    <w:pPr>
      <w:numPr>
        <w:numId w:val="0"/>
      </w:numPr>
      <w:spacing w:before="240" w:after="0" w:line="256" w:lineRule="auto"/>
      <w:outlineLvl w:val="9"/>
    </w:pPr>
    <w:rPr>
      <w:rFonts w:asciiTheme="majorHAnsi" w:hAnsiTheme="majorHAnsi" w:cstheme="majorBidi"/>
      <w:b w:val="0"/>
      <w:bCs w:val="0"/>
      <w:color w:val="2E74B5" w:themeColor="accent1" w:themeShade="BF"/>
      <w:kern w:val="0"/>
      <w:sz w:val="32"/>
      <w:szCs w:val="32"/>
    </w:rPr>
  </w:style>
  <w:style w:type="character" w:customStyle="1" w:styleId="Char">
    <w:name w:val="表格标题 Char"/>
    <w:link w:val="a"/>
    <w:locked/>
    <w:rPr>
      <w:rFonts w:ascii="Times New Roman" w:eastAsia="SimSun" w:hAnsi="Times New Roman" w:cs="Times New Roman" w:hint="default"/>
      <w:color w:val="000000"/>
    </w:rPr>
  </w:style>
  <w:style w:type="paragraph" w:customStyle="1" w:styleId="a2">
    <w:name w:val="英文表格标题"/>
    <w:basedOn w:val="a"/>
    <w:next w:val="Normal"/>
    <w:link w:val="Char0"/>
    <w:qFormat/>
    <w:pPr>
      <w:numPr>
        <w:ilvl w:val="7"/>
      </w:numPr>
      <w:spacing w:beforeLines="50" w:afterLines="20" w:line="240" w:lineRule="auto"/>
    </w:pPr>
  </w:style>
  <w:style w:type="paragraph" w:customStyle="1" w:styleId="a">
    <w:name w:val="表格标题"/>
    <w:basedOn w:val="Normal"/>
    <w:next w:val="a2"/>
    <w:link w:val="Char"/>
    <w:qFormat/>
    <w:pPr>
      <w:keepNext/>
      <w:numPr>
        <w:ilvl w:val="4"/>
        <w:numId w:val="2"/>
      </w:numPr>
      <w:adjustRightInd w:val="0"/>
      <w:spacing w:beforeLines="20" w:afterLines="10"/>
      <w:jc w:val="center"/>
    </w:pPr>
    <w:rPr>
      <w:rFonts w:eastAsia="SimSun" w:cs="Times New Roman"/>
      <w:color w:val="000000"/>
    </w:rPr>
  </w:style>
  <w:style w:type="character" w:customStyle="1" w:styleId="Char0">
    <w:name w:val="英文表格标题 Char"/>
    <w:link w:val="a2"/>
    <w:locked/>
    <w:rPr>
      <w:rFonts w:ascii="Times New Roman" w:eastAsia="SimSun" w:hAnsi="Times New Roman" w:cs="Times New Roman" w:hint="default"/>
      <w:color w:val="000000"/>
    </w:rPr>
  </w:style>
  <w:style w:type="character" w:customStyle="1" w:styleId="Char1">
    <w:name w:val="图片说明 Char"/>
    <w:link w:val="a0"/>
    <w:locked/>
    <w:rPr>
      <w:rFonts w:ascii="Times New Roman" w:eastAsia="SimSun" w:hAnsi="Times New Roman" w:cs="Times New Roman" w:hint="default"/>
    </w:rPr>
  </w:style>
  <w:style w:type="paragraph" w:customStyle="1" w:styleId="a1">
    <w:name w:val="英文图片说明"/>
    <w:basedOn w:val="a0"/>
    <w:next w:val="Normal"/>
    <w:link w:val="Char2"/>
    <w:qFormat/>
    <w:pPr>
      <w:numPr>
        <w:ilvl w:val="6"/>
      </w:numPr>
      <w:spacing w:beforeLines="0" w:afterLines="20"/>
    </w:pPr>
  </w:style>
  <w:style w:type="paragraph" w:customStyle="1" w:styleId="a0">
    <w:name w:val="图片说明"/>
    <w:basedOn w:val="Normal"/>
    <w:next w:val="a1"/>
    <w:link w:val="Char1"/>
    <w:qFormat/>
    <w:pPr>
      <w:numPr>
        <w:ilvl w:val="5"/>
        <w:numId w:val="2"/>
      </w:numPr>
      <w:adjustRightInd w:val="0"/>
      <w:spacing w:beforeLines="10" w:afterLines="10"/>
      <w:jc w:val="center"/>
    </w:pPr>
    <w:rPr>
      <w:rFonts w:eastAsia="SimSun" w:cs="Times New Roman"/>
    </w:rPr>
  </w:style>
  <w:style w:type="character" w:customStyle="1" w:styleId="Char2">
    <w:name w:val="英文图片说明 Char"/>
    <w:link w:val="a1"/>
    <w:locked/>
    <w:rPr>
      <w:rFonts w:ascii="Times New Roman" w:eastAsia="SimSun" w:hAnsi="Times New Roman" w:cs="Times New Roman" w:hint="default"/>
      <w:kern w:val="2"/>
      <w:sz w:val="21"/>
      <w:szCs w:val="22"/>
    </w:rPr>
  </w:style>
  <w:style w:type="character" w:customStyle="1" w:styleId="Char3">
    <w:name w:val="公式 Char"/>
    <w:basedOn w:val="DefaultParagraphFont"/>
    <w:link w:val="a4"/>
    <w:locked/>
    <w:rPr>
      <w:rFonts w:ascii="Times New Roman" w:eastAsia="SimSun" w:hAnsi="Times New Roman" w:cs="Times New Roman" w:hint="default"/>
      <w:iCs/>
      <w:color w:val="000000" w:themeColor="text1"/>
      <w:sz w:val="24"/>
    </w:rPr>
  </w:style>
  <w:style w:type="paragraph" w:customStyle="1" w:styleId="a4">
    <w:name w:val="公式"/>
    <w:basedOn w:val="Normal"/>
    <w:next w:val="Normal"/>
    <w:link w:val="Char3"/>
    <w:qFormat/>
    <w:pPr>
      <w:tabs>
        <w:tab w:val="center" w:pos="4200"/>
        <w:tab w:val="center" w:leader="middleDot" w:pos="8466"/>
      </w:tabs>
      <w:adjustRightInd w:val="0"/>
      <w:ind w:firstLine="0"/>
    </w:pPr>
    <w:rPr>
      <w:rFonts w:eastAsia="SimSun"/>
      <w:iCs/>
      <w:color w:val="000000" w:themeColor="text1"/>
    </w:rPr>
  </w:style>
  <w:style w:type="paragraph" w:customStyle="1" w:styleId="1">
    <w:name w:val="列出段落1"/>
    <w:basedOn w:val="Normal"/>
    <w:uiPriority w:val="34"/>
    <w:qFormat/>
    <w:pPr>
      <w:spacing w:beforeLines="10" w:afterLines="10"/>
    </w:pPr>
    <w:rPr>
      <w:rFonts w:eastAsia="SimSun" w:cs="Times New Roman"/>
      <w:sz w:val="28"/>
    </w:rPr>
  </w:style>
  <w:style w:type="character" w:customStyle="1" w:styleId="Char4">
    <w:name w:val="参考文献 Char"/>
    <w:basedOn w:val="DefaultParagraphFont"/>
    <w:link w:val="a3"/>
    <w:locked/>
    <w:rPr>
      <w:rFonts w:ascii="Times New Roman" w:hAnsi="Times New Roman" w:cs="Times New Roman" w:hint="default"/>
      <w:kern w:val="2"/>
      <w:sz w:val="21"/>
      <w:szCs w:val="22"/>
    </w:rPr>
  </w:style>
  <w:style w:type="paragraph" w:customStyle="1" w:styleId="a3">
    <w:name w:val="参考文献"/>
    <w:basedOn w:val="Normal"/>
    <w:link w:val="Char4"/>
    <w:qFormat/>
    <w:pPr>
      <w:numPr>
        <w:numId w:val="8"/>
      </w:numPr>
      <w:adjustRightInd w:val="0"/>
      <w:spacing w:line="240" w:lineRule="auto"/>
      <w:ind w:firstLine="0"/>
    </w:pPr>
  </w:style>
  <w:style w:type="character" w:customStyle="1" w:styleId="WarningChar">
    <w:name w:val="Warning Char"/>
    <w:basedOn w:val="ListParagraphChar"/>
    <w:link w:val="Warning"/>
    <w:locked/>
    <w:rsid w:val="00896D7D"/>
    <w:rPr>
      <w:rFonts w:ascii="Times New Roman" w:hAnsi="Times New Roman" w:cs="Times New Roman" w:hint="default"/>
      <w:b/>
      <w:i/>
      <w:color w:val="FF0000"/>
      <w:kern w:val="2"/>
      <w:sz w:val="24"/>
      <w:szCs w:val="22"/>
    </w:rPr>
  </w:style>
  <w:style w:type="paragraph" w:customStyle="1" w:styleId="Warning">
    <w:name w:val="Warning"/>
    <w:basedOn w:val="ListParagraph"/>
    <w:link w:val="WarningChar"/>
    <w:qFormat/>
    <w:rsid w:val="00896D7D"/>
    <w:pPr>
      <w:pBdr>
        <w:top w:val="single" w:sz="4" w:space="0" w:color="auto"/>
        <w:left w:val="single" w:sz="4" w:space="0" w:color="auto"/>
        <w:bottom w:val="single" w:sz="4" w:space="0" w:color="auto"/>
        <w:right w:val="single" w:sz="4" w:space="0" w:color="auto"/>
      </w:pBdr>
      <w:spacing w:line="240" w:lineRule="auto"/>
      <w:ind w:left="420" w:firstLine="0"/>
    </w:pPr>
    <w:rPr>
      <w:b/>
      <w:i/>
      <w:color w:val="FF0000"/>
    </w:rPr>
  </w:style>
  <w:style w:type="character" w:styleId="PlaceholderText">
    <w:name w:val="Placeholder Text"/>
    <w:basedOn w:val="DefaultParagraphFont"/>
    <w:uiPriority w:val="99"/>
    <w:semiHidden/>
    <w:rPr>
      <w:color w:val="808080"/>
    </w:rPr>
  </w:style>
  <w:style w:type="character" w:customStyle="1" w:styleId="10">
    <w:name w:val="占位符文本1"/>
    <w:basedOn w:val="DefaultParagraphFont"/>
    <w:uiPriority w:val="99"/>
    <w:semiHidden/>
    <w:rPr>
      <w:color w:val="808080"/>
    </w:rPr>
  </w:style>
  <w:style w:type="table" w:styleId="TableGrid">
    <w:name w:val="Table Grid"/>
    <w:basedOn w:val="TableNormal"/>
    <w:uiPriority w:val="39"/>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Pr>
      <w:rFonts w:asciiTheme="minorHAnsi" w:hAnsiTheme="minorHAns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Pr>
      <w:rFonts w:asciiTheme="minorHAnsi" w:hAnsiTheme="minorHAnsi"/>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3">
    <w:name w:val="Grid Table 4 Accent 3"/>
    <w:basedOn w:val="TableNormal"/>
    <w:uiPriority w:val="49"/>
    <w:rPr>
      <w:rFonts w:asciiTheme="minorHAnsi" w:hAnsiTheme="minorHAnsi"/>
    </w:r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Pr>
      <w:rFonts w:asciiTheme="minorHAnsi" w:hAnsiTheme="minorHAnsi"/>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51">
    <w:name w:val="网格表 5 深色 - 着色 51"/>
    <w:basedOn w:val="TableNormal"/>
    <w:uiPriority w:val="50"/>
    <w:rPr>
      <w:rFonts w:ascii="Calibri" w:eastAsia="SimSun" w:hAnsi="Calibri" w:cs="Times New Roman"/>
    </w:rPr>
    <w:tblPr>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paragraph" w:styleId="HTMLPreformatted">
    <w:name w:val="HTML Preformatted"/>
    <w:basedOn w:val="Normal"/>
    <w:link w:val="HTMLPreformattedChar"/>
    <w:uiPriority w:val="99"/>
    <w:semiHidden/>
    <w:unhideWhenUsed/>
    <w:rsid w:val="001D0F1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firstLine="0"/>
      <w:jc w:val="left"/>
    </w:pPr>
    <w:rPr>
      <w:rFonts w:ascii="SimSun" w:eastAsia="SimSun" w:hAnsi="SimSun" w:cs="SimSun"/>
      <w:kern w:val="0"/>
      <w:szCs w:val="24"/>
    </w:rPr>
  </w:style>
  <w:style w:type="character" w:customStyle="1" w:styleId="HTMLPreformattedChar">
    <w:name w:val="HTML Preformatted Char"/>
    <w:basedOn w:val="DefaultParagraphFont"/>
    <w:link w:val="HTMLPreformatted"/>
    <w:uiPriority w:val="99"/>
    <w:semiHidden/>
    <w:rsid w:val="001D0F10"/>
    <w:rPr>
      <w:rFonts w:ascii="SimSun" w:eastAsia="SimSun" w:hAnsi="SimSun" w:cs="SimSun"/>
      <w:sz w:val="24"/>
      <w:szCs w:val="24"/>
    </w:rPr>
  </w:style>
  <w:style w:type="character" w:styleId="HTMLCode">
    <w:name w:val="HTML Code"/>
    <w:basedOn w:val="DefaultParagraphFont"/>
    <w:uiPriority w:val="99"/>
    <w:semiHidden/>
    <w:unhideWhenUsed/>
    <w:rsid w:val="001D0F10"/>
    <w:rPr>
      <w:rFonts w:ascii="SimSun" w:eastAsia="SimSun" w:hAnsi="SimSun" w:cs="SimSun"/>
      <w:sz w:val="24"/>
      <w:szCs w:val="24"/>
    </w:rPr>
  </w:style>
  <w:style w:type="paragraph" w:customStyle="1" w:styleId="Code">
    <w:name w:val="Code"/>
    <w:basedOn w:val="ListParagraph"/>
    <w:link w:val="CodeChar"/>
    <w:qFormat/>
    <w:rsid w:val="0020161F"/>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val="0"/>
      <w:spacing w:line="240" w:lineRule="auto"/>
      <w:ind w:left="420" w:firstLine="0"/>
      <w:jc w:val="left"/>
    </w:pPr>
    <w:rPr>
      <w:rFonts w:ascii="Consolas" w:eastAsia="Consolas" w:hAnsi="Consolas" w:cs="SimSun"/>
      <w:b/>
      <w:color w:val="333333"/>
      <w:kern w:val="0"/>
      <w:sz w:val="21"/>
      <w:szCs w:val="24"/>
    </w:rPr>
  </w:style>
  <w:style w:type="character" w:customStyle="1" w:styleId="CodeChar">
    <w:name w:val="Code Char"/>
    <w:basedOn w:val="ListParagraphChar"/>
    <w:link w:val="Code"/>
    <w:rsid w:val="0020161F"/>
    <w:rPr>
      <w:rFonts w:ascii="Consolas" w:eastAsia="Consolas" w:hAnsi="Consolas" w:cs="SimSun" w:hint="default"/>
      <w:b/>
      <w:color w:val="333333"/>
      <w:kern w:val="2"/>
      <w:sz w:val="21"/>
      <w:szCs w:val="24"/>
      <w:shd w:val="clear" w:color="auto" w:fill="F5F5F5"/>
    </w:rPr>
  </w:style>
  <w:style w:type="character" w:styleId="Emphasis">
    <w:name w:val="Emphasis"/>
    <w:basedOn w:val="DefaultParagraphFont"/>
    <w:uiPriority w:val="20"/>
    <w:qFormat/>
    <w:rsid w:val="00F36648"/>
    <w:rPr>
      <w:i/>
      <w:iCs/>
    </w:rPr>
  </w:style>
  <w:style w:type="character" w:customStyle="1" w:styleId="sig-paren">
    <w:name w:val="sig-paren"/>
    <w:basedOn w:val="DefaultParagraphFont"/>
    <w:rsid w:val="00F36648"/>
  </w:style>
  <w:style w:type="character" w:customStyle="1" w:styleId="viewcode-link">
    <w:name w:val="viewcode-link"/>
    <w:basedOn w:val="DefaultParagraphFont"/>
    <w:rsid w:val="00F36648"/>
  </w:style>
  <w:style w:type="paragraph" w:styleId="NormalWeb">
    <w:name w:val="Normal (Web)"/>
    <w:basedOn w:val="Normal"/>
    <w:uiPriority w:val="99"/>
    <w:semiHidden/>
    <w:unhideWhenUsed/>
    <w:rsid w:val="00F36648"/>
    <w:pPr>
      <w:widowControl/>
      <w:snapToGrid/>
      <w:spacing w:before="100" w:beforeAutospacing="1" w:after="100" w:afterAutospacing="1" w:line="240" w:lineRule="auto"/>
      <w:ind w:firstLine="0"/>
      <w:jc w:val="left"/>
    </w:pPr>
    <w:rPr>
      <w:rFonts w:ascii="SimSun" w:eastAsia="SimSun" w:hAnsi="SimSun" w:cs="SimSun"/>
      <w:kern w:val="0"/>
      <w:szCs w:val="24"/>
    </w:rPr>
  </w:style>
  <w:style w:type="character" w:customStyle="1" w:styleId="pre">
    <w:name w:val="pre"/>
    <w:basedOn w:val="DefaultParagraphFont"/>
    <w:rsid w:val="00F36648"/>
  </w:style>
  <w:style w:type="character" w:customStyle="1" w:styleId="kn">
    <w:name w:val="kn"/>
    <w:basedOn w:val="DefaultParagraphFont"/>
    <w:rsid w:val="00F36648"/>
  </w:style>
  <w:style w:type="character" w:customStyle="1" w:styleId="nn">
    <w:name w:val="nn"/>
    <w:basedOn w:val="DefaultParagraphFont"/>
    <w:rsid w:val="00F36648"/>
  </w:style>
  <w:style w:type="character" w:customStyle="1" w:styleId="n">
    <w:name w:val="n"/>
    <w:basedOn w:val="DefaultParagraphFont"/>
    <w:rsid w:val="00F36648"/>
  </w:style>
  <w:style w:type="character" w:customStyle="1" w:styleId="o">
    <w:name w:val="o"/>
    <w:basedOn w:val="DefaultParagraphFont"/>
    <w:rsid w:val="00F36648"/>
  </w:style>
  <w:style w:type="character" w:customStyle="1" w:styleId="p">
    <w:name w:val="p"/>
    <w:basedOn w:val="DefaultParagraphFont"/>
    <w:rsid w:val="00F36648"/>
  </w:style>
  <w:style w:type="character" w:customStyle="1" w:styleId="mi">
    <w:name w:val="mi"/>
    <w:basedOn w:val="DefaultParagraphFont"/>
    <w:rsid w:val="00F36648"/>
  </w:style>
  <w:style w:type="character" w:styleId="Strong">
    <w:name w:val="Strong"/>
    <w:aliases w:val="PinName"/>
    <w:basedOn w:val="DefaultParagraphFont"/>
    <w:uiPriority w:val="22"/>
    <w:qFormat/>
    <w:rsid w:val="00CB76CF"/>
    <w:rPr>
      <w:b/>
      <w:bCs/>
      <w:color w:val="FF0000"/>
    </w:rPr>
  </w:style>
  <w:style w:type="character" w:customStyle="1" w:styleId="std">
    <w:name w:val="std"/>
    <w:basedOn w:val="DefaultParagraphFont"/>
    <w:rsid w:val="00F36648"/>
  </w:style>
  <w:style w:type="character" w:customStyle="1" w:styleId="doc">
    <w:name w:val="doc"/>
    <w:basedOn w:val="DefaultParagraphFont"/>
    <w:rsid w:val="00F36648"/>
  </w:style>
  <w:style w:type="paragraph" w:styleId="Subtitle">
    <w:name w:val="Subtitle"/>
    <w:aliases w:val="high msg"/>
    <w:basedOn w:val="Normal"/>
    <w:next w:val="Normal"/>
    <w:link w:val="SubtitleChar"/>
    <w:uiPriority w:val="11"/>
    <w:qFormat/>
    <w:rsid w:val="00523358"/>
    <w:pPr>
      <w:pBdr>
        <w:top w:val="dotted" w:sz="4" w:space="1" w:color="9CC2E5" w:themeColor="accent1" w:themeTint="99" w:shadow="1"/>
        <w:left w:val="dotted" w:sz="4" w:space="4" w:color="9CC2E5" w:themeColor="accent1" w:themeTint="99" w:shadow="1"/>
        <w:bottom w:val="dotted" w:sz="4" w:space="1" w:color="9CC2E5" w:themeColor="accent1" w:themeTint="99" w:shadow="1"/>
        <w:right w:val="dotted" w:sz="4" w:space="4" w:color="9CC2E5" w:themeColor="accent1" w:themeTint="99" w:shadow="1"/>
      </w:pBdr>
      <w:spacing w:before="240" w:after="60" w:line="312" w:lineRule="auto"/>
      <w:outlineLvl w:val="1"/>
    </w:pPr>
    <w:rPr>
      <w:rFonts w:eastAsia="Times New Roman"/>
      <w:bCs/>
      <w:kern w:val="28"/>
      <w:szCs w:val="32"/>
    </w:rPr>
  </w:style>
  <w:style w:type="character" w:customStyle="1" w:styleId="SubtitleChar">
    <w:name w:val="Subtitle Char"/>
    <w:aliases w:val="high msg Char"/>
    <w:basedOn w:val="DefaultParagraphFont"/>
    <w:link w:val="Subtitle"/>
    <w:uiPriority w:val="11"/>
    <w:rsid w:val="00523358"/>
    <w:rPr>
      <w:rFonts w:eastAsia="Times New Roman"/>
      <w:bCs/>
      <w:kern w:val="28"/>
      <w:sz w:val="24"/>
      <w:szCs w:val="32"/>
    </w:rPr>
  </w:style>
  <w:style w:type="character" w:styleId="IntenseReference">
    <w:name w:val="Intense Reference"/>
    <w:basedOn w:val="DefaultParagraphFont"/>
    <w:uiPriority w:val="32"/>
    <w:qFormat/>
    <w:rsid w:val="001C798D"/>
    <w:rPr>
      <w:b/>
      <w:bCs/>
      <w:smallCaps/>
      <w:color w:val="5B9BD5" w:themeColor="accent1"/>
      <w:spacing w:val="5"/>
    </w:rPr>
  </w:style>
  <w:style w:type="character" w:customStyle="1" w:styleId="viewcode-link2">
    <w:name w:val="viewcode-link2"/>
    <w:basedOn w:val="DefaultParagraphFont"/>
    <w:rsid w:val="00E905E1"/>
    <w:rPr>
      <w:color w:val="27AE60"/>
      <w:sz w:val="19"/>
      <w:szCs w:val="19"/>
    </w:rPr>
  </w:style>
  <w:style w:type="paragraph" w:customStyle="1" w:styleId="classname">
    <w:name w:val="class_name"/>
    <w:basedOn w:val="Normal"/>
    <w:link w:val="classnameChar"/>
    <w:autoRedefine/>
    <w:rsid w:val="0020161F"/>
    <w:pPr>
      <w:widowControl/>
      <w:snapToGrid/>
      <w:spacing w:after="180" w:line="240" w:lineRule="auto"/>
      <w:ind w:firstLine="0"/>
      <w:jc w:val="left"/>
    </w:pPr>
    <w:rPr>
      <w:rFonts w:ascii="Consolas" w:hAnsi="Consolas" w:cs="Courier New"/>
      <w:b/>
      <w:bCs/>
      <w:color w:val="000000"/>
      <w:sz w:val="16"/>
      <w:szCs w:val="18"/>
      <w:bdr w:val="single" w:sz="6" w:space="0" w:color="E1E4E5" w:frame="1"/>
      <w:shd w:val="clear" w:color="auto" w:fill="FFFFFF"/>
      <w:lang w:val="en"/>
    </w:rPr>
  </w:style>
  <w:style w:type="paragraph" w:customStyle="1" w:styleId="codename">
    <w:name w:val="code_name"/>
    <w:basedOn w:val="Normal"/>
    <w:link w:val="codenameChar"/>
    <w:rsid w:val="0020161F"/>
    <w:pPr>
      <w:spacing w:after="180" w:line="360" w:lineRule="atLeast"/>
      <w:ind w:left="720"/>
    </w:pPr>
    <w:rPr>
      <w:rFonts w:ascii="Lato" w:hAnsi="Lato"/>
      <w:color w:val="404040"/>
      <w:bdr w:val="single" w:sz="4" w:space="0" w:color="9CC2E5" w:themeColor="accent1" w:themeTint="99"/>
      <w:lang w:val="en"/>
    </w:rPr>
  </w:style>
  <w:style w:type="character" w:customStyle="1" w:styleId="classnameChar">
    <w:name w:val="class_name Char"/>
    <w:basedOn w:val="DefaultParagraphFont"/>
    <w:link w:val="classname"/>
    <w:rsid w:val="0020161F"/>
    <w:rPr>
      <w:rFonts w:ascii="Consolas" w:hAnsi="Consolas" w:cs="Courier New"/>
      <w:b/>
      <w:bCs/>
      <w:color w:val="000000"/>
      <w:kern w:val="2"/>
      <w:sz w:val="16"/>
      <w:szCs w:val="18"/>
      <w:bdr w:val="single" w:sz="6" w:space="0" w:color="E1E4E5" w:frame="1"/>
      <w:lang w:val="en"/>
    </w:rPr>
  </w:style>
  <w:style w:type="character" w:styleId="SubtleEmphasis">
    <w:name w:val="Subtle Emphasis"/>
    <w:basedOn w:val="DefaultParagraphFont"/>
    <w:uiPriority w:val="19"/>
    <w:qFormat/>
    <w:rsid w:val="003742D4"/>
    <w:rPr>
      <w:i/>
      <w:iCs/>
      <w:color w:val="404040" w:themeColor="text1" w:themeTint="BF"/>
    </w:rPr>
  </w:style>
  <w:style w:type="character" w:customStyle="1" w:styleId="codenameChar">
    <w:name w:val="code_name Char"/>
    <w:basedOn w:val="DefaultParagraphFont"/>
    <w:link w:val="codename"/>
    <w:rsid w:val="0020161F"/>
    <w:rPr>
      <w:rFonts w:ascii="Lato" w:hAnsi="Lato"/>
      <w:color w:val="404040"/>
      <w:kern w:val="2"/>
      <w:sz w:val="24"/>
      <w:szCs w:val="22"/>
      <w:bdr w:val="single" w:sz="4" w:space="0" w:color="9CC2E5" w:themeColor="accent1" w:themeTint="99"/>
      <w:lang w:val="en"/>
    </w:rPr>
  </w:style>
  <w:style w:type="paragraph" w:customStyle="1" w:styleId="varname">
    <w:name w:val="var_name"/>
    <w:basedOn w:val="Normal"/>
    <w:link w:val="varnameChar"/>
    <w:qFormat/>
    <w:rsid w:val="00AA7653"/>
    <w:pPr>
      <w:widowControl/>
      <w:snapToGrid/>
      <w:spacing w:after="180" w:line="240" w:lineRule="auto"/>
      <w:ind w:firstLine="0"/>
      <w:jc w:val="left"/>
    </w:pPr>
    <w:rPr>
      <w:rFonts w:ascii="Consolas" w:hAnsi="Consolas"/>
      <w:b/>
      <w:sz w:val="20"/>
      <w:szCs w:val="20"/>
      <w:bdr w:val="single" w:sz="6" w:space="0" w:color="9CC2E5" w:themeColor="accent1" w:themeTint="99" w:shadow="1"/>
    </w:rPr>
  </w:style>
  <w:style w:type="character" w:styleId="IntenseEmphasis">
    <w:name w:val="Intense Emphasis"/>
    <w:basedOn w:val="DefaultParagraphFont"/>
    <w:uiPriority w:val="21"/>
    <w:qFormat/>
    <w:rsid w:val="001076C9"/>
    <w:rPr>
      <w:i/>
      <w:iCs/>
      <w:color w:val="5B9BD5" w:themeColor="accent1"/>
    </w:rPr>
  </w:style>
  <w:style w:type="character" w:customStyle="1" w:styleId="varnameChar">
    <w:name w:val="var_name Char"/>
    <w:basedOn w:val="DefaultParagraphFont"/>
    <w:link w:val="varname"/>
    <w:rsid w:val="00AA7653"/>
    <w:rPr>
      <w:rFonts w:ascii="Consolas" w:hAnsi="Consolas"/>
      <w:b/>
      <w:kern w:val="2"/>
      <w:bdr w:val="single" w:sz="6" w:space="0" w:color="9CC2E5" w:themeColor="accent1" w:themeTint="99" w:shadow="1"/>
    </w:rPr>
  </w:style>
  <w:style w:type="paragraph" w:customStyle="1" w:styleId="Highlight">
    <w:name w:val="Highlight"/>
    <w:basedOn w:val="ListParagraph"/>
    <w:link w:val="HighlightChar"/>
    <w:rsid w:val="003401C4"/>
    <w:pPr>
      <w:numPr>
        <w:numId w:val="37"/>
      </w:numPr>
    </w:pPr>
    <w:rPr>
      <w:bdr w:val="dotted" w:sz="8" w:space="0" w:color="9CC2E5" w:themeColor="accent1" w:themeTint="99" w:shadow="1"/>
    </w:rPr>
  </w:style>
  <w:style w:type="character" w:customStyle="1" w:styleId="HighlightChar">
    <w:name w:val="Highlight Char"/>
    <w:basedOn w:val="ListParagraphChar"/>
    <w:link w:val="Highlight"/>
    <w:rsid w:val="003401C4"/>
    <w:rPr>
      <w:rFonts w:ascii="Times New Roman" w:hAnsi="Times New Roman" w:cs="Times New Roman" w:hint="default"/>
      <w:kern w:val="2"/>
      <w:sz w:val="24"/>
      <w:szCs w:val="22"/>
      <w:bdr w:val="dotted" w:sz="8" w:space="0" w:color="9CC2E5" w:themeColor="accent1" w:themeTint="99" w:shadow="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3765">
      <w:bodyDiv w:val="1"/>
      <w:marLeft w:val="0"/>
      <w:marRight w:val="0"/>
      <w:marTop w:val="0"/>
      <w:marBottom w:val="0"/>
      <w:divBdr>
        <w:top w:val="none" w:sz="0" w:space="0" w:color="auto"/>
        <w:left w:val="none" w:sz="0" w:space="0" w:color="auto"/>
        <w:bottom w:val="none" w:sz="0" w:space="0" w:color="auto"/>
        <w:right w:val="none" w:sz="0" w:space="0" w:color="auto"/>
      </w:divBdr>
      <w:divsChild>
        <w:div w:id="634869513">
          <w:marLeft w:val="0"/>
          <w:marRight w:val="0"/>
          <w:marTop w:val="0"/>
          <w:marBottom w:val="0"/>
          <w:divBdr>
            <w:top w:val="none" w:sz="0" w:space="0" w:color="auto"/>
            <w:left w:val="none" w:sz="0" w:space="0" w:color="auto"/>
            <w:bottom w:val="none" w:sz="0" w:space="0" w:color="auto"/>
            <w:right w:val="none" w:sz="0" w:space="0" w:color="auto"/>
          </w:divBdr>
          <w:divsChild>
            <w:div w:id="907114629">
              <w:marLeft w:val="0"/>
              <w:marRight w:val="0"/>
              <w:marTop w:val="100"/>
              <w:marBottom w:val="100"/>
              <w:divBdr>
                <w:top w:val="none" w:sz="0" w:space="0" w:color="auto"/>
                <w:left w:val="none" w:sz="0" w:space="0" w:color="auto"/>
                <w:bottom w:val="none" w:sz="0" w:space="0" w:color="auto"/>
                <w:right w:val="none" w:sz="0" w:space="0" w:color="auto"/>
              </w:divBdr>
              <w:divsChild>
                <w:div w:id="577524673">
                  <w:marLeft w:val="0"/>
                  <w:marRight w:val="0"/>
                  <w:marTop w:val="0"/>
                  <w:marBottom w:val="0"/>
                  <w:divBdr>
                    <w:top w:val="none" w:sz="0" w:space="0" w:color="auto"/>
                    <w:left w:val="none" w:sz="0" w:space="0" w:color="auto"/>
                    <w:bottom w:val="none" w:sz="0" w:space="0" w:color="auto"/>
                    <w:right w:val="none" w:sz="0" w:space="0" w:color="auto"/>
                  </w:divBdr>
                  <w:divsChild>
                    <w:div w:id="58066475">
                      <w:marLeft w:val="0"/>
                      <w:marRight w:val="0"/>
                      <w:marTop w:val="0"/>
                      <w:marBottom w:val="0"/>
                      <w:divBdr>
                        <w:top w:val="none" w:sz="0" w:space="0" w:color="auto"/>
                        <w:left w:val="none" w:sz="0" w:space="0" w:color="auto"/>
                        <w:bottom w:val="none" w:sz="0" w:space="0" w:color="auto"/>
                        <w:right w:val="none" w:sz="0" w:space="0" w:color="auto"/>
                      </w:divBdr>
                      <w:divsChild>
                        <w:div w:id="166479927">
                          <w:marLeft w:val="0"/>
                          <w:marRight w:val="0"/>
                          <w:marTop w:val="0"/>
                          <w:marBottom w:val="0"/>
                          <w:divBdr>
                            <w:top w:val="none" w:sz="0" w:space="0" w:color="auto"/>
                            <w:left w:val="none" w:sz="0" w:space="0" w:color="auto"/>
                            <w:bottom w:val="none" w:sz="0" w:space="0" w:color="auto"/>
                            <w:right w:val="none" w:sz="0" w:space="0" w:color="auto"/>
                          </w:divBdr>
                          <w:divsChild>
                            <w:div w:id="1296524612">
                              <w:marLeft w:val="0"/>
                              <w:marRight w:val="0"/>
                              <w:marTop w:val="0"/>
                              <w:marBottom w:val="0"/>
                              <w:divBdr>
                                <w:top w:val="none" w:sz="0" w:space="0" w:color="auto"/>
                                <w:left w:val="none" w:sz="0" w:space="0" w:color="auto"/>
                                <w:bottom w:val="none" w:sz="0" w:space="0" w:color="auto"/>
                                <w:right w:val="none" w:sz="0" w:space="0" w:color="auto"/>
                              </w:divBdr>
                              <w:divsChild>
                                <w:div w:id="1086150207">
                                  <w:marLeft w:val="0"/>
                                  <w:marRight w:val="0"/>
                                  <w:marTop w:val="0"/>
                                  <w:marBottom w:val="0"/>
                                  <w:divBdr>
                                    <w:top w:val="none" w:sz="0" w:space="0" w:color="auto"/>
                                    <w:left w:val="none" w:sz="0" w:space="0" w:color="auto"/>
                                    <w:bottom w:val="none" w:sz="0" w:space="0" w:color="auto"/>
                                    <w:right w:val="none" w:sz="0" w:space="0" w:color="auto"/>
                                  </w:divBdr>
                                  <w:divsChild>
                                    <w:div w:id="17578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603799">
      <w:bodyDiv w:val="1"/>
      <w:marLeft w:val="0"/>
      <w:marRight w:val="0"/>
      <w:marTop w:val="0"/>
      <w:marBottom w:val="0"/>
      <w:divBdr>
        <w:top w:val="none" w:sz="0" w:space="0" w:color="auto"/>
        <w:left w:val="none" w:sz="0" w:space="0" w:color="auto"/>
        <w:bottom w:val="none" w:sz="0" w:space="0" w:color="auto"/>
        <w:right w:val="none" w:sz="0" w:space="0" w:color="auto"/>
      </w:divBdr>
      <w:divsChild>
        <w:div w:id="1077361729">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100"/>
              <w:marBottom w:val="100"/>
              <w:divBdr>
                <w:top w:val="none" w:sz="0" w:space="0" w:color="auto"/>
                <w:left w:val="none" w:sz="0" w:space="0" w:color="auto"/>
                <w:bottom w:val="none" w:sz="0" w:space="0" w:color="auto"/>
                <w:right w:val="none" w:sz="0" w:space="0" w:color="auto"/>
              </w:divBdr>
              <w:divsChild>
                <w:div w:id="1023481678">
                  <w:marLeft w:val="0"/>
                  <w:marRight w:val="0"/>
                  <w:marTop w:val="0"/>
                  <w:marBottom w:val="0"/>
                  <w:divBdr>
                    <w:top w:val="none" w:sz="0" w:space="0" w:color="auto"/>
                    <w:left w:val="none" w:sz="0" w:space="0" w:color="auto"/>
                    <w:bottom w:val="none" w:sz="0" w:space="0" w:color="auto"/>
                    <w:right w:val="none" w:sz="0" w:space="0" w:color="auto"/>
                  </w:divBdr>
                  <w:divsChild>
                    <w:div w:id="1786344044">
                      <w:marLeft w:val="0"/>
                      <w:marRight w:val="0"/>
                      <w:marTop w:val="0"/>
                      <w:marBottom w:val="0"/>
                      <w:divBdr>
                        <w:top w:val="none" w:sz="0" w:space="0" w:color="auto"/>
                        <w:left w:val="none" w:sz="0" w:space="0" w:color="auto"/>
                        <w:bottom w:val="none" w:sz="0" w:space="0" w:color="auto"/>
                        <w:right w:val="none" w:sz="0" w:space="0" w:color="auto"/>
                      </w:divBdr>
                      <w:divsChild>
                        <w:div w:id="914557068">
                          <w:marLeft w:val="0"/>
                          <w:marRight w:val="0"/>
                          <w:marTop w:val="0"/>
                          <w:marBottom w:val="0"/>
                          <w:divBdr>
                            <w:top w:val="none" w:sz="0" w:space="0" w:color="auto"/>
                            <w:left w:val="none" w:sz="0" w:space="0" w:color="auto"/>
                            <w:bottom w:val="none" w:sz="0" w:space="0" w:color="auto"/>
                            <w:right w:val="none" w:sz="0" w:space="0" w:color="auto"/>
                          </w:divBdr>
                          <w:divsChild>
                            <w:div w:id="1009334030">
                              <w:marLeft w:val="0"/>
                              <w:marRight w:val="0"/>
                              <w:marTop w:val="0"/>
                              <w:marBottom w:val="0"/>
                              <w:divBdr>
                                <w:top w:val="none" w:sz="0" w:space="0" w:color="auto"/>
                                <w:left w:val="none" w:sz="0" w:space="0" w:color="auto"/>
                                <w:bottom w:val="none" w:sz="0" w:space="0" w:color="auto"/>
                                <w:right w:val="none" w:sz="0" w:space="0" w:color="auto"/>
                              </w:divBdr>
                              <w:divsChild>
                                <w:div w:id="1718317676">
                                  <w:marLeft w:val="0"/>
                                  <w:marRight w:val="0"/>
                                  <w:marTop w:val="0"/>
                                  <w:marBottom w:val="0"/>
                                  <w:divBdr>
                                    <w:top w:val="none" w:sz="0" w:space="0" w:color="auto"/>
                                    <w:left w:val="none" w:sz="0" w:space="0" w:color="auto"/>
                                    <w:bottom w:val="none" w:sz="0" w:space="0" w:color="auto"/>
                                    <w:right w:val="none" w:sz="0" w:space="0" w:color="auto"/>
                                  </w:divBdr>
                                  <w:divsChild>
                                    <w:div w:id="2701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4785273">
      <w:bodyDiv w:val="1"/>
      <w:marLeft w:val="0"/>
      <w:marRight w:val="0"/>
      <w:marTop w:val="0"/>
      <w:marBottom w:val="0"/>
      <w:divBdr>
        <w:top w:val="none" w:sz="0" w:space="0" w:color="auto"/>
        <w:left w:val="none" w:sz="0" w:space="0" w:color="auto"/>
        <w:bottom w:val="none" w:sz="0" w:space="0" w:color="auto"/>
        <w:right w:val="none" w:sz="0" w:space="0" w:color="auto"/>
      </w:divBdr>
      <w:divsChild>
        <w:div w:id="1472752435">
          <w:marLeft w:val="0"/>
          <w:marRight w:val="0"/>
          <w:marTop w:val="0"/>
          <w:marBottom w:val="0"/>
          <w:divBdr>
            <w:top w:val="none" w:sz="0" w:space="0" w:color="auto"/>
            <w:left w:val="none" w:sz="0" w:space="0" w:color="auto"/>
            <w:bottom w:val="none" w:sz="0" w:space="0" w:color="auto"/>
            <w:right w:val="none" w:sz="0" w:space="0" w:color="auto"/>
          </w:divBdr>
          <w:divsChild>
            <w:div w:id="1599824561">
              <w:marLeft w:val="0"/>
              <w:marRight w:val="0"/>
              <w:marTop w:val="100"/>
              <w:marBottom w:val="100"/>
              <w:divBdr>
                <w:top w:val="none" w:sz="0" w:space="0" w:color="auto"/>
                <w:left w:val="none" w:sz="0" w:space="0" w:color="auto"/>
                <w:bottom w:val="none" w:sz="0" w:space="0" w:color="auto"/>
                <w:right w:val="none" w:sz="0" w:space="0" w:color="auto"/>
              </w:divBdr>
              <w:divsChild>
                <w:div w:id="1797869129">
                  <w:marLeft w:val="0"/>
                  <w:marRight w:val="0"/>
                  <w:marTop w:val="0"/>
                  <w:marBottom w:val="0"/>
                  <w:divBdr>
                    <w:top w:val="none" w:sz="0" w:space="0" w:color="auto"/>
                    <w:left w:val="none" w:sz="0" w:space="0" w:color="auto"/>
                    <w:bottom w:val="none" w:sz="0" w:space="0" w:color="auto"/>
                    <w:right w:val="none" w:sz="0" w:space="0" w:color="auto"/>
                  </w:divBdr>
                  <w:divsChild>
                    <w:div w:id="1699159458">
                      <w:marLeft w:val="0"/>
                      <w:marRight w:val="0"/>
                      <w:marTop w:val="0"/>
                      <w:marBottom w:val="0"/>
                      <w:divBdr>
                        <w:top w:val="none" w:sz="0" w:space="0" w:color="auto"/>
                        <w:left w:val="none" w:sz="0" w:space="0" w:color="auto"/>
                        <w:bottom w:val="none" w:sz="0" w:space="0" w:color="auto"/>
                        <w:right w:val="none" w:sz="0" w:space="0" w:color="auto"/>
                      </w:divBdr>
                      <w:divsChild>
                        <w:div w:id="626817105">
                          <w:marLeft w:val="0"/>
                          <w:marRight w:val="0"/>
                          <w:marTop w:val="0"/>
                          <w:marBottom w:val="0"/>
                          <w:divBdr>
                            <w:top w:val="none" w:sz="0" w:space="0" w:color="auto"/>
                            <w:left w:val="none" w:sz="0" w:space="0" w:color="auto"/>
                            <w:bottom w:val="none" w:sz="0" w:space="0" w:color="auto"/>
                            <w:right w:val="none" w:sz="0" w:space="0" w:color="auto"/>
                          </w:divBdr>
                          <w:divsChild>
                            <w:div w:id="921061065">
                              <w:marLeft w:val="0"/>
                              <w:marRight w:val="0"/>
                              <w:marTop w:val="0"/>
                              <w:marBottom w:val="0"/>
                              <w:divBdr>
                                <w:top w:val="none" w:sz="0" w:space="0" w:color="auto"/>
                                <w:left w:val="none" w:sz="0" w:space="0" w:color="auto"/>
                                <w:bottom w:val="none" w:sz="0" w:space="0" w:color="auto"/>
                                <w:right w:val="none" w:sz="0" w:space="0" w:color="auto"/>
                              </w:divBdr>
                              <w:divsChild>
                                <w:div w:id="894588188">
                                  <w:marLeft w:val="0"/>
                                  <w:marRight w:val="0"/>
                                  <w:marTop w:val="0"/>
                                  <w:marBottom w:val="0"/>
                                  <w:divBdr>
                                    <w:top w:val="none" w:sz="0" w:space="0" w:color="auto"/>
                                    <w:left w:val="none" w:sz="0" w:space="0" w:color="auto"/>
                                    <w:bottom w:val="none" w:sz="0" w:space="0" w:color="auto"/>
                                    <w:right w:val="none" w:sz="0" w:space="0" w:color="auto"/>
                                  </w:divBdr>
                                  <w:divsChild>
                                    <w:div w:id="18451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095619">
      <w:bodyDiv w:val="1"/>
      <w:marLeft w:val="0"/>
      <w:marRight w:val="0"/>
      <w:marTop w:val="0"/>
      <w:marBottom w:val="0"/>
      <w:divBdr>
        <w:top w:val="none" w:sz="0" w:space="0" w:color="auto"/>
        <w:left w:val="none" w:sz="0" w:space="0" w:color="auto"/>
        <w:bottom w:val="none" w:sz="0" w:space="0" w:color="auto"/>
        <w:right w:val="none" w:sz="0" w:space="0" w:color="auto"/>
      </w:divBdr>
      <w:divsChild>
        <w:div w:id="1232500014">
          <w:marLeft w:val="0"/>
          <w:marRight w:val="0"/>
          <w:marTop w:val="0"/>
          <w:marBottom w:val="0"/>
          <w:divBdr>
            <w:top w:val="none" w:sz="0" w:space="0" w:color="auto"/>
            <w:left w:val="none" w:sz="0" w:space="0" w:color="auto"/>
            <w:bottom w:val="none" w:sz="0" w:space="0" w:color="auto"/>
            <w:right w:val="none" w:sz="0" w:space="0" w:color="auto"/>
          </w:divBdr>
          <w:divsChild>
            <w:div w:id="1171330161">
              <w:marLeft w:val="0"/>
              <w:marRight w:val="0"/>
              <w:marTop w:val="100"/>
              <w:marBottom w:val="100"/>
              <w:divBdr>
                <w:top w:val="none" w:sz="0" w:space="0" w:color="auto"/>
                <w:left w:val="none" w:sz="0" w:space="0" w:color="auto"/>
                <w:bottom w:val="none" w:sz="0" w:space="0" w:color="auto"/>
                <w:right w:val="none" w:sz="0" w:space="0" w:color="auto"/>
              </w:divBdr>
              <w:divsChild>
                <w:div w:id="46733659">
                  <w:marLeft w:val="0"/>
                  <w:marRight w:val="0"/>
                  <w:marTop w:val="0"/>
                  <w:marBottom w:val="0"/>
                  <w:divBdr>
                    <w:top w:val="none" w:sz="0" w:space="0" w:color="auto"/>
                    <w:left w:val="none" w:sz="0" w:space="0" w:color="auto"/>
                    <w:bottom w:val="none" w:sz="0" w:space="0" w:color="auto"/>
                    <w:right w:val="none" w:sz="0" w:space="0" w:color="auto"/>
                  </w:divBdr>
                  <w:divsChild>
                    <w:div w:id="625507900">
                      <w:marLeft w:val="0"/>
                      <w:marRight w:val="0"/>
                      <w:marTop w:val="0"/>
                      <w:marBottom w:val="0"/>
                      <w:divBdr>
                        <w:top w:val="none" w:sz="0" w:space="0" w:color="auto"/>
                        <w:left w:val="none" w:sz="0" w:space="0" w:color="auto"/>
                        <w:bottom w:val="none" w:sz="0" w:space="0" w:color="auto"/>
                        <w:right w:val="none" w:sz="0" w:space="0" w:color="auto"/>
                      </w:divBdr>
                      <w:divsChild>
                        <w:div w:id="544105980">
                          <w:marLeft w:val="0"/>
                          <w:marRight w:val="0"/>
                          <w:marTop w:val="0"/>
                          <w:marBottom w:val="0"/>
                          <w:divBdr>
                            <w:top w:val="none" w:sz="0" w:space="0" w:color="auto"/>
                            <w:left w:val="none" w:sz="0" w:space="0" w:color="auto"/>
                            <w:bottom w:val="none" w:sz="0" w:space="0" w:color="auto"/>
                            <w:right w:val="none" w:sz="0" w:space="0" w:color="auto"/>
                          </w:divBdr>
                          <w:divsChild>
                            <w:div w:id="1318606291">
                              <w:marLeft w:val="0"/>
                              <w:marRight w:val="0"/>
                              <w:marTop w:val="0"/>
                              <w:marBottom w:val="0"/>
                              <w:divBdr>
                                <w:top w:val="none" w:sz="0" w:space="0" w:color="auto"/>
                                <w:left w:val="none" w:sz="0" w:space="0" w:color="auto"/>
                                <w:bottom w:val="none" w:sz="0" w:space="0" w:color="auto"/>
                                <w:right w:val="none" w:sz="0" w:space="0" w:color="auto"/>
                              </w:divBdr>
                              <w:divsChild>
                                <w:div w:id="298190744">
                                  <w:marLeft w:val="0"/>
                                  <w:marRight w:val="0"/>
                                  <w:marTop w:val="0"/>
                                  <w:marBottom w:val="0"/>
                                  <w:divBdr>
                                    <w:top w:val="none" w:sz="0" w:space="0" w:color="auto"/>
                                    <w:left w:val="none" w:sz="0" w:space="0" w:color="auto"/>
                                    <w:bottom w:val="none" w:sz="0" w:space="0" w:color="auto"/>
                                    <w:right w:val="none" w:sz="0" w:space="0" w:color="auto"/>
                                  </w:divBdr>
                                  <w:divsChild>
                                    <w:div w:id="102232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179294">
      <w:bodyDiv w:val="1"/>
      <w:marLeft w:val="0"/>
      <w:marRight w:val="0"/>
      <w:marTop w:val="0"/>
      <w:marBottom w:val="0"/>
      <w:divBdr>
        <w:top w:val="none" w:sz="0" w:space="0" w:color="auto"/>
        <w:left w:val="none" w:sz="0" w:space="0" w:color="auto"/>
        <w:bottom w:val="none" w:sz="0" w:space="0" w:color="auto"/>
        <w:right w:val="none" w:sz="0" w:space="0" w:color="auto"/>
      </w:divBdr>
      <w:divsChild>
        <w:div w:id="1530799324">
          <w:marLeft w:val="0"/>
          <w:marRight w:val="0"/>
          <w:marTop w:val="0"/>
          <w:marBottom w:val="0"/>
          <w:divBdr>
            <w:top w:val="none" w:sz="0" w:space="0" w:color="auto"/>
            <w:left w:val="none" w:sz="0" w:space="0" w:color="auto"/>
            <w:bottom w:val="none" w:sz="0" w:space="0" w:color="auto"/>
            <w:right w:val="none" w:sz="0" w:space="0" w:color="auto"/>
          </w:divBdr>
          <w:divsChild>
            <w:div w:id="1184519323">
              <w:marLeft w:val="0"/>
              <w:marRight w:val="0"/>
              <w:marTop w:val="100"/>
              <w:marBottom w:val="100"/>
              <w:divBdr>
                <w:top w:val="none" w:sz="0" w:space="0" w:color="auto"/>
                <w:left w:val="none" w:sz="0" w:space="0" w:color="auto"/>
                <w:bottom w:val="none" w:sz="0" w:space="0" w:color="auto"/>
                <w:right w:val="none" w:sz="0" w:space="0" w:color="auto"/>
              </w:divBdr>
              <w:divsChild>
                <w:div w:id="786505078">
                  <w:marLeft w:val="0"/>
                  <w:marRight w:val="0"/>
                  <w:marTop w:val="0"/>
                  <w:marBottom w:val="0"/>
                  <w:divBdr>
                    <w:top w:val="none" w:sz="0" w:space="0" w:color="auto"/>
                    <w:left w:val="none" w:sz="0" w:space="0" w:color="auto"/>
                    <w:bottom w:val="none" w:sz="0" w:space="0" w:color="auto"/>
                    <w:right w:val="none" w:sz="0" w:space="0" w:color="auto"/>
                  </w:divBdr>
                  <w:divsChild>
                    <w:div w:id="1277524822">
                      <w:marLeft w:val="0"/>
                      <w:marRight w:val="0"/>
                      <w:marTop w:val="0"/>
                      <w:marBottom w:val="0"/>
                      <w:divBdr>
                        <w:top w:val="none" w:sz="0" w:space="0" w:color="auto"/>
                        <w:left w:val="none" w:sz="0" w:space="0" w:color="auto"/>
                        <w:bottom w:val="none" w:sz="0" w:space="0" w:color="auto"/>
                        <w:right w:val="none" w:sz="0" w:space="0" w:color="auto"/>
                      </w:divBdr>
                      <w:divsChild>
                        <w:div w:id="954335304">
                          <w:marLeft w:val="0"/>
                          <w:marRight w:val="0"/>
                          <w:marTop w:val="0"/>
                          <w:marBottom w:val="0"/>
                          <w:divBdr>
                            <w:top w:val="none" w:sz="0" w:space="0" w:color="auto"/>
                            <w:left w:val="none" w:sz="0" w:space="0" w:color="auto"/>
                            <w:bottom w:val="none" w:sz="0" w:space="0" w:color="auto"/>
                            <w:right w:val="none" w:sz="0" w:space="0" w:color="auto"/>
                          </w:divBdr>
                          <w:divsChild>
                            <w:div w:id="202181587">
                              <w:marLeft w:val="0"/>
                              <w:marRight w:val="0"/>
                              <w:marTop w:val="0"/>
                              <w:marBottom w:val="0"/>
                              <w:divBdr>
                                <w:top w:val="none" w:sz="0" w:space="0" w:color="auto"/>
                                <w:left w:val="none" w:sz="0" w:space="0" w:color="auto"/>
                                <w:bottom w:val="none" w:sz="0" w:space="0" w:color="auto"/>
                                <w:right w:val="none" w:sz="0" w:space="0" w:color="auto"/>
                              </w:divBdr>
                              <w:divsChild>
                                <w:div w:id="1968316542">
                                  <w:marLeft w:val="0"/>
                                  <w:marRight w:val="0"/>
                                  <w:marTop w:val="0"/>
                                  <w:marBottom w:val="0"/>
                                  <w:divBdr>
                                    <w:top w:val="none" w:sz="0" w:space="0" w:color="auto"/>
                                    <w:left w:val="none" w:sz="0" w:space="0" w:color="auto"/>
                                    <w:bottom w:val="none" w:sz="0" w:space="0" w:color="auto"/>
                                    <w:right w:val="none" w:sz="0" w:space="0" w:color="auto"/>
                                  </w:divBdr>
                                  <w:divsChild>
                                    <w:div w:id="7864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766614">
      <w:bodyDiv w:val="1"/>
      <w:marLeft w:val="0"/>
      <w:marRight w:val="0"/>
      <w:marTop w:val="0"/>
      <w:marBottom w:val="0"/>
      <w:divBdr>
        <w:top w:val="none" w:sz="0" w:space="0" w:color="auto"/>
        <w:left w:val="none" w:sz="0" w:space="0" w:color="auto"/>
        <w:bottom w:val="none" w:sz="0" w:space="0" w:color="auto"/>
        <w:right w:val="none" w:sz="0" w:space="0" w:color="auto"/>
      </w:divBdr>
      <w:divsChild>
        <w:div w:id="1526214263">
          <w:marLeft w:val="0"/>
          <w:marRight w:val="0"/>
          <w:marTop w:val="0"/>
          <w:marBottom w:val="0"/>
          <w:divBdr>
            <w:top w:val="none" w:sz="0" w:space="0" w:color="auto"/>
            <w:left w:val="none" w:sz="0" w:space="0" w:color="auto"/>
            <w:bottom w:val="none" w:sz="0" w:space="0" w:color="auto"/>
            <w:right w:val="none" w:sz="0" w:space="0" w:color="auto"/>
          </w:divBdr>
          <w:divsChild>
            <w:div w:id="1351637497">
              <w:marLeft w:val="0"/>
              <w:marRight w:val="0"/>
              <w:marTop w:val="100"/>
              <w:marBottom w:val="100"/>
              <w:divBdr>
                <w:top w:val="none" w:sz="0" w:space="0" w:color="auto"/>
                <w:left w:val="none" w:sz="0" w:space="0" w:color="auto"/>
                <w:bottom w:val="none" w:sz="0" w:space="0" w:color="auto"/>
                <w:right w:val="none" w:sz="0" w:space="0" w:color="auto"/>
              </w:divBdr>
              <w:divsChild>
                <w:div w:id="1557861012">
                  <w:marLeft w:val="0"/>
                  <w:marRight w:val="0"/>
                  <w:marTop w:val="0"/>
                  <w:marBottom w:val="0"/>
                  <w:divBdr>
                    <w:top w:val="none" w:sz="0" w:space="0" w:color="auto"/>
                    <w:left w:val="none" w:sz="0" w:space="0" w:color="auto"/>
                    <w:bottom w:val="none" w:sz="0" w:space="0" w:color="auto"/>
                    <w:right w:val="none" w:sz="0" w:space="0" w:color="auto"/>
                  </w:divBdr>
                  <w:divsChild>
                    <w:div w:id="40130125">
                      <w:marLeft w:val="0"/>
                      <w:marRight w:val="0"/>
                      <w:marTop w:val="0"/>
                      <w:marBottom w:val="0"/>
                      <w:divBdr>
                        <w:top w:val="none" w:sz="0" w:space="0" w:color="auto"/>
                        <w:left w:val="none" w:sz="0" w:space="0" w:color="auto"/>
                        <w:bottom w:val="none" w:sz="0" w:space="0" w:color="auto"/>
                        <w:right w:val="none" w:sz="0" w:space="0" w:color="auto"/>
                      </w:divBdr>
                      <w:divsChild>
                        <w:div w:id="811095666">
                          <w:marLeft w:val="0"/>
                          <w:marRight w:val="0"/>
                          <w:marTop w:val="0"/>
                          <w:marBottom w:val="0"/>
                          <w:divBdr>
                            <w:top w:val="none" w:sz="0" w:space="0" w:color="auto"/>
                            <w:left w:val="none" w:sz="0" w:space="0" w:color="auto"/>
                            <w:bottom w:val="none" w:sz="0" w:space="0" w:color="auto"/>
                            <w:right w:val="none" w:sz="0" w:space="0" w:color="auto"/>
                          </w:divBdr>
                          <w:divsChild>
                            <w:div w:id="1995640427">
                              <w:marLeft w:val="0"/>
                              <w:marRight w:val="0"/>
                              <w:marTop w:val="0"/>
                              <w:marBottom w:val="0"/>
                              <w:divBdr>
                                <w:top w:val="none" w:sz="0" w:space="0" w:color="auto"/>
                                <w:left w:val="none" w:sz="0" w:space="0" w:color="auto"/>
                                <w:bottom w:val="none" w:sz="0" w:space="0" w:color="auto"/>
                                <w:right w:val="none" w:sz="0" w:space="0" w:color="auto"/>
                              </w:divBdr>
                              <w:divsChild>
                                <w:div w:id="48581026">
                                  <w:marLeft w:val="0"/>
                                  <w:marRight w:val="0"/>
                                  <w:marTop w:val="0"/>
                                  <w:marBottom w:val="0"/>
                                  <w:divBdr>
                                    <w:top w:val="none" w:sz="0" w:space="0" w:color="auto"/>
                                    <w:left w:val="none" w:sz="0" w:space="0" w:color="auto"/>
                                    <w:bottom w:val="none" w:sz="0" w:space="0" w:color="auto"/>
                                    <w:right w:val="none" w:sz="0" w:space="0" w:color="auto"/>
                                  </w:divBdr>
                                  <w:divsChild>
                                    <w:div w:id="14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713124">
      <w:bodyDiv w:val="1"/>
      <w:marLeft w:val="0"/>
      <w:marRight w:val="0"/>
      <w:marTop w:val="0"/>
      <w:marBottom w:val="0"/>
      <w:divBdr>
        <w:top w:val="none" w:sz="0" w:space="0" w:color="auto"/>
        <w:left w:val="none" w:sz="0" w:space="0" w:color="auto"/>
        <w:bottom w:val="none" w:sz="0" w:space="0" w:color="auto"/>
        <w:right w:val="none" w:sz="0" w:space="0" w:color="auto"/>
      </w:divBdr>
      <w:divsChild>
        <w:div w:id="94134477">
          <w:marLeft w:val="0"/>
          <w:marRight w:val="0"/>
          <w:marTop w:val="0"/>
          <w:marBottom w:val="0"/>
          <w:divBdr>
            <w:top w:val="none" w:sz="0" w:space="0" w:color="auto"/>
            <w:left w:val="none" w:sz="0" w:space="0" w:color="auto"/>
            <w:bottom w:val="none" w:sz="0" w:space="0" w:color="auto"/>
            <w:right w:val="none" w:sz="0" w:space="0" w:color="auto"/>
          </w:divBdr>
          <w:divsChild>
            <w:div w:id="241305420">
              <w:marLeft w:val="0"/>
              <w:marRight w:val="0"/>
              <w:marTop w:val="100"/>
              <w:marBottom w:val="100"/>
              <w:divBdr>
                <w:top w:val="none" w:sz="0" w:space="0" w:color="auto"/>
                <w:left w:val="none" w:sz="0" w:space="0" w:color="auto"/>
                <w:bottom w:val="none" w:sz="0" w:space="0" w:color="auto"/>
                <w:right w:val="none" w:sz="0" w:space="0" w:color="auto"/>
              </w:divBdr>
              <w:divsChild>
                <w:div w:id="2241853">
                  <w:marLeft w:val="0"/>
                  <w:marRight w:val="0"/>
                  <w:marTop w:val="0"/>
                  <w:marBottom w:val="0"/>
                  <w:divBdr>
                    <w:top w:val="none" w:sz="0" w:space="0" w:color="auto"/>
                    <w:left w:val="none" w:sz="0" w:space="0" w:color="auto"/>
                    <w:bottom w:val="none" w:sz="0" w:space="0" w:color="auto"/>
                    <w:right w:val="none" w:sz="0" w:space="0" w:color="auto"/>
                  </w:divBdr>
                  <w:divsChild>
                    <w:div w:id="1195777052">
                      <w:marLeft w:val="0"/>
                      <w:marRight w:val="0"/>
                      <w:marTop w:val="0"/>
                      <w:marBottom w:val="0"/>
                      <w:divBdr>
                        <w:top w:val="none" w:sz="0" w:space="0" w:color="auto"/>
                        <w:left w:val="none" w:sz="0" w:space="0" w:color="auto"/>
                        <w:bottom w:val="none" w:sz="0" w:space="0" w:color="auto"/>
                        <w:right w:val="none" w:sz="0" w:space="0" w:color="auto"/>
                      </w:divBdr>
                      <w:divsChild>
                        <w:div w:id="884372029">
                          <w:marLeft w:val="0"/>
                          <w:marRight w:val="0"/>
                          <w:marTop w:val="0"/>
                          <w:marBottom w:val="0"/>
                          <w:divBdr>
                            <w:top w:val="none" w:sz="0" w:space="0" w:color="auto"/>
                            <w:left w:val="none" w:sz="0" w:space="0" w:color="auto"/>
                            <w:bottom w:val="none" w:sz="0" w:space="0" w:color="auto"/>
                            <w:right w:val="none" w:sz="0" w:space="0" w:color="auto"/>
                          </w:divBdr>
                          <w:divsChild>
                            <w:div w:id="805856384">
                              <w:marLeft w:val="0"/>
                              <w:marRight w:val="0"/>
                              <w:marTop w:val="0"/>
                              <w:marBottom w:val="0"/>
                              <w:divBdr>
                                <w:top w:val="none" w:sz="0" w:space="0" w:color="auto"/>
                                <w:left w:val="none" w:sz="0" w:space="0" w:color="auto"/>
                                <w:bottom w:val="none" w:sz="0" w:space="0" w:color="auto"/>
                                <w:right w:val="none" w:sz="0" w:space="0" w:color="auto"/>
                              </w:divBdr>
                              <w:divsChild>
                                <w:div w:id="941961758">
                                  <w:marLeft w:val="0"/>
                                  <w:marRight w:val="0"/>
                                  <w:marTop w:val="0"/>
                                  <w:marBottom w:val="0"/>
                                  <w:divBdr>
                                    <w:top w:val="none" w:sz="0" w:space="0" w:color="auto"/>
                                    <w:left w:val="none" w:sz="0" w:space="0" w:color="auto"/>
                                    <w:bottom w:val="none" w:sz="0" w:space="0" w:color="auto"/>
                                    <w:right w:val="none" w:sz="0" w:space="0" w:color="auto"/>
                                  </w:divBdr>
                                  <w:divsChild>
                                    <w:div w:id="133341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6701">
      <w:bodyDiv w:val="1"/>
      <w:marLeft w:val="0"/>
      <w:marRight w:val="0"/>
      <w:marTop w:val="0"/>
      <w:marBottom w:val="0"/>
      <w:divBdr>
        <w:top w:val="none" w:sz="0" w:space="0" w:color="auto"/>
        <w:left w:val="none" w:sz="0" w:space="0" w:color="auto"/>
        <w:bottom w:val="none" w:sz="0" w:space="0" w:color="auto"/>
        <w:right w:val="none" w:sz="0" w:space="0" w:color="auto"/>
      </w:divBdr>
    </w:div>
    <w:div w:id="1252737582">
      <w:bodyDiv w:val="1"/>
      <w:marLeft w:val="0"/>
      <w:marRight w:val="0"/>
      <w:marTop w:val="0"/>
      <w:marBottom w:val="0"/>
      <w:divBdr>
        <w:top w:val="none" w:sz="0" w:space="0" w:color="auto"/>
        <w:left w:val="none" w:sz="0" w:space="0" w:color="auto"/>
        <w:bottom w:val="none" w:sz="0" w:space="0" w:color="auto"/>
        <w:right w:val="none" w:sz="0" w:space="0" w:color="auto"/>
      </w:divBdr>
      <w:divsChild>
        <w:div w:id="1972512956">
          <w:marLeft w:val="0"/>
          <w:marRight w:val="0"/>
          <w:marTop w:val="15"/>
          <w:marBottom w:val="360"/>
          <w:divBdr>
            <w:top w:val="single" w:sz="6" w:space="0" w:color="E1E4E5"/>
            <w:left w:val="single" w:sz="6" w:space="0" w:color="E1E4E5"/>
            <w:bottom w:val="single" w:sz="6" w:space="0" w:color="E1E4E5"/>
            <w:right w:val="single" w:sz="6" w:space="0" w:color="E1E4E5"/>
          </w:divBdr>
          <w:divsChild>
            <w:div w:id="13028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85690">
      <w:bodyDiv w:val="1"/>
      <w:marLeft w:val="0"/>
      <w:marRight w:val="0"/>
      <w:marTop w:val="0"/>
      <w:marBottom w:val="0"/>
      <w:divBdr>
        <w:top w:val="none" w:sz="0" w:space="0" w:color="auto"/>
        <w:left w:val="none" w:sz="0" w:space="0" w:color="auto"/>
        <w:bottom w:val="none" w:sz="0" w:space="0" w:color="auto"/>
        <w:right w:val="none" w:sz="0" w:space="0" w:color="auto"/>
      </w:divBdr>
    </w:div>
    <w:div w:id="1878467446">
      <w:marLeft w:val="0"/>
      <w:marRight w:val="0"/>
      <w:marTop w:val="0"/>
      <w:marBottom w:val="0"/>
      <w:divBdr>
        <w:top w:val="none" w:sz="0" w:space="0" w:color="auto"/>
        <w:left w:val="none" w:sz="0" w:space="0" w:color="auto"/>
        <w:bottom w:val="none" w:sz="0" w:space="0" w:color="auto"/>
        <w:right w:val="none" w:sz="0" w:space="0" w:color="auto"/>
      </w:divBdr>
    </w:div>
    <w:div w:id="2002268300">
      <w:bodyDiv w:val="1"/>
      <w:marLeft w:val="0"/>
      <w:marRight w:val="0"/>
      <w:marTop w:val="0"/>
      <w:marBottom w:val="0"/>
      <w:divBdr>
        <w:top w:val="none" w:sz="0" w:space="0" w:color="auto"/>
        <w:left w:val="none" w:sz="0" w:space="0" w:color="auto"/>
        <w:bottom w:val="none" w:sz="0" w:space="0" w:color="auto"/>
        <w:right w:val="none" w:sz="0" w:space="0" w:color="auto"/>
      </w:divBdr>
      <w:divsChild>
        <w:div w:id="307785752">
          <w:marLeft w:val="0"/>
          <w:marRight w:val="0"/>
          <w:marTop w:val="0"/>
          <w:marBottom w:val="0"/>
          <w:divBdr>
            <w:top w:val="none" w:sz="0" w:space="0" w:color="auto"/>
            <w:left w:val="none" w:sz="0" w:space="0" w:color="auto"/>
            <w:bottom w:val="none" w:sz="0" w:space="0" w:color="auto"/>
            <w:right w:val="none" w:sz="0" w:space="0" w:color="auto"/>
          </w:divBdr>
          <w:divsChild>
            <w:div w:id="1499887521">
              <w:marLeft w:val="0"/>
              <w:marRight w:val="0"/>
              <w:marTop w:val="100"/>
              <w:marBottom w:val="100"/>
              <w:divBdr>
                <w:top w:val="none" w:sz="0" w:space="0" w:color="auto"/>
                <w:left w:val="none" w:sz="0" w:space="0" w:color="auto"/>
                <w:bottom w:val="none" w:sz="0" w:space="0" w:color="auto"/>
                <w:right w:val="none" w:sz="0" w:space="0" w:color="auto"/>
              </w:divBdr>
              <w:divsChild>
                <w:div w:id="1958217811">
                  <w:marLeft w:val="0"/>
                  <w:marRight w:val="0"/>
                  <w:marTop w:val="0"/>
                  <w:marBottom w:val="0"/>
                  <w:divBdr>
                    <w:top w:val="none" w:sz="0" w:space="0" w:color="auto"/>
                    <w:left w:val="none" w:sz="0" w:space="0" w:color="auto"/>
                    <w:bottom w:val="none" w:sz="0" w:space="0" w:color="auto"/>
                    <w:right w:val="none" w:sz="0" w:space="0" w:color="auto"/>
                  </w:divBdr>
                  <w:divsChild>
                    <w:div w:id="1534224524">
                      <w:marLeft w:val="0"/>
                      <w:marRight w:val="0"/>
                      <w:marTop w:val="0"/>
                      <w:marBottom w:val="0"/>
                      <w:divBdr>
                        <w:top w:val="none" w:sz="0" w:space="0" w:color="auto"/>
                        <w:left w:val="none" w:sz="0" w:space="0" w:color="auto"/>
                        <w:bottom w:val="none" w:sz="0" w:space="0" w:color="auto"/>
                        <w:right w:val="none" w:sz="0" w:space="0" w:color="auto"/>
                      </w:divBdr>
                      <w:divsChild>
                        <w:div w:id="1825660490">
                          <w:marLeft w:val="0"/>
                          <w:marRight w:val="0"/>
                          <w:marTop w:val="0"/>
                          <w:marBottom w:val="0"/>
                          <w:divBdr>
                            <w:top w:val="none" w:sz="0" w:space="0" w:color="auto"/>
                            <w:left w:val="none" w:sz="0" w:space="0" w:color="auto"/>
                            <w:bottom w:val="none" w:sz="0" w:space="0" w:color="auto"/>
                            <w:right w:val="none" w:sz="0" w:space="0" w:color="auto"/>
                          </w:divBdr>
                          <w:divsChild>
                            <w:div w:id="1127120694">
                              <w:marLeft w:val="0"/>
                              <w:marRight w:val="0"/>
                              <w:marTop w:val="0"/>
                              <w:marBottom w:val="0"/>
                              <w:divBdr>
                                <w:top w:val="none" w:sz="0" w:space="0" w:color="auto"/>
                                <w:left w:val="none" w:sz="0" w:space="0" w:color="auto"/>
                                <w:bottom w:val="none" w:sz="0" w:space="0" w:color="auto"/>
                                <w:right w:val="none" w:sz="0" w:space="0" w:color="auto"/>
                              </w:divBdr>
                              <w:divsChild>
                                <w:div w:id="1681196438">
                                  <w:marLeft w:val="0"/>
                                  <w:marRight w:val="0"/>
                                  <w:marTop w:val="0"/>
                                  <w:marBottom w:val="0"/>
                                  <w:divBdr>
                                    <w:top w:val="none" w:sz="0" w:space="0" w:color="auto"/>
                                    <w:left w:val="none" w:sz="0" w:space="0" w:color="auto"/>
                                    <w:bottom w:val="none" w:sz="0" w:space="0" w:color="auto"/>
                                    <w:right w:val="none" w:sz="0" w:space="0" w:color="auto"/>
                                  </w:divBdr>
                                  <w:divsChild>
                                    <w:div w:id="73675482">
                                      <w:marLeft w:val="0"/>
                                      <w:marRight w:val="0"/>
                                      <w:marTop w:val="0"/>
                                      <w:marBottom w:val="0"/>
                                      <w:divBdr>
                                        <w:top w:val="none" w:sz="0" w:space="0" w:color="auto"/>
                                        <w:left w:val="none" w:sz="0" w:space="0" w:color="auto"/>
                                        <w:bottom w:val="none" w:sz="0" w:space="0" w:color="auto"/>
                                        <w:right w:val="none" w:sz="0" w:space="0" w:color="auto"/>
                                      </w:divBdr>
                                      <w:divsChild>
                                        <w:div w:id="2000422465">
                                          <w:marLeft w:val="0"/>
                                          <w:marRight w:val="0"/>
                                          <w:marTop w:val="0"/>
                                          <w:marBottom w:val="0"/>
                                          <w:divBdr>
                                            <w:top w:val="none" w:sz="0" w:space="0" w:color="auto"/>
                                            <w:left w:val="none" w:sz="0" w:space="0" w:color="auto"/>
                                            <w:bottom w:val="none" w:sz="0" w:space="0" w:color="auto"/>
                                            <w:right w:val="none" w:sz="0" w:space="0" w:color="auto"/>
                                          </w:divBdr>
                                          <w:divsChild>
                                            <w:div w:id="151730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emf"/><Relationship Id="rId21" Type="http://schemas.openxmlformats.org/officeDocument/2006/relationships/image" Target="media/image13.png"/><Relationship Id="rId42" Type="http://schemas.openxmlformats.org/officeDocument/2006/relationships/hyperlink" Target="https://docs.python.org/3.7/library/constants.html" TargetMode="External"/><Relationship Id="rId63" Type="http://schemas.openxmlformats.org/officeDocument/2006/relationships/hyperlink" Target="https://docs.python.org/3.7/library/constants.html" TargetMode="External"/><Relationship Id="rId84" Type="http://schemas.openxmlformats.org/officeDocument/2006/relationships/hyperlink" Target="https://docs.python.org/3.7/library/constants.html" TargetMode="External"/><Relationship Id="rId16" Type="http://schemas.openxmlformats.org/officeDocument/2006/relationships/image" Target="media/image8.png"/><Relationship Id="rId107" Type="http://schemas.openxmlformats.org/officeDocument/2006/relationships/hyperlink" Target="https://gpiozero.readthedocs.io/en/stable/api_pins.html" TargetMode="External"/><Relationship Id="rId11" Type="http://schemas.openxmlformats.org/officeDocument/2006/relationships/image" Target="media/image3.png"/><Relationship Id="rId32" Type="http://schemas.openxmlformats.org/officeDocument/2006/relationships/hyperlink" Target="https://docs.python.org/3.7/library/functions.html" TargetMode="External"/><Relationship Id="rId37" Type="http://schemas.openxmlformats.org/officeDocument/2006/relationships/hyperlink" Target="https://docs.python.org/3.7/library/functions.html" TargetMode="External"/><Relationship Id="rId53" Type="http://schemas.openxmlformats.org/officeDocument/2006/relationships/hyperlink" Target="https://docs.python.org/3.7/library/constants.html" TargetMode="External"/><Relationship Id="rId58" Type="http://schemas.openxmlformats.org/officeDocument/2006/relationships/hyperlink" Target="https://docs.python.org/3.7/library/constants.html" TargetMode="External"/><Relationship Id="rId74" Type="http://schemas.openxmlformats.org/officeDocument/2006/relationships/hyperlink" Target="https://docs.python.org/3.7/library/constants.html" TargetMode="External"/><Relationship Id="rId79" Type="http://schemas.openxmlformats.org/officeDocument/2006/relationships/hyperlink" Target="https://docs.python.org/3.7/library/constants.html" TargetMode="External"/><Relationship Id="rId102" Type="http://schemas.openxmlformats.org/officeDocument/2006/relationships/hyperlink" Target="https://gpiozero.readthedocs.io/en/stable/api_input.html" TargetMode="External"/><Relationship Id="rId123" Type="http://schemas.openxmlformats.org/officeDocument/2006/relationships/image" Target="media/image28.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https://docs.python.org/3.7/library/constants.html" TargetMode="External"/><Relationship Id="rId95" Type="http://schemas.openxmlformats.org/officeDocument/2006/relationships/hyperlink" Target="https://docs.python.org/3.7/library/constants.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python.org/3.7/library/constants.html" TargetMode="External"/><Relationship Id="rId48" Type="http://schemas.openxmlformats.org/officeDocument/2006/relationships/hyperlink" Target="https://docs.python.org/3.7/library/constants.html" TargetMode="External"/><Relationship Id="rId64" Type="http://schemas.openxmlformats.org/officeDocument/2006/relationships/hyperlink" Target="https://gpiozero.readthedocs.io/en/stable/api_exc.html" TargetMode="External"/><Relationship Id="rId69" Type="http://schemas.openxmlformats.org/officeDocument/2006/relationships/hyperlink" Target="https://docs.python.org/3.7/library/constants.html" TargetMode="External"/><Relationship Id="rId113" Type="http://schemas.openxmlformats.org/officeDocument/2006/relationships/hyperlink" Target="https://docs.python.org/3.7/library/constants.html" TargetMode="External"/><Relationship Id="rId118" Type="http://schemas.openxmlformats.org/officeDocument/2006/relationships/package" Target="embeddings/Microsoft_Visio_Drawing1.vsdx"/><Relationship Id="rId134" Type="http://schemas.openxmlformats.org/officeDocument/2006/relationships/fontTable" Target="fontTable.xml"/><Relationship Id="rId80" Type="http://schemas.openxmlformats.org/officeDocument/2006/relationships/hyperlink" Target="https://gpiozero.readthedocs.io/en/stable/api_input.html" TargetMode="External"/><Relationship Id="rId85" Type="http://schemas.openxmlformats.org/officeDocument/2006/relationships/hyperlink" Target="https://gpiozero.readthedocs.io/en/stable/api_pins.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cs.python.org/3.7/library/stdtypes.html" TargetMode="External"/><Relationship Id="rId38" Type="http://schemas.openxmlformats.org/officeDocument/2006/relationships/hyperlink" Target="https://docs.python.org/3.7/library/constants.html" TargetMode="External"/><Relationship Id="rId59" Type="http://schemas.openxmlformats.org/officeDocument/2006/relationships/hyperlink" Target="https://gpiozero.readthedocs.io/en/stable/api_input.html" TargetMode="External"/><Relationship Id="rId103" Type="http://schemas.openxmlformats.org/officeDocument/2006/relationships/hyperlink" Target="https://docs.python.org/3.7/library/constants.html" TargetMode="External"/><Relationship Id="rId108" Type="http://schemas.openxmlformats.org/officeDocument/2006/relationships/hyperlink" Target="https://docs.python.org/3.7/library/constants.html" TargetMode="External"/><Relationship Id="rId124" Type="http://schemas.openxmlformats.org/officeDocument/2006/relationships/image" Target="media/image29.png"/><Relationship Id="rId129" Type="http://schemas.openxmlformats.org/officeDocument/2006/relationships/header" Target="header2.xml"/><Relationship Id="rId54" Type="http://schemas.openxmlformats.org/officeDocument/2006/relationships/hyperlink" Target="https://gpiozero.readthedocs.io/en/stable/api_generic.html" TargetMode="External"/><Relationship Id="rId70" Type="http://schemas.openxmlformats.org/officeDocument/2006/relationships/hyperlink" Target="https://docs.python.org/3.7/library/functions.html" TargetMode="External"/><Relationship Id="rId75" Type="http://schemas.openxmlformats.org/officeDocument/2006/relationships/hyperlink" Target="https://docs.python.org/3.7/library/constants.html" TargetMode="External"/><Relationship Id="rId91" Type="http://schemas.openxmlformats.org/officeDocument/2006/relationships/hyperlink" Target="https://docs.python.org/3.7/library/constants.html" TargetMode="External"/><Relationship Id="rId96" Type="http://schemas.openxmlformats.org/officeDocument/2006/relationships/hyperlink" Target="https://gpiozero.readthedocs.io/en/stable/api_input.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hyperlink" Target="https://docs.python.org/3.7/library/constants.html" TargetMode="External"/><Relationship Id="rId114" Type="http://schemas.openxmlformats.org/officeDocument/2006/relationships/hyperlink" Target="https://docs.python.org/3.7/library/constants.html" TargetMode="External"/><Relationship Id="rId119" Type="http://schemas.openxmlformats.org/officeDocument/2006/relationships/image" Target="media/image24.jpg"/><Relationship Id="rId44" Type="http://schemas.openxmlformats.org/officeDocument/2006/relationships/hyperlink" Target="https://docs.python.org/3.7/library/constants.html" TargetMode="External"/><Relationship Id="rId60" Type="http://schemas.openxmlformats.org/officeDocument/2006/relationships/hyperlink" Target="https://docs.python.org/3.7/library/functions.html" TargetMode="External"/><Relationship Id="rId65" Type="http://schemas.openxmlformats.org/officeDocument/2006/relationships/hyperlink" Target="https://docs.python.org/3.7/library/functions.html" TargetMode="External"/><Relationship Id="rId81" Type="http://schemas.openxmlformats.org/officeDocument/2006/relationships/hyperlink" Target="https://docs.python.org/3.7/library/constants.html" TargetMode="External"/><Relationship Id="rId86" Type="http://schemas.openxmlformats.org/officeDocument/2006/relationships/hyperlink" Target="https://docs.python.org/3.7/library/functions.html" TargetMode="External"/><Relationship Id="rId130" Type="http://schemas.openxmlformats.org/officeDocument/2006/relationships/footer" Target="footer1.xml"/><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python.org/3.7/library/constants.html" TargetMode="External"/><Relationship Id="rId109" Type="http://schemas.openxmlformats.org/officeDocument/2006/relationships/hyperlink" Target="https://gpiozero.readthedocs.io/en/stable/api_generic.html" TargetMode="External"/><Relationship Id="rId34" Type="http://schemas.openxmlformats.org/officeDocument/2006/relationships/hyperlink" Target="https://gpiozero.readthedocs.io/en/stable/recipes.html" TargetMode="External"/><Relationship Id="rId50" Type="http://schemas.openxmlformats.org/officeDocument/2006/relationships/hyperlink" Target="https://gpiozero.readthedocs.io/en/stable/api_output.html" TargetMode="External"/><Relationship Id="rId55" Type="http://schemas.openxmlformats.org/officeDocument/2006/relationships/hyperlink" Target="https://gpiozero.readthedocs.io/en/stable/api_output.html" TargetMode="External"/><Relationship Id="rId76" Type="http://schemas.openxmlformats.org/officeDocument/2006/relationships/hyperlink" Target="https://docs.python.org/3.7/library/functions.html" TargetMode="External"/><Relationship Id="rId97" Type="http://schemas.openxmlformats.org/officeDocument/2006/relationships/hyperlink" Target="https://gpiozero.readthedocs.io/en/stable/api_input.html" TargetMode="External"/><Relationship Id="rId104" Type="http://schemas.openxmlformats.org/officeDocument/2006/relationships/hyperlink" Target="https://docs.python.org/3.7/library/constants.html" TargetMode="External"/><Relationship Id="rId120" Type="http://schemas.openxmlformats.org/officeDocument/2006/relationships/image" Target="media/image25.png"/><Relationship Id="rId125" Type="http://schemas.openxmlformats.org/officeDocument/2006/relationships/image" Target="media/image30.png"/><Relationship Id="rId7" Type="http://schemas.openxmlformats.org/officeDocument/2006/relationships/footnotes" Target="footnotes.xml"/><Relationship Id="rId71" Type="http://schemas.openxmlformats.org/officeDocument/2006/relationships/hyperlink" Target="https://docs.python.org/3.7/library/constants.html" TargetMode="External"/><Relationship Id="rId92" Type="http://schemas.openxmlformats.org/officeDocument/2006/relationships/hyperlink" Target="https://gpiozero.readthedocs.io/en/stable/api_input.html" TargetMode="External"/><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hyperlink" Target="https://docs.python.org/3.7/library/functions.html" TargetMode="External"/><Relationship Id="rId45" Type="http://schemas.openxmlformats.org/officeDocument/2006/relationships/hyperlink" Target="https://gpiozero.readthedocs.io/en/stable/api_pins.html" TargetMode="External"/><Relationship Id="rId66" Type="http://schemas.openxmlformats.org/officeDocument/2006/relationships/hyperlink" Target="https://docs.python.org/3.7/library/constants.html" TargetMode="External"/><Relationship Id="rId87" Type="http://schemas.openxmlformats.org/officeDocument/2006/relationships/hyperlink" Target="https://docs.python.org/3.7/library/constants.html" TargetMode="External"/><Relationship Id="rId110" Type="http://schemas.openxmlformats.org/officeDocument/2006/relationships/hyperlink" Target="https://docs.python.org/3.7/library/constants.html" TargetMode="External"/><Relationship Id="rId115" Type="http://schemas.openxmlformats.org/officeDocument/2006/relationships/hyperlink" Target="https://gpiozero.readthedocs.io/en/stable/api_input.html" TargetMode="External"/><Relationship Id="rId131" Type="http://schemas.openxmlformats.org/officeDocument/2006/relationships/footer" Target="footer2.xml"/><Relationship Id="rId61" Type="http://schemas.openxmlformats.org/officeDocument/2006/relationships/hyperlink" Target="https://docs.python.org/3.7/library/stdtypes.html" TargetMode="External"/><Relationship Id="rId82" Type="http://schemas.openxmlformats.org/officeDocument/2006/relationships/hyperlink" Target="https://gpiozero.readthedocs.io/en/stable/api_input.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package" Target="embeddings/Microsoft_Visio_Drawing.vsdx"/><Relationship Id="rId35" Type="http://schemas.openxmlformats.org/officeDocument/2006/relationships/hyperlink" Target="https://docs.python.org/3.7/library/constants.html" TargetMode="External"/><Relationship Id="rId56" Type="http://schemas.openxmlformats.org/officeDocument/2006/relationships/hyperlink" Target="https://gpiozero.readthedocs.io/en/stable/_modules/gpiozero/input_devices.html" TargetMode="External"/><Relationship Id="rId77" Type="http://schemas.openxmlformats.org/officeDocument/2006/relationships/hyperlink" Target="https://gpiozero.readthedocs.io/en/stable/api_input.html" TargetMode="External"/><Relationship Id="rId100" Type="http://schemas.openxmlformats.org/officeDocument/2006/relationships/hyperlink" Target="https://gpiozero.readthedocs.io/en/stable/api_input.html" TargetMode="External"/><Relationship Id="rId105" Type="http://schemas.openxmlformats.org/officeDocument/2006/relationships/hyperlink" Target="https://gpiozero.readthedocs.io/en/stable/api_input.html" TargetMode="External"/><Relationship Id="rId126"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hyperlink" Target="https://gpiozero.readthedocs.io/en/stable/api_output.html" TargetMode="External"/><Relationship Id="rId72" Type="http://schemas.openxmlformats.org/officeDocument/2006/relationships/hyperlink" Target="https://gpiozero.readthedocs.io/en/stable/api_input.html" TargetMode="External"/><Relationship Id="rId93" Type="http://schemas.openxmlformats.org/officeDocument/2006/relationships/hyperlink" Target="https://gpiozero.readthedocs.io/en/stable/api_generic.html" TargetMode="External"/><Relationship Id="rId98" Type="http://schemas.openxmlformats.org/officeDocument/2006/relationships/hyperlink" Target="https://gpiozero.readthedocs.io/en/stable/api_input.html" TargetMode="External"/><Relationship Id="rId121" Type="http://schemas.openxmlformats.org/officeDocument/2006/relationships/image" Target="media/image2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docs.python.org/3.7/library/constants.html" TargetMode="External"/><Relationship Id="rId67" Type="http://schemas.openxmlformats.org/officeDocument/2006/relationships/hyperlink" Target="https://docs.python.org/3.7/library/constants.html" TargetMode="External"/><Relationship Id="rId116" Type="http://schemas.openxmlformats.org/officeDocument/2006/relationships/image" Target="media/image22.jpeg"/><Relationship Id="rId20" Type="http://schemas.openxmlformats.org/officeDocument/2006/relationships/image" Target="media/image12.png"/><Relationship Id="rId41" Type="http://schemas.openxmlformats.org/officeDocument/2006/relationships/hyperlink" Target="https://docs.python.org/3.7/library/constants.html" TargetMode="External"/><Relationship Id="rId62" Type="http://schemas.openxmlformats.org/officeDocument/2006/relationships/hyperlink" Target="https://gpiozero.readthedocs.io/en/stable/recipes.html" TargetMode="External"/><Relationship Id="rId83" Type="http://schemas.openxmlformats.org/officeDocument/2006/relationships/hyperlink" Target="https://gpiozero.readthedocs.io/en/stable/api_pins.html" TargetMode="External"/><Relationship Id="rId88" Type="http://schemas.openxmlformats.org/officeDocument/2006/relationships/hyperlink" Target="https://docs.python.org/3.7/library/constants.html" TargetMode="External"/><Relationship Id="rId111" Type="http://schemas.openxmlformats.org/officeDocument/2006/relationships/hyperlink" Target="https://gpiozero.readthedocs.io/en/stable/api_input.html" TargetMode="External"/><Relationship Id="rId132" Type="http://schemas.openxmlformats.org/officeDocument/2006/relationships/header" Target="header3.xml"/><Relationship Id="rId15" Type="http://schemas.openxmlformats.org/officeDocument/2006/relationships/image" Target="media/image7.png"/><Relationship Id="rId36" Type="http://schemas.openxmlformats.org/officeDocument/2006/relationships/hyperlink" Target="https://gpiozero.readthedocs.io/en/stable/api_exc.html" TargetMode="External"/><Relationship Id="rId57" Type="http://schemas.openxmlformats.org/officeDocument/2006/relationships/hyperlink" Target="https://gpiozero.readthedocs.io/en/stable/api_input.html" TargetMode="External"/><Relationship Id="rId106" Type="http://schemas.openxmlformats.org/officeDocument/2006/relationships/hyperlink" Target="https://gpiozero.readthedocs.io/en/stable/api_input.html" TargetMode="External"/><Relationship Id="rId127" Type="http://schemas.openxmlformats.org/officeDocument/2006/relationships/hyperlink" Target="https://roboticsbackend.com/raspberry-pi-gpio-interrupts-tutorial/" TargetMode="External"/><Relationship Id="rId10" Type="http://schemas.openxmlformats.org/officeDocument/2006/relationships/image" Target="media/image2.png"/><Relationship Id="rId31" Type="http://schemas.openxmlformats.org/officeDocument/2006/relationships/hyperlink" Target="https://gpiozero.readthedocs.io/en/stable/_modules/gpiozero/output_devices.html" TargetMode="External"/><Relationship Id="rId52" Type="http://schemas.openxmlformats.org/officeDocument/2006/relationships/hyperlink" Target="https://gpiozero.readthedocs.io/en/stable/api_pins.html" TargetMode="External"/><Relationship Id="rId73" Type="http://schemas.openxmlformats.org/officeDocument/2006/relationships/hyperlink" Target="https://docs.python.org/3.7/library/functions.html" TargetMode="External"/><Relationship Id="rId78" Type="http://schemas.openxmlformats.org/officeDocument/2006/relationships/hyperlink" Target="https://docs.python.org/3.7/library/functions.html" TargetMode="External"/><Relationship Id="rId94" Type="http://schemas.openxmlformats.org/officeDocument/2006/relationships/hyperlink" Target="https://docs.python.org/3.7/library/constants.html" TargetMode="External"/><Relationship Id="rId99" Type="http://schemas.openxmlformats.org/officeDocument/2006/relationships/hyperlink" Target="https://gpiozero.readthedocs.io/en/stable/api_input.html" TargetMode="External"/><Relationship Id="rId101" Type="http://schemas.openxmlformats.org/officeDocument/2006/relationships/hyperlink" Target="https://docs.python.org/3.7/library/constants.html" TargetMode="External"/><Relationship Id="rId122"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gpiozero.readthedocs.io/en/stable/api_pins.html" TargetMode="External"/><Relationship Id="rId68" Type="http://schemas.openxmlformats.org/officeDocument/2006/relationships/hyperlink" Target="https://docs.python.org/3.7/library/constants.html" TargetMode="External"/><Relationship Id="rId89" Type="http://schemas.openxmlformats.org/officeDocument/2006/relationships/hyperlink" Target="https://docs.python.org/3.7/library/functions.html" TargetMode="External"/><Relationship Id="rId112" Type="http://schemas.openxmlformats.org/officeDocument/2006/relationships/hyperlink" Target="https://docs.python.org/3.7/library/constants.html" TargetMode="External"/><Relationship Id="rId133" Type="http://schemas.openxmlformats.org/officeDocument/2006/relationships/footer" Target="footer3.xml"/></Relationships>
</file>

<file path=word/_rels/header3.xml.rels><?xml version="1.0" encoding="UTF-8" standalone="yes"?>
<Relationships xmlns="http://schemas.openxmlformats.org/package/2006/relationships"><Relationship Id="rId1" Type="http://schemas.openxmlformats.org/officeDocument/2006/relationships/image" Target="media/image3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yxu\Documents\07_University_Macau\IOT_Experiment\01_IoT_Tutorial\document_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SimHei"/>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SimSun"/>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E79700-D99A-4B34-BB28-3D32D47E2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document_template.dotx</Template>
  <TotalTime>3648</TotalTime>
  <Pages>20</Pages>
  <Words>4557</Words>
  <Characters>25975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逻辑设计一部</Company>
  <LinksUpToDate>false</LinksUpToDate>
  <CharactersWithSpaces>30472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CHONGYAO</dc:creator>
  <cp:keywords/>
  <dc:description/>
  <cp:lastModifiedBy>XU, CHONGYAO</cp:lastModifiedBy>
  <cp:revision>40</cp:revision>
  <cp:lastPrinted>2021-05-21T15:07:00Z</cp:lastPrinted>
  <dcterms:created xsi:type="dcterms:W3CDTF">2021-05-28T08:40:00Z</dcterms:created>
  <dcterms:modified xsi:type="dcterms:W3CDTF">2021-07-13T08:31:00Z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y fmtid="{D5CDD505-2E9C-101B-9397-08002B2CF9AE}" pid="3" name="MTWinEqns">
    <vt:bool>true</vt:bool>
  </property>
</Properties>
</file>